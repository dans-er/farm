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D4582" w14:textId="77777777" w:rsidR="00BD4999" w:rsidRPr="007F36FD" w:rsidRDefault="007D4301" w:rsidP="005813A5">
      <w:pPr>
        <w:pStyle w:val="NoteNumber"/>
        <w:rPr>
          <w:color w:val="7F7F7F" w:themeColor="text1" w:themeTint="80"/>
          <w:lang w:val="nl-NL"/>
        </w:rPr>
      </w:pPr>
      <w:r w:rsidRPr="007F36FD">
        <w:rPr>
          <w:color w:val="7F7F7F" w:themeColor="text1" w:themeTint="80"/>
          <w:lang w:val="nl-NL"/>
        </w:rPr>
        <w:t>Note</w:t>
      </w:r>
      <w:r w:rsidR="00C32263" w:rsidRPr="007F36FD">
        <w:rPr>
          <w:color w:val="7F7F7F" w:themeColor="text1" w:themeTint="80"/>
          <w:lang w:val="nl-NL"/>
        </w:rPr>
        <w:t xml:space="preserve"> </w:t>
      </w:r>
      <w:r w:rsidR="009A7C37" w:rsidRPr="007F36FD">
        <w:rPr>
          <w:color w:val="7F7F7F" w:themeColor="text1" w:themeTint="80"/>
          <w:lang w:val="nl-NL"/>
        </w:rPr>
        <w:fldChar w:fldCharType="begin"/>
      </w:r>
      <w:r w:rsidR="00976728" w:rsidRPr="007F36FD">
        <w:rPr>
          <w:color w:val="7F7F7F" w:themeColor="text1" w:themeTint="80"/>
          <w:lang w:val="nl-NL"/>
        </w:rPr>
        <w:instrText xml:space="preserve"> CREATEDATE \@ "hhmm</w:instrText>
      </w:r>
      <w:r w:rsidR="009A7C37" w:rsidRPr="007F36FD">
        <w:rPr>
          <w:color w:val="7F7F7F" w:themeColor="text1" w:themeTint="80"/>
          <w:lang w:val="nl-NL"/>
        </w:rPr>
        <w:instrText xml:space="preserve">MMyydd" \* MERGEFORMAT </w:instrText>
      </w:r>
      <w:r w:rsidR="009A7C37" w:rsidRPr="007F36FD">
        <w:rPr>
          <w:color w:val="7F7F7F" w:themeColor="text1" w:themeTint="80"/>
          <w:lang w:val="nl-NL"/>
        </w:rPr>
        <w:fldChar w:fldCharType="separate"/>
      </w:r>
      <w:r w:rsidR="00C87DE7" w:rsidRPr="007F36FD">
        <w:rPr>
          <w:noProof/>
          <w:color w:val="7F7F7F" w:themeColor="text1" w:themeTint="80"/>
          <w:lang w:val="nl-NL"/>
        </w:rPr>
        <w:t>1029051519</w:t>
      </w:r>
      <w:r w:rsidR="009A7C37" w:rsidRPr="007F36FD">
        <w:rPr>
          <w:color w:val="7F7F7F" w:themeColor="text1" w:themeTint="80"/>
          <w:lang w:val="nl-NL"/>
        </w:rPr>
        <w:fldChar w:fldCharType="end"/>
      </w:r>
    </w:p>
    <w:p w14:paraId="63566F3C" w14:textId="77777777" w:rsidR="001876A4" w:rsidRPr="007F36FD" w:rsidRDefault="001876A4" w:rsidP="001876A4">
      <w:pPr>
        <w:pStyle w:val="NoteTitle"/>
        <w:rPr>
          <w:lang w:val="nl-NL"/>
        </w:rPr>
      </w:pPr>
      <w:r w:rsidRPr="007F36FD">
        <w:rPr>
          <w:lang w:val="nl-NL"/>
        </w:rPr>
        <w:t>Herkenning Inhoud EASY.1</w:t>
      </w:r>
    </w:p>
    <w:p w14:paraId="05F647B6" w14:textId="77777777" w:rsidR="001876A4" w:rsidRPr="007F36FD" w:rsidRDefault="001876A4" w:rsidP="001876A4">
      <w:pPr>
        <w:rPr>
          <w:sz w:val="16"/>
          <w:szCs w:val="16"/>
          <w:lang w:val="nl-NL"/>
        </w:rPr>
      </w:pPr>
    </w:p>
    <w:p w14:paraId="5429CEB5" w14:textId="77777777" w:rsidR="001876A4" w:rsidRPr="007F36FD" w:rsidRDefault="001876A4" w:rsidP="001876A4">
      <w:pPr>
        <w:jc w:val="right"/>
        <w:rPr>
          <w:color w:val="7F7F7F" w:themeColor="text1" w:themeTint="80"/>
          <w:sz w:val="16"/>
          <w:szCs w:val="16"/>
          <w:lang w:val="nl-NL"/>
        </w:rPr>
      </w:pPr>
      <w:r w:rsidRPr="007F36FD">
        <w:rPr>
          <w:color w:val="7F7F7F" w:themeColor="text1" w:themeTint="80"/>
          <w:sz w:val="16"/>
          <w:szCs w:val="16"/>
          <w:lang w:val="nl-NL"/>
        </w:rPr>
        <w:t xml:space="preserve">notitie </w:t>
      </w:r>
      <w:r w:rsidRPr="007F36FD">
        <w:rPr>
          <w:color w:val="7F7F7F" w:themeColor="text1" w:themeTint="80"/>
          <w:sz w:val="16"/>
          <w:szCs w:val="16"/>
          <w:lang w:val="nl-NL"/>
        </w:rPr>
        <w:fldChar w:fldCharType="begin"/>
      </w:r>
      <w:r w:rsidRPr="007F36FD">
        <w:rPr>
          <w:color w:val="7F7F7F" w:themeColor="text1" w:themeTint="80"/>
          <w:sz w:val="16"/>
          <w:szCs w:val="16"/>
          <w:lang w:val="nl-NL"/>
        </w:rPr>
        <w:instrText xml:space="preserve"> CREATEDATE [\@ "dd MMMM yyyy"] \* MERGEFORMAT </w:instrText>
      </w:r>
      <w:r w:rsidRPr="007F36FD">
        <w:rPr>
          <w:color w:val="7F7F7F" w:themeColor="text1" w:themeTint="80"/>
          <w:sz w:val="16"/>
          <w:szCs w:val="16"/>
          <w:lang w:val="nl-NL"/>
        </w:rPr>
        <w:fldChar w:fldCharType="separate"/>
      </w:r>
      <w:r w:rsidRPr="007F36FD">
        <w:rPr>
          <w:noProof/>
          <w:color w:val="7F7F7F" w:themeColor="text1" w:themeTint="80"/>
          <w:sz w:val="16"/>
          <w:szCs w:val="16"/>
          <w:lang w:val="nl-NL"/>
        </w:rPr>
        <w:t>19 mei 2015</w:t>
      </w:r>
      <w:r w:rsidRPr="007F36FD">
        <w:rPr>
          <w:color w:val="7F7F7F" w:themeColor="text1" w:themeTint="80"/>
          <w:sz w:val="16"/>
          <w:szCs w:val="16"/>
          <w:lang w:val="nl-NL"/>
        </w:rPr>
        <w:fldChar w:fldCharType="end"/>
      </w:r>
      <w:r w:rsidRPr="007F36FD">
        <w:rPr>
          <w:color w:val="7F7F7F" w:themeColor="text1" w:themeTint="80"/>
          <w:sz w:val="16"/>
          <w:szCs w:val="16"/>
          <w:lang w:val="nl-NL"/>
        </w:rPr>
        <w:t>, Henk van den Berg</w:t>
      </w:r>
    </w:p>
    <w:p w14:paraId="62EBDB6E" w14:textId="77777777" w:rsidR="001876A4" w:rsidRPr="007F36FD" w:rsidRDefault="001876A4" w:rsidP="001876A4">
      <w:pPr>
        <w:pStyle w:val="BodyText"/>
        <w:pBdr>
          <w:bottom w:val="single" w:sz="8" w:space="1" w:color="4F81BD" w:themeColor="accent1"/>
        </w:pBdr>
        <w:rPr>
          <w:lang w:val="nl-NL"/>
        </w:rPr>
      </w:pPr>
    </w:p>
    <w:p w14:paraId="7DB7B6E0" w14:textId="252CA9E2" w:rsidR="00654A66" w:rsidRPr="007F36FD" w:rsidRDefault="00F072C0" w:rsidP="00062A2A">
      <w:pPr>
        <w:pStyle w:val="abstract-text"/>
        <w:rPr>
          <w:lang w:val="nl-NL"/>
        </w:rPr>
      </w:pPr>
      <w:r w:rsidRPr="007F36FD">
        <w:rPr>
          <w:lang w:val="nl-NL"/>
        </w:rPr>
        <w:t>Het valideren en identificeren van bestanden en het extraheren van technische metada</w:t>
      </w:r>
      <w:r w:rsidR="002A239B" w:rsidRPr="007F36FD">
        <w:rPr>
          <w:lang w:val="nl-NL"/>
        </w:rPr>
        <w:t>ta</w:t>
      </w:r>
      <w:r w:rsidR="00323506" w:rsidRPr="007F36FD">
        <w:rPr>
          <w:lang w:val="nl-NL"/>
        </w:rPr>
        <w:t xml:space="preserve"> kan met een veelvoud a</w:t>
      </w:r>
      <w:r w:rsidRPr="007F36FD">
        <w:rPr>
          <w:lang w:val="nl-NL"/>
        </w:rPr>
        <w:t xml:space="preserve">an tools. </w:t>
      </w:r>
      <w:r w:rsidR="00B56E68" w:rsidRPr="007F36FD">
        <w:rPr>
          <w:lang w:val="nl-NL"/>
        </w:rPr>
        <w:t>FITS</w:t>
      </w:r>
      <w:r w:rsidR="00BF48A1" w:rsidRPr="007F36FD">
        <w:rPr>
          <w:lang w:val="nl-NL"/>
        </w:rPr>
        <w:t xml:space="preserve"> (File Information Toolset)</w:t>
      </w:r>
      <w:r w:rsidR="00B56E68" w:rsidRPr="007F36FD">
        <w:rPr>
          <w:lang w:val="nl-NL"/>
        </w:rPr>
        <w:t xml:space="preserve"> combineert een aantal van deze tools </w:t>
      </w:r>
      <w:r w:rsidR="002A239B" w:rsidRPr="007F36FD">
        <w:rPr>
          <w:lang w:val="nl-NL"/>
        </w:rPr>
        <w:t>en bundelt die informatie in een xml-file per geïnspecteerd bestand. Met de C3PO command line tool kunnen we de FITS-output inlezen in MongoDB, een document database. De C3PO web-api is bedoeld als interface om de gegevens inzichtelijk te maken.</w:t>
      </w:r>
      <w:r w:rsidR="002A239B" w:rsidRPr="007F36FD">
        <w:rPr>
          <w:lang w:val="nl-NL"/>
        </w:rPr>
        <w:br/>
      </w:r>
      <w:r w:rsidR="00455506" w:rsidRPr="007F36FD">
        <w:rPr>
          <w:lang w:val="nl-NL"/>
        </w:rPr>
        <w:br/>
      </w:r>
      <w:r w:rsidR="002A239B" w:rsidRPr="007F36FD">
        <w:rPr>
          <w:lang w:val="nl-NL"/>
        </w:rPr>
        <w:t xml:space="preserve">In deze notitie </w:t>
      </w:r>
      <w:r w:rsidR="00455506" w:rsidRPr="007F36FD">
        <w:rPr>
          <w:lang w:val="nl-NL"/>
        </w:rPr>
        <w:t xml:space="preserve">testen we de door C3PO voorgestelde workflow over de verschillende applicaties. FITS komt daaruit als een bruikbare tool in de context van EASY; de C3PO web-api is erg beperkt en vertoont mankementen. </w:t>
      </w:r>
      <w:r w:rsidR="0055609A" w:rsidRPr="007F36FD">
        <w:rPr>
          <w:lang w:val="nl-NL"/>
        </w:rPr>
        <w:t>Mong</w:t>
      </w:r>
      <w:r w:rsidR="00754B18" w:rsidRPr="007F36FD">
        <w:rPr>
          <w:lang w:val="nl-NL"/>
        </w:rPr>
        <w:t>oDB hanteert een vendor-specifieke</w:t>
      </w:r>
      <w:r w:rsidR="0055609A" w:rsidRPr="007F36FD">
        <w:rPr>
          <w:lang w:val="nl-NL"/>
        </w:rPr>
        <w:t xml:space="preserve"> query-taal.</w:t>
      </w:r>
      <w:r w:rsidR="00E35314" w:rsidRPr="007F36FD">
        <w:rPr>
          <w:lang w:val="nl-NL"/>
        </w:rPr>
        <w:br/>
      </w:r>
      <w:r w:rsidR="00E35314" w:rsidRPr="007F36FD">
        <w:rPr>
          <w:lang w:val="nl-NL"/>
        </w:rPr>
        <w:br/>
        <w:t>De xml-output van FITS is bruikbaar en kan als technische metadata</w:t>
      </w:r>
      <w:r w:rsidR="00A66531" w:rsidRPr="007F36FD">
        <w:rPr>
          <w:lang w:val="nl-NL"/>
        </w:rPr>
        <w:t xml:space="preserve"> opgenomen als inline datastream in het file-object in Fedora. De analyse </w:t>
      </w:r>
      <w:r w:rsidR="00AD3BFA" w:rsidRPr="007F36FD">
        <w:rPr>
          <w:lang w:val="nl-NL"/>
        </w:rPr>
        <w:t>die</w:t>
      </w:r>
      <w:r w:rsidR="00A66531" w:rsidRPr="007F36FD">
        <w:rPr>
          <w:lang w:val="nl-NL"/>
        </w:rPr>
        <w:t xml:space="preserve"> FITS</w:t>
      </w:r>
      <w:r w:rsidR="00AD3BFA" w:rsidRPr="007F36FD">
        <w:rPr>
          <w:lang w:val="nl-NL"/>
        </w:rPr>
        <w:t xml:space="preserve"> uitvoert</w:t>
      </w:r>
      <w:r w:rsidR="00A66531" w:rsidRPr="007F36FD">
        <w:rPr>
          <w:lang w:val="nl-NL"/>
        </w:rPr>
        <w:t xml:space="preserve"> is tijdrovend en resource-intensief. Waar en wanneer </w:t>
      </w:r>
      <w:r w:rsidR="00AD3BFA" w:rsidRPr="007F36FD">
        <w:rPr>
          <w:lang w:val="nl-NL"/>
        </w:rPr>
        <w:t>kan die analyse het best</w:t>
      </w:r>
      <w:r w:rsidR="00A66531" w:rsidRPr="007F36FD">
        <w:rPr>
          <w:lang w:val="nl-NL"/>
        </w:rPr>
        <w:t xml:space="preserve"> </w:t>
      </w:r>
      <w:r w:rsidR="00AD3BFA" w:rsidRPr="007F36FD">
        <w:rPr>
          <w:lang w:val="nl-NL"/>
        </w:rPr>
        <w:t>worden gerund</w:t>
      </w:r>
      <w:r w:rsidR="00A66531" w:rsidRPr="007F36FD">
        <w:rPr>
          <w:lang w:val="nl-NL"/>
        </w:rPr>
        <w:t xml:space="preserve">? </w:t>
      </w:r>
      <w:r w:rsidR="00BF48A1" w:rsidRPr="007F36FD">
        <w:rPr>
          <w:lang w:val="nl-NL"/>
        </w:rPr>
        <w:t xml:space="preserve">Is Apache-Tika een alternatief voor FITS? </w:t>
      </w:r>
      <w:r w:rsidR="00954B30" w:rsidRPr="007F36FD">
        <w:rPr>
          <w:lang w:val="nl-NL"/>
        </w:rPr>
        <w:t>Hoe kunnen we de gegevens over individuele bestanden verzamelen zodat standaard en ad-hoc queries vanuit verschillende vraagstel</w:t>
      </w:r>
      <w:r w:rsidR="00CC1A13" w:rsidRPr="007F36FD">
        <w:rPr>
          <w:lang w:val="nl-NL"/>
        </w:rPr>
        <w:t>lingen kunnen worden uitgevoerd?</w:t>
      </w:r>
      <w:r w:rsidR="00954B30" w:rsidRPr="007F36FD">
        <w:rPr>
          <w:lang w:val="nl-NL"/>
        </w:rPr>
        <w:t xml:space="preserve"> </w:t>
      </w:r>
    </w:p>
    <w:p w14:paraId="60731BA2" w14:textId="77777777" w:rsidR="00586286" w:rsidRPr="007F36FD" w:rsidRDefault="00586286">
      <w:pPr>
        <w:rPr>
          <w:lang w:val="nl-NL"/>
        </w:rPr>
      </w:pPr>
    </w:p>
    <w:p w14:paraId="5570E270" w14:textId="77777777" w:rsidR="00586286" w:rsidRPr="007F36FD" w:rsidRDefault="00586286">
      <w:pPr>
        <w:rPr>
          <w:lang w:val="nl-NL"/>
        </w:rPr>
      </w:pPr>
    </w:p>
    <w:p w14:paraId="4677AB34" w14:textId="5B930E14" w:rsidR="00455506" w:rsidRPr="007F36FD" w:rsidRDefault="00243A9D" w:rsidP="00455506">
      <w:pPr>
        <w:pStyle w:val="DefinitionHead"/>
        <w:jc w:val="both"/>
        <w:rPr>
          <w:lang w:val="nl-NL"/>
        </w:rPr>
      </w:pPr>
      <w:r>
        <w:rPr>
          <w:lang w:val="nl-NL"/>
        </w:rPr>
        <w:t>C3PO aan het W</w:t>
      </w:r>
      <w:r w:rsidR="00455506" w:rsidRPr="007F36FD">
        <w:rPr>
          <w:lang w:val="nl-NL"/>
        </w:rPr>
        <w:t>erk</w:t>
      </w:r>
    </w:p>
    <w:p w14:paraId="61B18991" w14:textId="13C48FDA" w:rsidR="00E35314" w:rsidRPr="007F36FD" w:rsidRDefault="00954B30" w:rsidP="001876A4">
      <w:pPr>
        <w:pStyle w:val="BodyText"/>
        <w:rPr>
          <w:i/>
          <w:color w:val="008000"/>
          <w:lang w:val="nl-NL"/>
        </w:rPr>
      </w:pPr>
      <w:r w:rsidRPr="007F36FD">
        <w:rPr>
          <w:lang w:val="nl-NL"/>
        </w:rPr>
        <w:t>Eerste punt uit de opdrachtomschrijving van het project:</w:t>
      </w:r>
      <w:r w:rsidRPr="007F36FD">
        <w:rPr>
          <w:lang w:val="nl-NL"/>
        </w:rPr>
        <w:br/>
      </w:r>
      <w:r w:rsidRPr="007F36FD">
        <w:rPr>
          <w:i/>
          <w:color w:val="008000"/>
          <w:lang w:val="nl-NL"/>
        </w:rPr>
        <w:t>1. C3PO uitzoeken: hoe kan deze op Fedora uitgevoerd worden; zijn er aanpassingen nodig.</w:t>
      </w:r>
    </w:p>
    <w:p w14:paraId="56CFE2D7" w14:textId="14450D9A" w:rsidR="00AA7F89" w:rsidRPr="007F36FD" w:rsidRDefault="00AA7F89" w:rsidP="001876A4">
      <w:pPr>
        <w:pStyle w:val="Heading2"/>
        <w:rPr>
          <w:lang w:val="nl-NL"/>
        </w:rPr>
      </w:pPr>
      <w:r w:rsidRPr="007F36FD">
        <w:rPr>
          <w:lang w:val="nl-NL"/>
        </w:rPr>
        <w:t>Wat is wat?</w:t>
      </w:r>
    </w:p>
    <w:p w14:paraId="4F4472A6" w14:textId="4F04EA93" w:rsidR="00586286" w:rsidRPr="00062A2A" w:rsidRDefault="00586286" w:rsidP="00062A2A">
      <w:pPr>
        <w:pStyle w:val="Example"/>
      </w:pPr>
      <w:r w:rsidRPr="00CC1A13">
        <w:t>C3PO</w:t>
      </w:r>
      <w:r w:rsidR="00062A2A" w:rsidRPr="00062A2A">
        <w:br/>
      </w:r>
      <w:r w:rsidRPr="00062A2A">
        <w:t>Clever, Crafty, Content Profiling of Objects (</w:t>
      </w:r>
      <w:r w:rsidRPr="00062A2A">
        <w:fldChar w:fldCharType="begin"/>
      </w:r>
      <w:r w:rsidRPr="00062A2A">
        <w:instrText xml:space="preserve"> HYPERLINK "https://github.com/openplanets/c3po" \t "_blank" </w:instrText>
      </w:r>
      <w:r w:rsidRPr="00062A2A">
        <w:fldChar w:fldCharType="separate"/>
      </w:r>
      <w:r w:rsidRPr="00062A2A">
        <w:t>c3po</w:t>
      </w:r>
      <w:r w:rsidRPr="00062A2A">
        <w:fldChar w:fldCharType="end"/>
      </w:r>
      <w:r w:rsidRPr="00062A2A">
        <w:t xml:space="preserve">) is a software tool </w:t>
      </w:r>
      <w:r w:rsidRPr="00CC1A13">
        <w:rPr>
          <w:color w:val="FF0000"/>
        </w:rPr>
        <w:t>prototype</w:t>
      </w:r>
      <w:r w:rsidRPr="00062A2A">
        <w:t xml:space="preserve">, which uses </w:t>
      </w:r>
      <w:r w:rsidRPr="00062A2A">
        <w:fldChar w:fldCharType="begin"/>
      </w:r>
      <w:r w:rsidRPr="00062A2A">
        <w:instrText xml:space="preserve"> HYPERLINK "http://code.google.com/p/fits" \t "_blank" </w:instrText>
      </w:r>
      <w:r w:rsidRPr="00062A2A">
        <w:fldChar w:fldCharType="separate"/>
      </w:r>
      <w:r w:rsidRPr="00062A2A">
        <w:t>FITS</w:t>
      </w:r>
      <w:r w:rsidRPr="00062A2A">
        <w:fldChar w:fldCharType="end"/>
      </w:r>
      <w:r w:rsidRPr="00062A2A">
        <w:t xml:space="preserve"> generated data of a digital collection as input and generates a profile of the content set in an automatic fashion.</w:t>
      </w:r>
    </w:p>
    <w:p w14:paraId="76CF581D" w14:textId="7A2FE35B" w:rsidR="00954B30" w:rsidRPr="007F36FD" w:rsidRDefault="00954B30" w:rsidP="001876A4">
      <w:pPr>
        <w:pStyle w:val="BodyText"/>
        <w:rPr>
          <w:lang w:val="nl-NL"/>
        </w:rPr>
      </w:pPr>
      <w:r w:rsidRPr="007F36FD">
        <w:rPr>
          <w:lang w:val="nl-NL"/>
        </w:rPr>
        <w:t xml:space="preserve">C3PO is een tool dat niet zelf </w:t>
      </w:r>
      <w:r w:rsidR="006724D7" w:rsidRPr="007F36FD">
        <w:rPr>
          <w:lang w:val="nl-NL"/>
        </w:rPr>
        <w:t>metadata extractie</w:t>
      </w:r>
      <w:r w:rsidRPr="007F36FD">
        <w:rPr>
          <w:lang w:val="nl-NL"/>
        </w:rPr>
        <w:t xml:space="preserve"> uitvoert. Het gebruikt metadata geproduceerd door </w:t>
      </w:r>
      <w:r w:rsidR="002D0D50" w:rsidRPr="007F36FD">
        <w:rPr>
          <w:lang w:val="nl-NL"/>
        </w:rPr>
        <w:t xml:space="preserve">andere </w:t>
      </w:r>
      <w:r w:rsidRPr="007F36FD">
        <w:rPr>
          <w:lang w:val="nl-NL"/>
        </w:rPr>
        <w:t>frameworks</w:t>
      </w:r>
      <w:r w:rsidR="006724D7" w:rsidRPr="007F36FD">
        <w:rPr>
          <w:lang w:val="nl-NL"/>
        </w:rPr>
        <w:t>. Op di</w:t>
      </w:r>
      <w:r w:rsidR="005E5E7B" w:rsidRPr="007F36FD">
        <w:rPr>
          <w:lang w:val="nl-NL"/>
        </w:rPr>
        <w:t xml:space="preserve">t moment </w:t>
      </w:r>
      <w:r w:rsidR="00586286" w:rsidRPr="007F36FD">
        <w:rPr>
          <w:lang w:val="nl-NL"/>
        </w:rPr>
        <w:t>zijn de xml-formats geproduceerd door</w:t>
      </w:r>
      <w:r w:rsidR="006724D7" w:rsidRPr="007F36FD">
        <w:rPr>
          <w:lang w:val="nl-NL"/>
        </w:rPr>
        <w:t xml:space="preserve"> FITS </w:t>
      </w:r>
      <w:r w:rsidR="00586286" w:rsidRPr="007F36FD">
        <w:rPr>
          <w:lang w:val="nl-NL"/>
        </w:rPr>
        <w:t>of</w:t>
      </w:r>
      <w:r w:rsidR="006724D7" w:rsidRPr="007F36FD">
        <w:rPr>
          <w:lang w:val="nl-NL"/>
        </w:rPr>
        <w:t xml:space="preserve"> Apache Tika</w:t>
      </w:r>
      <w:r w:rsidR="00586286" w:rsidRPr="007F36FD">
        <w:rPr>
          <w:lang w:val="nl-NL"/>
        </w:rPr>
        <w:t xml:space="preserve"> bruikbaar</w:t>
      </w:r>
      <w:r w:rsidR="002D0D50" w:rsidRPr="007F36FD">
        <w:rPr>
          <w:lang w:val="nl-NL"/>
        </w:rPr>
        <w:t xml:space="preserve"> als invoer voor de tool</w:t>
      </w:r>
      <w:r w:rsidR="006724D7" w:rsidRPr="007F36FD">
        <w:rPr>
          <w:lang w:val="nl-NL"/>
        </w:rPr>
        <w:t>.</w:t>
      </w:r>
      <w:r w:rsidR="002D0D50" w:rsidRPr="007F36FD">
        <w:rPr>
          <w:lang w:val="nl-NL"/>
        </w:rPr>
        <w:t xml:space="preserve"> De gegevens worden door de tool opgeslagen in de document database MongoDB in </w:t>
      </w:r>
      <w:r w:rsidR="002D0D50" w:rsidRPr="007F36FD">
        <w:rPr>
          <w:lang w:val="nl-NL"/>
        </w:rPr>
        <w:lastRenderedPageBreak/>
        <w:t xml:space="preserve">de vorm van collecties. Verder biedt dit </w:t>
      </w:r>
      <w:r w:rsidR="002D0D50" w:rsidRPr="007F36FD">
        <w:rPr>
          <w:u w:val="single"/>
          <w:lang w:val="nl-NL"/>
        </w:rPr>
        <w:t>prototype</w:t>
      </w:r>
      <w:r w:rsidR="002D0D50" w:rsidRPr="007F36FD">
        <w:rPr>
          <w:lang w:val="nl-NL"/>
        </w:rPr>
        <w:t xml:space="preserve"> een web-gebaseerde view op de gecollecteerde metadata in de vorm van histogrammen en een view op de metadata voor een individueel bestand. Ook is er de mogelijkheid om in te zoomen op </w:t>
      </w:r>
      <w:r w:rsidR="002518DF" w:rsidRPr="007F36FD">
        <w:rPr>
          <w:lang w:val="nl-NL"/>
        </w:rPr>
        <w:t>onderde</w:t>
      </w:r>
      <w:r w:rsidR="002D0D50" w:rsidRPr="007F36FD">
        <w:rPr>
          <w:lang w:val="nl-NL"/>
        </w:rPr>
        <w:t>l</w:t>
      </w:r>
      <w:r w:rsidR="002518DF" w:rsidRPr="007F36FD">
        <w:rPr>
          <w:lang w:val="nl-NL"/>
        </w:rPr>
        <w:t>en</w:t>
      </w:r>
      <w:r w:rsidR="002D0D50" w:rsidRPr="007F36FD">
        <w:rPr>
          <w:lang w:val="nl-NL"/>
        </w:rPr>
        <w:t xml:space="preserve"> van de verzamelde metadata </w:t>
      </w:r>
      <w:r w:rsidR="00EC4082" w:rsidRPr="007F36FD">
        <w:rPr>
          <w:lang w:val="nl-NL"/>
        </w:rPr>
        <w:t xml:space="preserve">(drill down) en kunnen de gegevens, al-dan-niet gefilterd, </w:t>
      </w:r>
      <w:r w:rsidR="007F36FD" w:rsidRPr="007F36FD">
        <w:rPr>
          <w:lang w:val="nl-NL"/>
        </w:rPr>
        <w:t>geëxporteerd</w:t>
      </w:r>
      <w:r w:rsidR="00EC4082" w:rsidRPr="007F36FD">
        <w:rPr>
          <w:lang w:val="nl-NL"/>
        </w:rPr>
        <w:t xml:space="preserve"> worden.</w:t>
      </w:r>
      <w:r w:rsidR="002D0D50" w:rsidRPr="007F36FD">
        <w:rPr>
          <w:lang w:val="nl-NL"/>
        </w:rPr>
        <w:t xml:space="preserve"> </w:t>
      </w:r>
      <w:r w:rsidR="006724D7" w:rsidRPr="007F36FD">
        <w:rPr>
          <w:lang w:val="nl-NL"/>
        </w:rPr>
        <w:t xml:space="preserve"> </w:t>
      </w:r>
    </w:p>
    <w:p w14:paraId="7A258B65" w14:textId="5C5F235D" w:rsidR="004A094E" w:rsidRPr="00062A2A" w:rsidRDefault="004A094E" w:rsidP="00062A2A">
      <w:pPr>
        <w:pStyle w:val="Example"/>
      </w:pPr>
      <w:r w:rsidRPr="00062A2A">
        <w:rPr>
          <w:b/>
        </w:rPr>
        <w:t>FITS</w:t>
      </w:r>
      <w:r w:rsidR="002D0D50" w:rsidRPr="00062A2A">
        <w:br/>
      </w:r>
      <w:r w:rsidRPr="00062A2A">
        <w:t>The File Information Tool Set (FITS) identifies, validates and extracts technical metadata for a wide range of file formats. It acts as a wrapper, invoking and managing the output from several other open source tools. Output from these tools are converted into a common format, compared to one another and consolidated into a single XML output file.</w:t>
      </w:r>
    </w:p>
    <w:p w14:paraId="6ACF1F64" w14:textId="65AF8A1A" w:rsidR="00586286" w:rsidRPr="007F36FD" w:rsidRDefault="00A0669C" w:rsidP="001876A4">
      <w:pPr>
        <w:pStyle w:val="BodyText"/>
        <w:rPr>
          <w:lang w:val="nl-NL"/>
        </w:rPr>
      </w:pPr>
      <w:r w:rsidRPr="007F36FD">
        <w:rPr>
          <w:lang w:val="nl-NL"/>
        </w:rPr>
        <w:t>FITS is in ontwikkeling sinds 2009,</w:t>
      </w:r>
      <w:r w:rsidR="00EC4082" w:rsidRPr="007F36FD">
        <w:rPr>
          <w:lang w:val="nl-NL"/>
        </w:rPr>
        <w:t xml:space="preserve"> de laatste release van mei 2015 hanteert </w:t>
      </w:r>
      <w:r w:rsidR="00985D8E" w:rsidRPr="007F36FD">
        <w:rPr>
          <w:lang w:val="nl-NL"/>
        </w:rPr>
        <w:t xml:space="preserve">nog steeds de </w:t>
      </w:r>
      <w:r w:rsidR="00A1528C">
        <w:rPr>
          <w:lang w:val="nl-NL"/>
        </w:rPr>
        <w:t>nul</w:t>
      </w:r>
      <w:r w:rsidR="00985D8E" w:rsidRPr="007F36FD">
        <w:rPr>
          <w:lang w:val="nl-NL"/>
        </w:rPr>
        <w:t xml:space="preserve"> in het versie</w:t>
      </w:r>
      <w:r w:rsidR="00EC4082" w:rsidRPr="007F36FD">
        <w:rPr>
          <w:lang w:val="nl-NL"/>
        </w:rPr>
        <w:t>nummer</w:t>
      </w:r>
      <w:r w:rsidRPr="007F36FD">
        <w:rPr>
          <w:lang w:val="nl-NL"/>
        </w:rPr>
        <w:t>:</w:t>
      </w:r>
      <w:r w:rsidR="00EC4082" w:rsidRPr="007F36FD">
        <w:rPr>
          <w:lang w:val="nl-NL"/>
        </w:rPr>
        <w:t xml:space="preserve"> </w:t>
      </w:r>
      <w:r w:rsidRPr="007F36FD">
        <w:rPr>
          <w:lang w:val="nl-NL"/>
        </w:rPr>
        <w:t>fits-</w:t>
      </w:r>
      <w:r w:rsidR="00EC4082" w:rsidRPr="007F36FD">
        <w:rPr>
          <w:lang w:val="nl-NL"/>
        </w:rPr>
        <w:t>0.8.5</w:t>
      </w:r>
      <w:r w:rsidRPr="007F36FD">
        <w:rPr>
          <w:lang w:val="nl-NL"/>
        </w:rPr>
        <w:t xml:space="preserve">. FITS software kan gedownload worden als een </w:t>
      </w:r>
      <w:r w:rsidR="007F36FD" w:rsidRPr="007F36FD">
        <w:rPr>
          <w:lang w:val="nl-NL"/>
        </w:rPr>
        <w:t>zipfile</w:t>
      </w:r>
      <w:r w:rsidRPr="007F36FD">
        <w:rPr>
          <w:lang w:val="nl-NL"/>
        </w:rPr>
        <w:t xml:space="preserve">, die de complete set van onderliggende tools en dependencies aan boord heeft. Het kan aangeroepen worden vanuit een command-line interface en </w:t>
      </w:r>
      <w:r w:rsidR="002518DF" w:rsidRPr="007F36FD">
        <w:rPr>
          <w:lang w:val="nl-NL"/>
        </w:rPr>
        <w:t xml:space="preserve">biedt </w:t>
      </w:r>
      <w:r w:rsidRPr="007F36FD">
        <w:rPr>
          <w:lang w:val="nl-NL"/>
        </w:rPr>
        <w:t>een Java-API. Bij gebruik van de Java-API is de output ook als JDOM-object beschikbaar.</w:t>
      </w:r>
    </w:p>
    <w:p w14:paraId="57C330DD" w14:textId="4FF43823" w:rsidR="004A094E" w:rsidRPr="00062A2A" w:rsidRDefault="00586286" w:rsidP="00062A2A">
      <w:pPr>
        <w:pStyle w:val="Example"/>
      </w:pPr>
      <w:r w:rsidRPr="00062A2A">
        <w:rPr>
          <w:b/>
        </w:rPr>
        <w:t>Apache Tika</w:t>
      </w:r>
      <w:r w:rsidR="002D0D50" w:rsidRPr="00062A2A">
        <w:br/>
      </w:r>
      <w:r w:rsidR="004A094E" w:rsidRPr="00062A2A">
        <w:t>The Apache Tika™ toolkit detects and extracts metadata and text from over a thousand different file types (such as PPT, XLS, and PDF). All of these file types can be parsed through a single interface, making Tika useful for search engine indexing, content analysis, translation, and much more.</w:t>
      </w:r>
    </w:p>
    <w:p w14:paraId="1B8A5C41" w14:textId="290CF9A4" w:rsidR="00256156" w:rsidRPr="007F36FD" w:rsidRDefault="002518DF" w:rsidP="001876A4">
      <w:pPr>
        <w:pStyle w:val="BodyText"/>
        <w:rPr>
          <w:lang w:val="nl-NL"/>
        </w:rPr>
      </w:pPr>
      <w:r w:rsidRPr="007F36FD">
        <w:rPr>
          <w:lang w:val="nl-NL"/>
        </w:rPr>
        <w:t xml:space="preserve">Tika kan gebruikt worden als </w:t>
      </w:r>
      <w:r w:rsidRPr="007F36FD">
        <w:rPr>
          <w:i/>
          <w:lang w:val="nl-NL"/>
        </w:rPr>
        <w:t>parser</w:t>
      </w:r>
      <w:r w:rsidRPr="007F36FD">
        <w:rPr>
          <w:lang w:val="nl-NL"/>
        </w:rPr>
        <w:t xml:space="preserve"> en als </w:t>
      </w:r>
      <w:r w:rsidRPr="007F36FD">
        <w:rPr>
          <w:i/>
          <w:lang w:val="nl-NL"/>
        </w:rPr>
        <w:t>detector</w:t>
      </w:r>
      <w:r w:rsidRPr="007F36FD">
        <w:rPr>
          <w:lang w:val="nl-NL"/>
        </w:rPr>
        <w:t xml:space="preserve">. Parsen wil in dit geval zeggen het omzetten naar tekst van </w:t>
      </w:r>
      <w:r w:rsidR="00754B18" w:rsidRPr="007F36FD">
        <w:rPr>
          <w:lang w:val="nl-NL"/>
        </w:rPr>
        <w:t xml:space="preserve">de content van een bestand. </w:t>
      </w:r>
      <w:r w:rsidRPr="007F36FD">
        <w:rPr>
          <w:i/>
          <w:lang w:val="nl-NL"/>
        </w:rPr>
        <w:t>Detecting</w:t>
      </w:r>
      <w:r w:rsidRPr="007F36FD">
        <w:rPr>
          <w:lang w:val="nl-NL"/>
        </w:rPr>
        <w:t xml:space="preserve"> slaat op het extraheren van metadata en bestandsherkenning. Als </w:t>
      </w:r>
      <w:r w:rsidRPr="007F36FD">
        <w:rPr>
          <w:i/>
          <w:lang w:val="nl-NL"/>
        </w:rPr>
        <w:t>detector</w:t>
      </w:r>
      <w:r w:rsidR="00256156" w:rsidRPr="007F36FD">
        <w:rPr>
          <w:lang w:val="nl-NL"/>
        </w:rPr>
        <w:t xml:space="preserve"> is Tika ook opgenomen in de reeks van FITS-tools.</w:t>
      </w:r>
    </w:p>
    <w:p w14:paraId="72F76F64" w14:textId="6BAC04EB" w:rsidR="00E35314" w:rsidRPr="007F36FD" w:rsidRDefault="00D329CB" w:rsidP="001876A4">
      <w:pPr>
        <w:pStyle w:val="BodyText"/>
        <w:rPr>
          <w:lang w:val="nl-NL"/>
        </w:rPr>
      </w:pPr>
      <w:r w:rsidRPr="007F36FD">
        <w:rPr>
          <w:lang w:val="nl-NL"/>
        </w:rPr>
        <w:t>M</w:t>
      </w:r>
      <w:r w:rsidR="00AD3BFA" w:rsidRPr="007F36FD">
        <w:rPr>
          <w:lang w:val="nl-NL"/>
        </w:rPr>
        <w:t xml:space="preserve">ongoDB is een document database die data opslaat in BSON-structuren. BSON is de </w:t>
      </w:r>
      <w:r w:rsidR="007F36FD" w:rsidRPr="007F36FD">
        <w:rPr>
          <w:lang w:val="nl-NL"/>
        </w:rPr>
        <w:t>binaire</w:t>
      </w:r>
      <w:r w:rsidR="00AD3BFA" w:rsidRPr="007F36FD">
        <w:rPr>
          <w:lang w:val="nl-NL"/>
        </w:rPr>
        <w:t xml:space="preserve"> variant op JSON.</w:t>
      </w:r>
    </w:p>
    <w:p w14:paraId="43B01658" w14:textId="51F7DD76" w:rsidR="00B91ADF" w:rsidRPr="00062A2A" w:rsidRDefault="00AD3BFA" w:rsidP="00062A2A">
      <w:pPr>
        <w:pStyle w:val="Example"/>
      </w:pPr>
      <w:r w:rsidRPr="00062A2A">
        <w:rPr>
          <w:b/>
        </w:rPr>
        <w:t xml:space="preserve">MongoDB </w:t>
      </w:r>
      <w:r w:rsidR="007F36FD" w:rsidRPr="00062A2A">
        <w:rPr>
          <w:b/>
        </w:rPr>
        <w:t>data model</w:t>
      </w:r>
      <w:r w:rsidR="002D0D50" w:rsidRPr="00062A2A">
        <w:br/>
      </w:r>
      <w:r w:rsidR="00B91ADF" w:rsidRPr="00062A2A">
        <w:t xml:space="preserve">MongoDB stores data in the form of </w:t>
      </w:r>
      <w:hyperlink r:id="rId9" w:anchor="term-bson" w:history="1">
        <w:r w:rsidR="00B91ADF" w:rsidRPr="00062A2A">
          <w:t>BSON</w:t>
        </w:r>
      </w:hyperlink>
      <w:r w:rsidR="00B91ADF" w:rsidRPr="00062A2A">
        <w:t xml:space="preserve"> documents, which are rich mappings of keys, or field names, to values. BSON supports a rich collection of types, and fields in BSON documents may hold arrays of values or embedded documents. All documents in MongoDB must be less than 16MB, which is the </w:t>
      </w:r>
      <w:hyperlink r:id="rId10" w:anchor="BSON-Document-Size" w:tooltip="BSON Document Size" w:history="1">
        <w:r w:rsidR="00B91ADF" w:rsidRPr="00062A2A">
          <w:t>BSON document size</w:t>
        </w:r>
      </w:hyperlink>
      <w:r w:rsidR="00B91ADF" w:rsidRPr="00062A2A">
        <w:t>.</w:t>
      </w:r>
      <w:r w:rsidR="002D0D50" w:rsidRPr="00062A2A">
        <w:br/>
      </w:r>
      <w:r w:rsidR="002D0D50" w:rsidRPr="00062A2A">
        <w:br/>
      </w:r>
      <w:r w:rsidR="00B91ADF" w:rsidRPr="00062A2A">
        <w:t xml:space="preserve">All documents are part of a </w:t>
      </w:r>
      <w:hyperlink r:id="rId11" w:anchor="term-collection" w:history="1">
        <w:r w:rsidR="00B91ADF" w:rsidRPr="00062A2A">
          <w:t>collection</w:t>
        </w:r>
      </w:hyperlink>
      <w:r w:rsidR="00B91ADF" w:rsidRPr="00062A2A">
        <w:t>, which are a logical groupings of documents in a MongoDB database. The documents in a collection share a set of indexes, and typically these documents share common fields and structure.</w:t>
      </w:r>
      <w:r w:rsidR="002D0D50" w:rsidRPr="00062A2A">
        <w:br/>
      </w:r>
      <w:r w:rsidR="002D0D50" w:rsidRPr="00062A2A">
        <w:br/>
      </w:r>
      <w:r w:rsidR="00B91ADF" w:rsidRPr="00062A2A">
        <w:t xml:space="preserve">In MongoDB the </w:t>
      </w:r>
      <w:hyperlink r:id="rId12" w:anchor="term-database" w:history="1">
        <w:r w:rsidR="00B91ADF" w:rsidRPr="00062A2A">
          <w:t>database</w:t>
        </w:r>
      </w:hyperlink>
      <w:r w:rsidR="00B91ADF" w:rsidRPr="00062A2A">
        <w:t xml:space="preserve"> construct is a group of related collections. Each database has a distinct set of data files and can contain a large number of collections. A single MongoDB deployment may have many databases.</w:t>
      </w:r>
    </w:p>
    <w:p w14:paraId="38278358" w14:textId="5EE69BDC" w:rsidR="00AA7F89" w:rsidRPr="007F36FD" w:rsidRDefault="00AA7F89" w:rsidP="001876A4">
      <w:pPr>
        <w:pStyle w:val="Heading2"/>
        <w:rPr>
          <w:lang w:val="nl-NL"/>
        </w:rPr>
      </w:pPr>
      <w:r w:rsidRPr="007F36FD">
        <w:rPr>
          <w:lang w:val="nl-NL"/>
        </w:rPr>
        <w:t>Proefopstelling</w:t>
      </w:r>
    </w:p>
    <w:p w14:paraId="31A82F6C" w14:textId="7A8EBB48" w:rsidR="00B91ADF" w:rsidRPr="007F36FD" w:rsidRDefault="00256156" w:rsidP="001876A4">
      <w:pPr>
        <w:pStyle w:val="BodyText"/>
        <w:rPr>
          <w:lang w:val="nl-NL"/>
        </w:rPr>
      </w:pPr>
      <w:r w:rsidRPr="007F36FD">
        <w:rPr>
          <w:lang w:val="nl-NL"/>
        </w:rPr>
        <w:t>Alle onderdelen op de door C3PO voorgestelde manier laten samenwerken, z</w:t>
      </w:r>
      <w:r w:rsidR="00F154BC" w:rsidRPr="007F36FD">
        <w:rPr>
          <w:lang w:val="nl-NL"/>
        </w:rPr>
        <w:t>iet</w:t>
      </w:r>
      <w:r w:rsidRPr="007F36FD">
        <w:rPr>
          <w:lang w:val="nl-NL"/>
        </w:rPr>
        <w:t xml:space="preserve"> er schematisch als volgt uit.</w:t>
      </w:r>
    </w:p>
    <w:p w14:paraId="0FFC2B84" w14:textId="282FE951" w:rsidR="001D2084" w:rsidRPr="007F36FD" w:rsidRDefault="001D2084" w:rsidP="001876A4">
      <w:pPr>
        <w:pStyle w:val="BodyText"/>
        <w:rPr>
          <w:lang w:val="nl-NL"/>
        </w:rPr>
      </w:pPr>
      <w:r w:rsidRPr="007F36FD">
        <w:rPr>
          <w:noProof/>
        </w:rPr>
        <w:drawing>
          <wp:inline distT="0" distB="0" distL="0" distR="0" wp14:anchorId="51169B39" wp14:editId="49E1E292">
            <wp:extent cx="4572000" cy="1631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o_config.pdf"/>
                    <pic:cNvPicPr/>
                  </pic:nvPicPr>
                  <pic:blipFill>
                    <a:blip r:embed="rId13">
                      <a:extLst>
                        <a:ext uri="{28A0092B-C50C-407E-A947-70E740481C1C}">
                          <a14:useLocalDpi xmlns:a14="http://schemas.microsoft.com/office/drawing/2010/main" val="0"/>
                        </a:ext>
                      </a:extLst>
                    </a:blip>
                    <a:stretch>
                      <a:fillRect/>
                    </a:stretch>
                  </pic:blipFill>
                  <pic:spPr>
                    <a:xfrm>
                      <a:off x="0" y="0"/>
                      <a:ext cx="4572000" cy="1631598"/>
                    </a:xfrm>
                    <a:prstGeom prst="rect">
                      <a:avLst/>
                    </a:prstGeom>
                  </pic:spPr>
                </pic:pic>
              </a:graphicData>
            </a:graphic>
          </wp:inline>
        </w:drawing>
      </w:r>
    </w:p>
    <w:p w14:paraId="581E29CA" w14:textId="389CB0CA" w:rsidR="001D2084" w:rsidRPr="007F36FD" w:rsidRDefault="001D2084" w:rsidP="001D2084">
      <w:pPr>
        <w:pStyle w:val="subscription"/>
        <w:rPr>
          <w:lang w:val="nl-NL"/>
        </w:rPr>
      </w:pPr>
      <w:r w:rsidRPr="007F36FD">
        <w:rPr>
          <w:lang w:val="nl-NL"/>
        </w:rPr>
        <w:t xml:space="preserve">Figuur 1. Proefopstelling met C3PO. Bestanden worden door FITS geanalyseerd. Per bestand </w:t>
      </w:r>
      <w:r w:rsidR="00F154BC" w:rsidRPr="007F36FD">
        <w:rPr>
          <w:lang w:val="nl-NL"/>
        </w:rPr>
        <w:t>geeft dat een xml-bestand met</w:t>
      </w:r>
      <w:r w:rsidRPr="007F36FD">
        <w:rPr>
          <w:lang w:val="nl-NL"/>
        </w:rPr>
        <w:t xml:space="preserve"> door onderliggende tools gedetecteerde en door FITS geselecteerde gegevens. </w:t>
      </w:r>
      <w:r w:rsidR="00F154BC" w:rsidRPr="007F36FD">
        <w:rPr>
          <w:lang w:val="nl-NL"/>
        </w:rPr>
        <w:t xml:space="preserve">C3PO </w:t>
      </w:r>
      <w:r w:rsidR="007F36FD" w:rsidRPr="007F36FD">
        <w:rPr>
          <w:lang w:val="nl-NL"/>
        </w:rPr>
        <w:t>CMD</w:t>
      </w:r>
      <w:r w:rsidR="00F154BC" w:rsidRPr="007F36FD">
        <w:rPr>
          <w:lang w:val="nl-NL"/>
        </w:rPr>
        <w:t>-line schrijft de gegevens naar document database MongoDB; C3PO web-api geeft inzicht in de gegevens.</w:t>
      </w:r>
    </w:p>
    <w:p w14:paraId="18360520" w14:textId="6CA7E97D" w:rsidR="001D2084" w:rsidRPr="007F36FD" w:rsidRDefault="00F154BC" w:rsidP="001876A4">
      <w:pPr>
        <w:pStyle w:val="BodyText"/>
        <w:rPr>
          <w:lang w:val="nl-NL"/>
        </w:rPr>
      </w:pPr>
      <w:r w:rsidRPr="007F36FD">
        <w:rPr>
          <w:lang w:val="nl-NL"/>
        </w:rPr>
        <w:t xml:space="preserve">De proefopstelling is gerealiseerd op een virtual machine. De proefopstelling laten werken op de zandbak server, zodat </w:t>
      </w:r>
      <w:r w:rsidR="00AA7F89" w:rsidRPr="007F36FD">
        <w:rPr>
          <w:lang w:val="nl-NL"/>
        </w:rPr>
        <w:t>ook anderen</w:t>
      </w:r>
      <w:r w:rsidRPr="007F36FD">
        <w:rPr>
          <w:lang w:val="nl-NL"/>
        </w:rPr>
        <w:t xml:space="preserve"> met de web-interface </w:t>
      </w:r>
      <w:r w:rsidR="00AA7F89" w:rsidRPr="007F36FD">
        <w:rPr>
          <w:lang w:val="nl-NL"/>
        </w:rPr>
        <w:t>kunnen spelen</w:t>
      </w:r>
      <w:r w:rsidRPr="007F36FD">
        <w:rPr>
          <w:lang w:val="nl-NL"/>
        </w:rPr>
        <w:t xml:space="preserve">, lukte in eerste instantie niet omdat het geheugen van de </w:t>
      </w:r>
      <w:r w:rsidR="00AA7F89" w:rsidRPr="007F36FD">
        <w:rPr>
          <w:lang w:val="nl-NL"/>
        </w:rPr>
        <w:t>zandbak</w:t>
      </w:r>
      <w:r w:rsidRPr="007F36FD">
        <w:rPr>
          <w:lang w:val="nl-NL"/>
        </w:rPr>
        <w:t xml:space="preserve"> vol zit. </w:t>
      </w:r>
    </w:p>
    <w:p w14:paraId="00B54B7D" w14:textId="19395A58" w:rsidR="00AA7F89" w:rsidRPr="007F36FD" w:rsidRDefault="00F534EA" w:rsidP="001876A4">
      <w:pPr>
        <w:pStyle w:val="Heading3"/>
        <w:rPr>
          <w:lang w:val="nl-NL"/>
        </w:rPr>
      </w:pPr>
      <w:r w:rsidRPr="007F36FD">
        <w:rPr>
          <w:lang w:val="nl-NL"/>
        </w:rPr>
        <w:t>Eerste observaties</w:t>
      </w:r>
    </w:p>
    <w:p w14:paraId="43406A43" w14:textId="307CD0C5" w:rsidR="00F534EA" w:rsidRPr="007F36FD" w:rsidRDefault="00F534EA" w:rsidP="001876A4">
      <w:pPr>
        <w:pStyle w:val="BodyText"/>
        <w:rPr>
          <w:lang w:val="nl-NL"/>
        </w:rPr>
      </w:pPr>
      <w:r w:rsidRPr="007F36FD">
        <w:rPr>
          <w:lang w:val="nl-NL"/>
        </w:rPr>
        <w:t>De FITS command-line tool werkt probleemloos. De tool kan individuele bestanden en b</w:t>
      </w:r>
      <w:r w:rsidR="00D71740" w:rsidRPr="007F36FD">
        <w:rPr>
          <w:lang w:val="nl-NL"/>
        </w:rPr>
        <w:t>estanden in een directory analys</w:t>
      </w:r>
      <w:r w:rsidRPr="007F36FD">
        <w:rPr>
          <w:lang w:val="nl-NL"/>
        </w:rPr>
        <w:t xml:space="preserve">eren; een directory kan eventueel recursief doorlopen worden. </w:t>
      </w:r>
      <w:r w:rsidR="001B0AD6" w:rsidRPr="007F36FD">
        <w:rPr>
          <w:lang w:val="nl-NL"/>
        </w:rPr>
        <w:t>De output-</w:t>
      </w:r>
      <w:r w:rsidR="00D71740" w:rsidRPr="007F36FD">
        <w:rPr>
          <w:lang w:val="nl-NL"/>
        </w:rPr>
        <w:t xml:space="preserve">locatie bevat na afloop xml-bestanden met de namen van de geanalyseerde bestanden uitgebreid met </w:t>
      </w:r>
      <w:r w:rsidR="00D71740" w:rsidRPr="007F36FD">
        <w:rPr>
          <w:rStyle w:val="path"/>
          <w:lang w:val="nl-NL"/>
        </w:rPr>
        <w:t>.fits.xml</w:t>
      </w:r>
      <w:r w:rsidR="00D71740" w:rsidRPr="007F36FD">
        <w:rPr>
          <w:lang w:val="nl-NL"/>
        </w:rPr>
        <w:t xml:space="preserve">. Bij conflicten (zelfde bestandsnaam in verschillende directories) wordt de xml-bestandsnaam uitgebreid met een nummer. Naar keuze kan de output in het fits-xml format en </w:t>
      </w:r>
      <w:r w:rsidR="005F391B" w:rsidRPr="007F36FD">
        <w:rPr>
          <w:lang w:val="nl-NL"/>
        </w:rPr>
        <w:t xml:space="preserve">in een gestandaardiseerd xml-format voor bepaalde typen van bestanden. In het laatste geval wordt het gestandaardiseerde format inline </w:t>
      </w:r>
      <w:r w:rsidR="007F36FD" w:rsidRPr="007F36FD">
        <w:rPr>
          <w:lang w:val="nl-NL"/>
        </w:rPr>
        <w:t>opgenomen</w:t>
      </w:r>
      <w:r w:rsidR="005F391B" w:rsidRPr="007F36FD">
        <w:rPr>
          <w:lang w:val="nl-NL"/>
        </w:rPr>
        <w:t xml:space="preserve"> in de fits-xml. Op het moment van schrijven kent FITS gestandaardiseerde formats voor de bestandstypen audio, document, image en text. Gestandaardiseerde output voor video wordt nog niet ondersteund. Voorbeelden van FITS-output over een JPEG en een word-document zijn opgenomen </w:t>
      </w:r>
      <w:r w:rsidR="00943D9A" w:rsidRPr="007F36FD">
        <w:rPr>
          <w:lang w:val="nl-NL"/>
        </w:rPr>
        <w:t xml:space="preserve">in </w:t>
      </w:r>
      <w:r w:rsidR="005F391B" w:rsidRPr="007F36FD">
        <w:rPr>
          <w:lang w:val="nl-NL"/>
        </w:rPr>
        <w:t>appendices 2 en 3.</w:t>
      </w:r>
      <w:r w:rsidR="00943D9A" w:rsidRPr="007F36FD">
        <w:rPr>
          <w:lang w:val="nl-NL"/>
        </w:rPr>
        <w:t xml:space="preserve"> Het gestandaardiseerde format bevat </w:t>
      </w:r>
      <w:r w:rsidR="0028475A" w:rsidRPr="007F36FD">
        <w:rPr>
          <w:lang w:val="nl-NL"/>
        </w:rPr>
        <w:t xml:space="preserve">ongeveer </w:t>
      </w:r>
      <w:r w:rsidR="00943D9A" w:rsidRPr="007F36FD">
        <w:rPr>
          <w:lang w:val="nl-NL"/>
        </w:rPr>
        <w:t>de zelfde gegevens als het FITS-format</w:t>
      </w:r>
      <w:r w:rsidR="0028475A" w:rsidRPr="007F36FD">
        <w:rPr>
          <w:lang w:val="nl-NL"/>
        </w:rPr>
        <w:t xml:space="preserve">, values zijn soms anders </w:t>
      </w:r>
      <w:r w:rsidR="007F36FD" w:rsidRPr="007F36FD">
        <w:rPr>
          <w:lang w:val="nl-NL"/>
        </w:rPr>
        <w:t>geformatteerd</w:t>
      </w:r>
      <w:r w:rsidR="0028475A" w:rsidRPr="007F36FD">
        <w:rPr>
          <w:lang w:val="nl-NL"/>
        </w:rPr>
        <w:t>, keys hebben een andere naam. Een gestandaardiseerd format voor een huis-tuinen-keuken Word document ontbreekt kennelijk.</w:t>
      </w:r>
    </w:p>
    <w:p w14:paraId="538015FA" w14:textId="2B7D96B4" w:rsidR="0028475A" w:rsidRPr="007F36FD" w:rsidRDefault="0028475A" w:rsidP="001876A4">
      <w:pPr>
        <w:pStyle w:val="BodyText"/>
        <w:rPr>
          <w:lang w:val="nl-NL"/>
        </w:rPr>
      </w:pPr>
      <w:r w:rsidRPr="007F36FD">
        <w:rPr>
          <w:lang w:val="nl-NL"/>
        </w:rPr>
        <w:t>De Java-API van FITS doet ietwat ouderwets aan. Source-code wordt gebouwd onder Ant</w:t>
      </w:r>
      <w:r w:rsidR="00F24C82" w:rsidRPr="007F36FD">
        <w:rPr>
          <w:lang w:val="nl-NL"/>
        </w:rPr>
        <w:t>. Maven integratie ontbreekt. Logging middels log4j. Gebruik van de API in de door DANS gehanteerde manier van (</w:t>
      </w:r>
      <w:r w:rsidR="007F36FD" w:rsidRPr="007F36FD">
        <w:rPr>
          <w:lang w:val="nl-NL"/>
        </w:rPr>
        <w:t>Java</w:t>
      </w:r>
      <w:r w:rsidR="00F24C82" w:rsidRPr="007F36FD">
        <w:rPr>
          <w:lang w:val="nl-NL"/>
        </w:rPr>
        <w:t xml:space="preserve">) software development en deployment heeft daarom nog wat haken en ogen, maar levert m.i. geen onoverkomelijke hindernissen. </w:t>
      </w:r>
      <w:r w:rsidR="00665C0E" w:rsidRPr="007F36FD">
        <w:rPr>
          <w:lang w:val="nl-NL"/>
        </w:rPr>
        <w:t xml:space="preserve">Bij een testje onder Eclipse, waarin we gebruik maakten van de al gecompileerde jar-files uit de gedownloade zip, roepen verschillende gewrapte tools dat ze hun </w:t>
      </w:r>
      <w:r w:rsidR="00665C0E" w:rsidRPr="007F36FD">
        <w:rPr>
          <w:rStyle w:val="path"/>
          <w:lang w:val="nl-NL"/>
        </w:rPr>
        <w:t>daily-rolling.log</w:t>
      </w:r>
      <w:r w:rsidR="00665C0E" w:rsidRPr="007F36FD">
        <w:rPr>
          <w:lang w:val="nl-NL"/>
        </w:rPr>
        <w:t xml:space="preserve"> niet kwijt kunnen; de “NLNZ metadata extractor” </w:t>
      </w:r>
      <w:r w:rsidR="00181327" w:rsidRPr="007F36FD">
        <w:rPr>
          <w:lang w:val="nl-NL"/>
        </w:rPr>
        <w:t>strooit met NullPointerExceptions die ove</w:t>
      </w:r>
      <w:r w:rsidR="00D01924" w:rsidRPr="007F36FD">
        <w:rPr>
          <w:lang w:val="nl-NL"/>
        </w:rPr>
        <w:t>rigens het verloop van de analys</w:t>
      </w:r>
      <w:r w:rsidR="00181327" w:rsidRPr="007F36FD">
        <w:rPr>
          <w:lang w:val="nl-NL"/>
        </w:rPr>
        <w:t>e niet onderbreken.</w:t>
      </w:r>
    </w:p>
    <w:p w14:paraId="45F20515" w14:textId="77777777" w:rsidR="00DB66E6" w:rsidRPr="007F36FD" w:rsidRDefault="00181327" w:rsidP="001876A4">
      <w:pPr>
        <w:pStyle w:val="BodyText"/>
        <w:rPr>
          <w:lang w:val="nl-NL"/>
        </w:rPr>
      </w:pPr>
      <w:r w:rsidRPr="007F36FD">
        <w:rPr>
          <w:lang w:val="nl-NL"/>
        </w:rPr>
        <w:t>De C3PO-tool is natuurlijk een prototype en hoort alleen al daarom niet in een professionele keten van applicaties. Dat de command-line tool is wat het is - een command-line tool – hoeft niet bezwaarlijk te zijn</w:t>
      </w:r>
      <w:r w:rsidR="006136A3" w:rsidRPr="007F36FD">
        <w:rPr>
          <w:lang w:val="nl-NL"/>
        </w:rPr>
        <w:t xml:space="preserve">. Ook die kan geautomatiseerd gestart worden. Van groter belang zijn de volgende bezwaren. </w:t>
      </w:r>
    </w:p>
    <w:p w14:paraId="3E926C88" w14:textId="287D3E83" w:rsidR="00181327" w:rsidRPr="007F36FD" w:rsidRDefault="00D87BEE" w:rsidP="004E3D68">
      <w:pPr>
        <w:pStyle w:val="BodyText"/>
        <w:numPr>
          <w:ilvl w:val="0"/>
          <w:numId w:val="13"/>
        </w:numPr>
        <w:rPr>
          <w:lang w:val="nl-NL"/>
        </w:rPr>
      </w:pPr>
      <w:r w:rsidRPr="007F36FD">
        <w:rPr>
          <w:lang w:val="nl-NL"/>
        </w:rPr>
        <w:t>De manier waarop</w:t>
      </w:r>
      <w:r w:rsidR="006136A3" w:rsidRPr="007F36FD">
        <w:rPr>
          <w:lang w:val="nl-NL"/>
        </w:rPr>
        <w:t xml:space="preserve"> C3PO de gegevens opslaat in de database is onduidelijk. </w:t>
      </w:r>
      <w:r w:rsidR="00DB66E6" w:rsidRPr="007F36FD">
        <w:rPr>
          <w:lang w:val="nl-NL"/>
        </w:rPr>
        <w:t xml:space="preserve">Het is zeker geen een-op-een vertaling van xml-documenten naar BSON-documenten. </w:t>
      </w:r>
      <w:r w:rsidRPr="007F36FD">
        <w:rPr>
          <w:lang w:val="nl-NL"/>
        </w:rPr>
        <w:t xml:space="preserve">Dit maakt uitbreiding van toepassingen </w:t>
      </w:r>
      <w:r w:rsidR="007F36FD" w:rsidRPr="007F36FD">
        <w:rPr>
          <w:lang w:val="nl-NL"/>
        </w:rPr>
        <w:t>gebaseerd</w:t>
      </w:r>
      <w:r w:rsidRPr="007F36FD">
        <w:rPr>
          <w:lang w:val="nl-NL"/>
        </w:rPr>
        <w:t xml:space="preserve"> op deze gegevensbron en ad-hoc queries problematisch, zo niet onmogelijk.</w:t>
      </w:r>
    </w:p>
    <w:p w14:paraId="1DF33C3C" w14:textId="055F59C9" w:rsidR="00D87BEE" w:rsidRPr="007F36FD" w:rsidRDefault="00D87BEE" w:rsidP="004E3D68">
      <w:pPr>
        <w:pStyle w:val="BodyText"/>
        <w:numPr>
          <w:ilvl w:val="0"/>
          <w:numId w:val="13"/>
        </w:numPr>
        <w:rPr>
          <w:lang w:val="nl-NL"/>
        </w:rPr>
      </w:pPr>
      <w:r w:rsidRPr="007F36FD">
        <w:rPr>
          <w:lang w:val="nl-NL"/>
        </w:rPr>
        <w:t>De MongoDB query-taal is vendor-specifiek.</w:t>
      </w:r>
    </w:p>
    <w:p w14:paraId="3C6F4A61" w14:textId="2FDF5304" w:rsidR="004E3D68" w:rsidRPr="007F36FD" w:rsidRDefault="004E3D68" w:rsidP="004E3D68">
      <w:pPr>
        <w:pStyle w:val="BodyText"/>
        <w:numPr>
          <w:ilvl w:val="0"/>
          <w:numId w:val="13"/>
        </w:numPr>
        <w:rPr>
          <w:lang w:val="nl-NL"/>
        </w:rPr>
      </w:pPr>
      <w:r w:rsidRPr="007F36FD">
        <w:rPr>
          <w:lang w:val="nl-NL"/>
        </w:rPr>
        <w:t xml:space="preserve">De interface van de C3PO web-api is ontoereikend voor grote hoeveelheden bestanden. </w:t>
      </w:r>
      <w:r w:rsidR="00E22969" w:rsidRPr="007F36FD">
        <w:rPr>
          <w:lang w:val="nl-NL"/>
        </w:rPr>
        <w:t xml:space="preserve">Gegevens worden ingedeeld in </w:t>
      </w:r>
      <w:r w:rsidR="00E22969" w:rsidRPr="007F36FD">
        <w:rPr>
          <w:i/>
          <w:lang w:val="nl-NL"/>
        </w:rPr>
        <w:t>collections</w:t>
      </w:r>
      <w:r w:rsidR="00E22969" w:rsidRPr="007F36FD">
        <w:rPr>
          <w:lang w:val="nl-NL"/>
        </w:rPr>
        <w:t xml:space="preserve"> die middels een drop-down gekozen kunnen worden (tabblad </w:t>
      </w:r>
      <w:r w:rsidR="00E22969" w:rsidRPr="007F36FD">
        <w:rPr>
          <w:i/>
          <w:lang w:val="nl-NL"/>
        </w:rPr>
        <w:t>overview</w:t>
      </w:r>
      <w:r w:rsidR="00E22969" w:rsidRPr="007F36FD">
        <w:rPr>
          <w:lang w:val="nl-NL"/>
        </w:rPr>
        <w:t xml:space="preserve">). Het op deze manier hanteerbare aantal </w:t>
      </w:r>
      <w:r w:rsidR="00E22969" w:rsidRPr="007F36FD">
        <w:rPr>
          <w:i/>
          <w:lang w:val="nl-NL"/>
        </w:rPr>
        <w:t>collections</w:t>
      </w:r>
      <w:r w:rsidR="00E22969" w:rsidRPr="007F36FD">
        <w:rPr>
          <w:lang w:val="nl-NL"/>
        </w:rPr>
        <w:t xml:space="preserve"> </w:t>
      </w:r>
      <w:r w:rsidR="0091373B" w:rsidRPr="007F36FD">
        <w:rPr>
          <w:lang w:val="nl-NL"/>
        </w:rPr>
        <w:t xml:space="preserve">is daardoor beperkt tot zeg 50. De items uit een </w:t>
      </w:r>
      <w:r w:rsidR="0091373B" w:rsidRPr="007F36FD">
        <w:rPr>
          <w:i/>
          <w:lang w:val="nl-NL"/>
        </w:rPr>
        <w:t>collection</w:t>
      </w:r>
      <w:r w:rsidR="0091373B" w:rsidRPr="007F36FD">
        <w:rPr>
          <w:lang w:val="nl-NL"/>
        </w:rPr>
        <w:t xml:space="preserve">, oftewel de gegevens over individuele bestanden, zijn te benaderen vanuit een paginering van die items (tabblad </w:t>
      </w:r>
      <w:r w:rsidR="0091373B" w:rsidRPr="007F36FD">
        <w:rPr>
          <w:i/>
          <w:lang w:val="nl-NL"/>
        </w:rPr>
        <w:t>objects</w:t>
      </w:r>
      <w:r w:rsidR="0091373B" w:rsidRPr="007F36FD">
        <w:rPr>
          <w:lang w:val="nl-NL"/>
        </w:rPr>
        <w:t xml:space="preserve">). </w:t>
      </w:r>
      <w:r w:rsidR="004F2507" w:rsidRPr="007F36FD">
        <w:rPr>
          <w:lang w:val="nl-NL"/>
        </w:rPr>
        <w:t xml:space="preserve">Per pagina 25 links. Bij 3 miljoen bestanden en 50 </w:t>
      </w:r>
      <w:r w:rsidR="004F2507" w:rsidRPr="007F36FD">
        <w:rPr>
          <w:i/>
          <w:lang w:val="nl-NL"/>
        </w:rPr>
        <w:t>collections</w:t>
      </w:r>
      <w:r w:rsidR="004F2507" w:rsidRPr="007F36FD">
        <w:rPr>
          <w:lang w:val="nl-NL"/>
        </w:rPr>
        <w:t xml:space="preserve"> zouden er dan 2400 van die pagina’s per </w:t>
      </w:r>
      <w:r w:rsidR="004F2507" w:rsidRPr="007F36FD">
        <w:rPr>
          <w:i/>
          <w:lang w:val="nl-NL"/>
        </w:rPr>
        <w:t>collection</w:t>
      </w:r>
      <w:r w:rsidR="004F2507" w:rsidRPr="007F36FD">
        <w:rPr>
          <w:lang w:val="nl-NL"/>
        </w:rPr>
        <w:t xml:space="preserve"> zijn. </w:t>
      </w:r>
    </w:p>
    <w:p w14:paraId="5CED11BD" w14:textId="5B0BD279" w:rsidR="00E35314" w:rsidRPr="007F36FD" w:rsidRDefault="001B0AD6" w:rsidP="004E3D68">
      <w:pPr>
        <w:pStyle w:val="BodyText"/>
        <w:numPr>
          <w:ilvl w:val="0"/>
          <w:numId w:val="13"/>
        </w:numPr>
        <w:rPr>
          <w:lang w:val="nl-NL"/>
        </w:rPr>
      </w:pPr>
      <w:r w:rsidRPr="007F36FD">
        <w:rPr>
          <w:lang w:val="nl-NL"/>
        </w:rPr>
        <w:t>De C3PO web-api vertoont</w:t>
      </w:r>
      <w:r w:rsidR="00D87BEE" w:rsidRPr="007F36FD">
        <w:rPr>
          <w:lang w:val="nl-NL"/>
        </w:rPr>
        <w:t xml:space="preserve"> fouten. Een nieuwe collectie wordt soms niet getoond. Bij incrementeel uitbreiden van een collectie houdt het tabblad ‘overview'</w:t>
      </w:r>
      <w:r w:rsidR="001876A4" w:rsidRPr="007F36FD">
        <w:rPr>
          <w:lang w:val="nl-NL"/>
        </w:rPr>
        <w:t xml:space="preserve"> </w:t>
      </w:r>
      <w:r w:rsidR="000A6DCE" w:rsidRPr="007F36FD">
        <w:rPr>
          <w:lang w:val="nl-NL"/>
        </w:rPr>
        <w:t>het bij het oude overzicht, ook na wisseling van browser en herstarten van de server.</w:t>
      </w:r>
    </w:p>
    <w:p w14:paraId="1C7165CF" w14:textId="3A553A20" w:rsidR="00A51422" w:rsidRPr="007F36FD" w:rsidRDefault="00A51422" w:rsidP="004E3D68">
      <w:pPr>
        <w:pStyle w:val="BodyText"/>
        <w:numPr>
          <w:ilvl w:val="0"/>
          <w:numId w:val="13"/>
        </w:numPr>
        <w:rPr>
          <w:lang w:val="nl-NL"/>
        </w:rPr>
      </w:pPr>
      <w:r w:rsidRPr="007F36FD">
        <w:rPr>
          <w:lang w:val="nl-NL"/>
        </w:rPr>
        <w:t>De war-file van de C3PO we</w:t>
      </w:r>
      <w:r w:rsidR="00D01924" w:rsidRPr="007F36FD">
        <w:rPr>
          <w:lang w:val="nl-NL"/>
        </w:rPr>
        <w:t>b-api die gedownload kan worden, werkt niet onder</w:t>
      </w:r>
      <w:r w:rsidRPr="007F36FD">
        <w:rPr>
          <w:lang w:val="nl-NL"/>
        </w:rPr>
        <w:t xml:space="preserve"> Tomcat. Na deployen sterft de applicatie in stilte met een 404. </w:t>
      </w:r>
      <w:r w:rsidR="00D01924" w:rsidRPr="007F36FD">
        <w:rPr>
          <w:lang w:val="nl-NL"/>
        </w:rPr>
        <w:t>(</w:t>
      </w:r>
      <w:r w:rsidRPr="007F36FD">
        <w:rPr>
          <w:lang w:val="nl-NL"/>
        </w:rPr>
        <w:t>In de proefopstelling werd de web-api gedeployed vanuit het play framework.</w:t>
      </w:r>
      <w:r w:rsidR="00D01924" w:rsidRPr="007F36FD">
        <w:rPr>
          <w:lang w:val="nl-NL"/>
        </w:rPr>
        <w:t>)</w:t>
      </w:r>
    </w:p>
    <w:p w14:paraId="34B50437" w14:textId="0CF2C5BC" w:rsidR="005011A9" w:rsidRPr="007F36FD" w:rsidRDefault="00EE4464" w:rsidP="00A51422">
      <w:pPr>
        <w:pStyle w:val="BodyText"/>
        <w:rPr>
          <w:lang w:val="nl-NL"/>
        </w:rPr>
      </w:pPr>
      <w:r w:rsidRPr="007F36FD">
        <w:rPr>
          <w:lang w:val="nl-NL"/>
        </w:rPr>
        <w:t>Punten 3 en 4</w:t>
      </w:r>
      <w:r w:rsidR="00A51422" w:rsidRPr="007F36FD">
        <w:rPr>
          <w:lang w:val="nl-NL"/>
        </w:rPr>
        <w:t xml:space="preserve"> van deze opsomming, dat de web-api van C3PO feitelijk onbruikbaar is, </w:t>
      </w:r>
      <w:r w:rsidRPr="007F36FD">
        <w:rPr>
          <w:lang w:val="nl-NL"/>
        </w:rPr>
        <w:t>ook na eventuele reparatie van bugs, maken</w:t>
      </w:r>
      <w:r w:rsidR="00A51422" w:rsidRPr="007F36FD">
        <w:rPr>
          <w:lang w:val="nl-NL"/>
        </w:rPr>
        <w:t xml:space="preserve"> dat ik adviseer om niet verder te gaan met C3PO. Ook niet vanuit de optiek om al vast een out-of-the-box toy-opstelling voor bestandsherkenning en metadatering te hebben in afwachting van beter materiaal. Wat heb je aan een web-interface die het niet doet?</w:t>
      </w:r>
    </w:p>
    <w:p w14:paraId="2FAEBDAC" w14:textId="77777777" w:rsidR="001B0AD6" w:rsidRDefault="001B0AD6" w:rsidP="00A51422">
      <w:pPr>
        <w:pStyle w:val="BodyText"/>
        <w:rPr>
          <w:lang w:val="nl-NL"/>
        </w:rPr>
      </w:pPr>
      <w:r w:rsidRPr="007F36FD">
        <w:rPr>
          <w:lang w:val="nl-NL"/>
        </w:rPr>
        <w:t>Hoe kan het dan wel? In het vervolg bekijken we bestands-metadatering vanuit een breder perspectief.</w:t>
      </w:r>
    </w:p>
    <w:p w14:paraId="2FDBD1B1" w14:textId="1C4212BA" w:rsidR="006E6ABA" w:rsidRDefault="006E6ABA" w:rsidP="006E6ABA">
      <w:pPr>
        <w:pStyle w:val="DefinitionHead"/>
        <w:rPr>
          <w:lang w:val="nl-NL"/>
        </w:rPr>
      </w:pPr>
      <w:r>
        <w:rPr>
          <w:lang w:val="nl-NL"/>
        </w:rPr>
        <w:t>Wat nu?</w:t>
      </w:r>
    </w:p>
    <w:p w14:paraId="602025E9" w14:textId="77777777" w:rsidR="00037084" w:rsidRDefault="006E6ABA" w:rsidP="00037084">
      <w:pPr>
        <w:pStyle w:val="BodyText"/>
      </w:pPr>
      <w:r>
        <w:t xml:space="preserve">Nu C3PO door de mand is gevallen kunnen we ons concentreren op de context waarbinnen we technische metadata willen bevragen, het datamodel dat daarvoor geëigend is, welke tools we </w:t>
      </w:r>
      <w:r w:rsidR="00037084">
        <w:t xml:space="preserve">waar en wanneer </w:t>
      </w:r>
      <w:r>
        <w:t>willen gebruiken</w:t>
      </w:r>
      <w:r w:rsidR="00037084">
        <w:t xml:space="preserve"> en de manier waarop we informatie uit de verzamelde metadata kunnen halen. Hoe kunnen we op korte termijn concrete doelen halen, zonder dat dit een lange-termijn visie in de weg staat.</w:t>
      </w:r>
    </w:p>
    <w:p w14:paraId="0983A31B" w14:textId="4C5B557A" w:rsidR="004E3D68" w:rsidRDefault="00C8638F" w:rsidP="00EA62E3">
      <w:pPr>
        <w:pStyle w:val="Heading2"/>
        <w:rPr>
          <w:lang w:val="nl-NL"/>
        </w:rPr>
      </w:pPr>
      <w:r w:rsidRPr="007F36FD">
        <w:rPr>
          <w:lang w:val="nl-NL"/>
        </w:rPr>
        <w:t>Informatie-complex en</w:t>
      </w:r>
      <w:r w:rsidR="00091413" w:rsidRPr="007F36FD">
        <w:rPr>
          <w:lang w:val="nl-NL"/>
        </w:rPr>
        <w:t xml:space="preserve"> Observatorium</w:t>
      </w:r>
    </w:p>
    <w:p w14:paraId="7B3BED9A" w14:textId="1009DCA9" w:rsidR="00EA62E3" w:rsidRPr="00EA62E3" w:rsidRDefault="00EA62E3" w:rsidP="00EA62E3">
      <w:pPr>
        <w:pStyle w:val="BodyText"/>
      </w:pPr>
      <w:r>
        <w:t xml:space="preserve">Het archief in bredere zin is een samenstel van gebruikers, gebruik, systemen, data en metadata, archivarissen, collecties en structuren. </w:t>
      </w:r>
      <w:r w:rsidR="00B32DCB">
        <w:t xml:space="preserve">Aspecten van dit brede samenstel kunnen we bestuderen en in kaart brengen. </w:t>
      </w:r>
      <w:r w:rsidR="00105EC1">
        <w:t>Dat kan vaak alleen als we gegevens uit en over het archief in context en geïntegreerd kunnen bevragen.</w:t>
      </w:r>
      <w:r w:rsidR="00394007">
        <w:t xml:space="preserve"> Deze interesse kent verschillende motieven</w:t>
      </w:r>
      <w:r w:rsidR="00CB621F">
        <w:t xml:space="preserve">: procescontrole, management informatie, wetenschappelijke nieuwsgierigheid. Het winnen van informatie kan </w:t>
      </w:r>
      <w:r w:rsidR="00D5710E">
        <w:t xml:space="preserve">op ad-hoc basis of een telkens terugkerende noodzaak zijn (en daarom hopelijk geautomatiseerd). Buiten het wat en waarom van deze informatie-winning om kunnen we stellen dat er behoefte is aan een informatie-complex waar gegevens uit en over het archief worden samengebracht en dat de winning van genoemde informatie faciliteert. </w:t>
      </w:r>
      <w:r w:rsidR="00A802FC">
        <w:t>Uiteindelijk hebben we dan een “observato</w:t>
      </w:r>
      <w:r w:rsidR="00394007">
        <w:t>ry</w:t>
      </w:r>
      <w:r w:rsidR="00A802FC">
        <w:t>” (quote Herbert van de Sompel) op het archief.</w:t>
      </w:r>
    </w:p>
    <w:p w14:paraId="13ED33B7" w14:textId="3432DEF6" w:rsidR="00E81904" w:rsidRDefault="00A802FC" w:rsidP="00A51422">
      <w:pPr>
        <w:pStyle w:val="BodyText"/>
        <w:rPr>
          <w:lang w:val="nl-NL"/>
        </w:rPr>
      </w:pPr>
      <w:r>
        <w:rPr>
          <w:lang w:val="nl-NL"/>
        </w:rPr>
        <w:t>Het verzamelen van</w:t>
      </w:r>
      <w:r w:rsidR="001B2149">
        <w:rPr>
          <w:lang w:val="nl-NL"/>
        </w:rPr>
        <w:t xml:space="preserve"> </w:t>
      </w:r>
      <w:r w:rsidR="00C8638F" w:rsidRPr="007F36FD">
        <w:rPr>
          <w:lang w:val="nl-NL"/>
        </w:rPr>
        <w:t>technische metadata over</w:t>
      </w:r>
      <w:r w:rsidR="001B2149">
        <w:rPr>
          <w:lang w:val="nl-NL"/>
        </w:rPr>
        <w:t>, en identificatie en validatie van</w:t>
      </w:r>
      <w:r w:rsidR="00C8638F" w:rsidRPr="007F36FD">
        <w:rPr>
          <w:lang w:val="nl-NL"/>
        </w:rPr>
        <w:t xml:space="preserve"> bestanden in het archief</w:t>
      </w:r>
      <w:r>
        <w:rPr>
          <w:lang w:val="nl-NL"/>
        </w:rPr>
        <w:t xml:space="preserve"> hoort zeker ook </w:t>
      </w:r>
      <w:r w:rsidR="00E81904">
        <w:rPr>
          <w:lang w:val="nl-NL"/>
        </w:rPr>
        <w:t>tot dit informatie-complex</w:t>
      </w:r>
      <w:r w:rsidR="00C8638F" w:rsidRPr="007F36FD">
        <w:rPr>
          <w:lang w:val="nl-NL"/>
        </w:rPr>
        <w:t>.</w:t>
      </w:r>
      <w:r w:rsidR="00E81904">
        <w:rPr>
          <w:lang w:val="nl-NL"/>
        </w:rPr>
        <w:t xml:space="preserve"> Enkele voorbeelden van vragen die je zou kunnen stellen met bestands-metadata als leidmotief </w:t>
      </w:r>
      <w:r w:rsidR="00883960">
        <w:rPr>
          <w:lang w:val="nl-NL"/>
        </w:rPr>
        <w:t>en die je in toenemende mate alleen kunt beantwoorden in de context van, en geïntegreerd met andere gegevensbronnen.</w:t>
      </w:r>
    </w:p>
    <w:p w14:paraId="5E993C24" w14:textId="77777777" w:rsidR="00883960" w:rsidRDefault="00DA1098" w:rsidP="00A51422">
      <w:pPr>
        <w:pStyle w:val="BodyText"/>
        <w:rPr>
          <w:lang w:val="nl-NL"/>
        </w:rPr>
      </w:pPr>
      <w:r>
        <w:rPr>
          <w:i/>
          <w:lang w:val="nl-NL"/>
        </w:rPr>
        <w:t xml:space="preserve">- </w:t>
      </w:r>
      <w:r w:rsidR="004D334D" w:rsidRPr="00C413BD">
        <w:rPr>
          <w:i/>
          <w:lang w:val="nl-NL"/>
        </w:rPr>
        <w:t>Welke bestanden in het archief zijn niet in het ‘preferred format’ v</w:t>
      </w:r>
      <w:r w:rsidR="00C413BD">
        <w:rPr>
          <w:i/>
          <w:lang w:val="nl-NL"/>
        </w:rPr>
        <w:t>oor</w:t>
      </w:r>
      <w:r w:rsidR="004D334D" w:rsidRPr="00C413BD">
        <w:rPr>
          <w:i/>
          <w:lang w:val="nl-NL"/>
        </w:rPr>
        <w:t xml:space="preserve"> </w:t>
      </w:r>
      <w:r w:rsidR="00E81904">
        <w:rPr>
          <w:i/>
          <w:lang w:val="nl-NL"/>
        </w:rPr>
        <w:t>dat</w:t>
      </w:r>
      <w:r w:rsidR="004D334D" w:rsidRPr="00C413BD">
        <w:rPr>
          <w:i/>
          <w:lang w:val="nl-NL"/>
        </w:rPr>
        <w:t xml:space="preserve"> type bestand?</w:t>
      </w:r>
      <w:r w:rsidR="004D334D">
        <w:rPr>
          <w:lang w:val="nl-NL"/>
        </w:rPr>
        <w:t xml:space="preserve"> </w:t>
      </w:r>
    </w:p>
    <w:p w14:paraId="3EF50ED6" w14:textId="77777777" w:rsidR="00883960" w:rsidRDefault="00DA1098" w:rsidP="00A51422">
      <w:pPr>
        <w:pStyle w:val="BodyText"/>
        <w:rPr>
          <w:lang w:val="nl-NL"/>
        </w:rPr>
      </w:pPr>
      <w:r>
        <w:rPr>
          <w:i/>
          <w:lang w:val="nl-NL"/>
        </w:rPr>
        <w:t xml:space="preserve">- </w:t>
      </w:r>
      <w:r w:rsidR="00C413BD">
        <w:rPr>
          <w:i/>
          <w:lang w:val="nl-NL"/>
        </w:rPr>
        <w:t>Welke bestanden in het archief zijn in een verouderd format en dreigen daarom binnenkort ontoegankelijk te worden; om welke formats en typen gaat het hier?</w:t>
      </w:r>
    </w:p>
    <w:p w14:paraId="271EF654" w14:textId="7F8CE8E9" w:rsidR="0059125C" w:rsidRDefault="00DA1098" w:rsidP="00A51422">
      <w:pPr>
        <w:pStyle w:val="BodyText"/>
        <w:rPr>
          <w:lang w:val="nl-NL"/>
        </w:rPr>
      </w:pPr>
      <w:r>
        <w:rPr>
          <w:i/>
          <w:lang w:val="nl-NL"/>
        </w:rPr>
        <w:t xml:space="preserve">- </w:t>
      </w:r>
      <w:r w:rsidR="00A60692">
        <w:rPr>
          <w:i/>
          <w:lang w:val="nl-NL"/>
        </w:rPr>
        <w:t>Hoe zit het met de spreiding van bestandstypen over de ‘audiences’?</w:t>
      </w:r>
    </w:p>
    <w:p w14:paraId="6E047B35" w14:textId="488A4CE9" w:rsidR="0059125C" w:rsidRPr="006A2AD8" w:rsidRDefault="00DA1098" w:rsidP="00A51422">
      <w:pPr>
        <w:pStyle w:val="BodyText"/>
        <w:rPr>
          <w:i/>
          <w:lang w:val="nl-NL"/>
        </w:rPr>
      </w:pPr>
      <w:r>
        <w:rPr>
          <w:i/>
          <w:lang w:val="nl-NL"/>
        </w:rPr>
        <w:t xml:space="preserve">- </w:t>
      </w:r>
      <w:r w:rsidR="006A2AD8">
        <w:rPr>
          <w:i/>
          <w:lang w:val="nl-NL"/>
        </w:rPr>
        <w:t>Is er een</w:t>
      </w:r>
      <w:r w:rsidR="00883960">
        <w:rPr>
          <w:i/>
          <w:lang w:val="nl-NL"/>
        </w:rPr>
        <w:t xml:space="preserve"> correlatie tussen bestandstype</w:t>
      </w:r>
      <w:r w:rsidR="006A2AD8">
        <w:rPr>
          <w:i/>
          <w:lang w:val="nl-NL"/>
        </w:rPr>
        <w:t xml:space="preserve"> (text, document, image) en waar die bestanden worden gedownload</w:t>
      </w:r>
      <w:r w:rsidR="00883960">
        <w:rPr>
          <w:i/>
          <w:lang w:val="nl-NL"/>
        </w:rPr>
        <w:t xml:space="preserve"> (Nederland, buitenland)</w:t>
      </w:r>
      <w:r w:rsidR="006A2AD8">
        <w:rPr>
          <w:i/>
          <w:lang w:val="nl-NL"/>
        </w:rPr>
        <w:t>? In hoeverre spelen de populariteit van een dataset en de eventuele taal waarin een document is gesteld hierbij een rol? Maakt ‘audience’ een verschil in dit verband?</w:t>
      </w:r>
    </w:p>
    <w:p w14:paraId="767C49C0" w14:textId="6DD75790" w:rsidR="00A84895" w:rsidRDefault="00427FE6" w:rsidP="00A51422">
      <w:pPr>
        <w:pStyle w:val="BodyText"/>
        <w:rPr>
          <w:lang w:val="nl-NL"/>
        </w:rPr>
      </w:pPr>
      <w:r>
        <w:rPr>
          <w:lang w:val="nl-NL"/>
        </w:rPr>
        <w:t>De opsomming van mogelijke vragen is natuurlijk bij lange niet uitputtend – en alle mogelijke vragen willen beantwoord</w:t>
      </w:r>
      <w:r w:rsidR="00A84895">
        <w:rPr>
          <w:lang w:val="nl-NL"/>
        </w:rPr>
        <w:t>en hoeft niet ons doel te zijn.</w:t>
      </w:r>
      <w:r w:rsidR="004F0C96">
        <w:rPr>
          <w:lang w:val="nl-NL"/>
        </w:rPr>
        <w:t xml:space="preserve"> Merk op dat met een </w:t>
      </w:r>
      <w:r w:rsidR="00474487">
        <w:rPr>
          <w:lang w:val="nl-NL"/>
        </w:rPr>
        <w:t>geïsoleerde</w:t>
      </w:r>
      <w:r w:rsidR="004F0C96">
        <w:rPr>
          <w:lang w:val="nl-NL"/>
        </w:rPr>
        <w:t xml:space="preserve"> gegevensbron (technische metadata over bestanden bijvoorbeeld) een aantal vragen adekwaat te beantwoorden </w:t>
      </w:r>
      <w:r w:rsidR="003F3B68">
        <w:rPr>
          <w:lang w:val="nl-NL"/>
        </w:rPr>
        <w:t>is</w:t>
      </w:r>
      <w:r w:rsidR="00474487">
        <w:rPr>
          <w:lang w:val="nl-NL"/>
        </w:rPr>
        <w:t xml:space="preserve"> en dat bij </w:t>
      </w:r>
      <w:r w:rsidR="004F0C96">
        <w:rPr>
          <w:lang w:val="nl-NL"/>
        </w:rPr>
        <w:t xml:space="preserve">combinatie van gegevensbronnen de groei van het aantal mogelijke vragen die beantwoord kunnen worden niet rechtevenredig maar exponentieel toeneemt. </w:t>
      </w:r>
    </w:p>
    <w:p w14:paraId="3A6A3572" w14:textId="7873F727" w:rsidR="003F3B68" w:rsidRDefault="00883960" w:rsidP="003F3B68">
      <w:pPr>
        <w:pStyle w:val="Heading2"/>
        <w:rPr>
          <w:lang w:val="nl-NL"/>
        </w:rPr>
      </w:pPr>
      <w:r>
        <w:rPr>
          <w:lang w:val="nl-NL"/>
        </w:rPr>
        <w:t>Een da</w:t>
      </w:r>
      <w:r w:rsidR="00394007">
        <w:rPr>
          <w:lang w:val="nl-NL"/>
        </w:rPr>
        <w:t xml:space="preserve">tamodel voor technische </w:t>
      </w:r>
      <w:r>
        <w:rPr>
          <w:lang w:val="nl-NL"/>
        </w:rPr>
        <w:t>metadata</w:t>
      </w:r>
    </w:p>
    <w:p w14:paraId="4F0C0865" w14:textId="4178D92E" w:rsidR="0013697B" w:rsidRDefault="009F0701" w:rsidP="0013697B">
      <w:pPr>
        <w:pStyle w:val="BodyText"/>
      </w:pPr>
      <w:hyperlink r:id="rId14" w:history="1">
        <w:r w:rsidR="00946A40" w:rsidRPr="00B1438B">
          <w:rPr>
            <w:rStyle w:val="Hyperlink"/>
          </w:rPr>
          <w:t>http://projects.iq.harvard.edu/fits/fits-xml</w:t>
        </w:r>
      </w:hyperlink>
    </w:p>
    <w:p w14:paraId="5642B8A3" w14:textId="41CFA814" w:rsidR="00946A40" w:rsidRDefault="006A6B67" w:rsidP="0013697B">
      <w:pPr>
        <w:pStyle w:val="BodyText"/>
      </w:pPr>
      <w:hyperlink r:id="rId15" w:history="1">
        <w:r w:rsidRPr="00B1438B">
          <w:rPr>
            <w:rStyle w:val="Hyperlink"/>
          </w:rPr>
          <w:t>http://en.wikipedia.org/wiki/Extensible_Metadata_Platform</w:t>
        </w:r>
      </w:hyperlink>
    </w:p>
    <w:p w14:paraId="590D0111" w14:textId="180AB065" w:rsidR="006A6B67" w:rsidRDefault="009F0701" w:rsidP="0013697B">
      <w:pPr>
        <w:pStyle w:val="BodyText"/>
      </w:pPr>
      <w:r>
        <w:t>Nog meer libraries voor metadata extractie:</w:t>
      </w:r>
    </w:p>
    <w:p w14:paraId="6C3DC064" w14:textId="350B37D7" w:rsidR="009F0701" w:rsidRDefault="009F0701" w:rsidP="0013697B">
      <w:pPr>
        <w:pStyle w:val="BodyText"/>
      </w:pPr>
      <w:hyperlink r:id="rId16" w:history="1">
        <w:r w:rsidRPr="00B1438B">
          <w:rPr>
            <w:rStyle w:val="Hyperlink"/>
          </w:rPr>
          <w:t>https://github.com/drewnoakes/metadata-extractor</w:t>
        </w:r>
      </w:hyperlink>
      <w:r>
        <w:t xml:space="preserve"> (image files)</w:t>
      </w:r>
    </w:p>
    <w:p w14:paraId="79CE3C72" w14:textId="77777777" w:rsidR="00946A40" w:rsidRPr="0013697B" w:rsidRDefault="00946A40" w:rsidP="0013697B">
      <w:pPr>
        <w:pStyle w:val="BodyText"/>
      </w:pPr>
    </w:p>
    <w:p w14:paraId="6C84EBE4" w14:textId="6423339D" w:rsidR="003F3B68" w:rsidRPr="003F3B68" w:rsidRDefault="006221E9" w:rsidP="006221E9">
      <w:pPr>
        <w:pStyle w:val="Heading2"/>
      </w:pPr>
      <w:r>
        <w:t>Schetsen voor een Systeemarchitectuur</w:t>
      </w:r>
    </w:p>
    <w:p w14:paraId="116263D9" w14:textId="389FEFF3" w:rsidR="00993C71" w:rsidRDefault="00FD1EA7" w:rsidP="00A51422">
      <w:pPr>
        <w:pStyle w:val="BodyText"/>
        <w:rPr>
          <w:lang w:val="nl-NL"/>
        </w:rPr>
      </w:pPr>
      <w:r>
        <w:rPr>
          <w:lang w:val="nl-NL"/>
        </w:rPr>
        <w:t>- Processing time for ~1 Gb of data (folder ‘original’ of dataset ...) 8 minutes</w:t>
      </w:r>
    </w:p>
    <w:p w14:paraId="31880498" w14:textId="19263E38" w:rsidR="00E35314" w:rsidRPr="007F36FD" w:rsidRDefault="00E35314" w:rsidP="00A51422">
      <w:pPr>
        <w:pStyle w:val="BodyText"/>
        <w:rPr>
          <w:rFonts w:asciiTheme="majorHAnsi" w:hAnsiTheme="majorHAnsi"/>
          <w:b/>
          <w:color w:val="17365D" w:themeColor="text2" w:themeShade="BF"/>
          <w:sz w:val="28"/>
          <w:lang w:val="nl-NL"/>
        </w:rPr>
      </w:pPr>
      <w:r w:rsidRPr="007F36FD">
        <w:rPr>
          <w:lang w:val="nl-NL"/>
        </w:rPr>
        <w:br w:type="page"/>
      </w:r>
    </w:p>
    <w:p w14:paraId="02E52CE6" w14:textId="0136E1FB" w:rsidR="00327A14" w:rsidRPr="007F36FD" w:rsidRDefault="00327A14" w:rsidP="001528FF">
      <w:pPr>
        <w:pStyle w:val="Abstract1"/>
        <w:rPr>
          <w:lang w:val="nl-NL"/>
        </w:rPr>
      </w:pPr>
      <w:r w:rsidRPr="007F36FD">
        <w:rPr>
          <w:lang w:val="nl-NL"/>
        </w:rPr>
        <w:t xml:space="preserve">Appendix </w:t>
      </w:r>
      <w:r w:rsidR="00D8407C" w:rsidRPr="007F36FD">
        <w:rPr>
          <w:lang w:val="nl-NL"/>
        </w:rPr>
        <w:t xml:space="preserve">1. </w:t>
      </w:r>
      <w:r w:rsidRPr="007F36FD">
        <w:rPr>
          <w:lang w:val="nl-NL"/>
        </w:rPr>
        <w:t>– Opzetten van een VM</w:t>
      </w:r>
    </w:p>
    <w:p w14:paraId="2CF82A41" w14:textId="6D94B4C5" w:rsidR="00327A14" w:rsidRPr="007F36FD" w:rsidRDefault="00327A14" w:rsidP="001876A4">
      <w:pPr>
        <w:pStyle w:val="BodyText"/>
        <w:rPr>
          <w:lang w:val="nl-NL"/>
        </w:rPr>
      </w:pPr>
      <w:r w:rsidRPr="007F36FD">
        <w:rPr>
          <w:lang w:val="nl-NL"/>
        </w:rPr>
        <w:t>De applicaties MongoDB, C3PO command line tool, C3PO web  api en FITS werden getest op een Virtual Machine. Wat volgt is het relaas van de installatie van deze applicaties, zodat installatie reproduceerbaar is. Het is zeker niet bedoeld</w:t>
      </w:r>
      <w:r w:rsidR="004E3D68" w:rsidRPr="007F36FD">
        <w:rPr>
          <w:lang w:val="nl-NL"/>
        </w:rPr>
        <w:t xml:space="preserve"> als de definitieve installatie</w:t>
      </w:r>
      <w:r w:rsidRPr="007F36FD">
        <w:rPr>
          <w:lang w:val="nl-NL"/>
        </w:rPr>
        <w:t>gids.</w:t>
      </w:r>
    </w:p>
    <w:p w14:paraId="4779CA05" w14:textId="77777777" w:rsidR="003E1F0A" w:rsidRPr="00111257" w:rsidRDefault="003E1F0A" w:rsidP="004E3D68">
      <w:pPr>
        <w:pStyle w:val="Abstract2"/>
      </w:pPr>
      <w:r w:rsidRPr="00111257">
        <w:t>Vagrant VM</w:t>
      </w:r>
    </w:p>
    <w:p w14:paraId="2647FA75" w14:textId="77777777" w:rsidR="00327A14" w:rsidRDefault="00327A14" w:rsidP="001876A4">
      <w:pPr>
        <w:pStyle w:val="BodyText"/>
      </w:pPr>
      <w:r>
        <w:t>We started with easy-dtap, downloaded 2015-05-11. See for instructions</w:t>
      </w:r>
      <w:r>
        <w:br/>
      </w:r>
      <w:hyperlink r:id="rId17" w:history="1">
        <w:r w:rsidRPr="00E424B0">
          <w:rPr>
            <w:rStyle w:val="Hyperlink"/>
          </w:rPr>
          <w:t>http://develop.dans.knaw.nl/easy/2015/04/15/easy-dtap-gebruik-alleen-deasy.html</w:t>
        </w:r>
      </w:hyperlink>
    </w:p>
    <w:p w14:paraId="32602FC6" w14:textId="77777777" w:rsidR="00327A14" w:rsidRDefault="00327A14" w:rsidP="001876A4">
      <w:pPr>
        <w:pStyle w:val="BodyText"/>
      </w:pPr>
      <w:r>
        <w:t>Before vagrant up, added port 9000 to the Vagrantfile:</w:t>
      </w:r>
    </w:p>
    <w:p w14:paraId="2F158D88" w14:textId="77777777" w:rsidR="00327A14" w:rsidRDefault="00327A14" w:rsidP="004B3E2A">
      <w:pPr>
        <w:pStyle w:val="Code"/>
      </w:pPr>
      <w:r w:rsidRPr="00A22483">
        <w:t>deasy.vm.network "forwarded_port", guest: 9000, host: 19000</w:t>
      </w:r>
    </w:p>
    <w:p w14:paraId="63E71743" w14:textId="77777777" w:rsidR="00111257" w:rsidRPr="00111257" w:rsidRDefault="00111257" w:rsidP="00111257">
      <w:pPr>
        <w:pStyle w:val="code-after"/>
      </w:pPr>
    </w:p>
    <w:p w14:paraId="764BE4F2" w14:textId="77777777" w:rsidR="00327A14" w:rsidRDefault="00327A14" w:rsidP="001876A4">
      <w:pPr>
        <w:pStyle w:val="BodyText"/>
      </w:pPr>
      <w:r>
        <w:t>Changed to root user.</w:t>
      </w:r>
    </w:p>
    <w:p w14:paraId="589B2108" w14:textId="77777777" w:rsidR="00327A14" w:rsidRDefault="00327A14" w:rsidP="001876A4">
      <w:pPr>
        <w:pStyle w:val="BodyText"/>
      </w:pPr>
      <w:r>
        <w:t xml:space="preserve">See also c3po usage guide: </w:t>
      </w:r>
      <w:hyperlink r:id="rId18" w:history="1">
        <w:r w:rsidRPr="00E424B0">
          <w:rPr>
            <w:rStyle w:val="Hyperlink"/>
          </w:rPr>
          <w:t>https://github.com/peshkira/c3po/wiki/Usage-Guide</w:t>
        </w:r>
      </w:hyperlink>
      <w:r>
        <w:t xml:space="preserve"> </w:t>
      </w:r>
    </w:p>
    <w:p w14:paraId="524F1954" w14:textId="77777777" w:rsidR="003E1F0A" w:rsidRPr="00111257" w:rsidRDefault="003E1F0A" w:rsidP="004E3D68">
      <w:pPr>
        <w:pStyle w:val="Abstract2"/>
      </w:pPr>
      <w:r w:rsidRPr="00111257">
        <w:t>JDK</w:t>
      </w:r>
    </w:p>
    <w:p w14:paraId="3F8B9B29" w14:textId="77777777" w:rsidR="003E1F0A" w:rsidRDefault="003E1F0A" w:rsidP="001876A4">
      <w:pPr>
        <w:pStyle w:val="BodyText"/>
      </w:pPr>
      <w:r>
        <w:t>The play framework needs javac in order to compile source code of the c3po-web-api.</w:t>
      </w:r>
      <w:r w:rsidR="00825EBE">
        <w:t xml:space="preserve"> </w:t>
      </w:r>
      <w:r>
        <w:t>Downloaded jdk 7 from the Oracle web site in the shared folder /vagrant.</w:t>
      </w:r>
    </w:p>
    <w:p w14:paraId="69CC4018" w14:textId="77777777" w:rsidR="003E1F0A" w:rsidRDefault="003E1F0A" w:rsidP="004B3E2A">
      <w:pPr>
        <w:pStyle w:val="Code"/>
      </w:pPr>
      <w:r>
        <w:t># rpm -ivh jdk-7u79-linux-x64.rpm</w:t>
      </w:r>
    </w:p>
    <w:p w14:paraId="5EB86AD3" w14:textId="77777777" w:rsidR="00111257" w:rsidRPr="00111257" w:rsidRDefault="00111257" w:rsidP="00111257">
      <w:pPr>
        <w:pStyle w:val="code-after"/>
      </w:pPr>
    </w:p>
    <w:p w14:paraId="01D61963" w14:textId="77777777" w:rsidR="003E1F0A" w:rsidRDefault="003E1F0A" w:rsidP="004B3E2A">
      <w:pPr>
        <w:pStyle w:val="Code"/>
      </w:pPr>
      <w:r>
        <w:t># alternatives --install /usr/bin/java java /usr/java/jdk1.7.0_79/bin/java 2</w:t>
      </w:r>
    </w:p>
    <w:p w14:paraId="0D989B5F" w14:textId="77777777" w:rsidR="003E1F0A" w:rsidRDefault="003E1F0A" w:rsidP="004B3E2A">
      <w:pPr>
        <w:pStyle w:val="Code"/>
      </w:pPr>
      <w:r>
        <w:t># alternatives --config java</w:t>
      </w:r>
    </w:p>
    <w:p w14:paraId="389C4965" w14:textId="77777777" w:rsidR="00111257" w:rsidRPr="00111257" w:rsidRDefault="00111257" w:rsidP="00111257">
      <w:pPr>
        <w:pStyle w:val="code-after"/>
      </w:pPr>
    </w:p>
    <w:p w14:paraId="71AA8214" w14:textId="77777777" w:rsidR="003E1F0A" w:rsidRDefault="003E1F0A" w:rsidP="004B3E2A">
      <w:pPr>
        <w:pStyle w:val="Code"/>
      </w:pPr>
      <w:r>
        <w:t># java -version</w:t>
      </w:r>
    </w:p>
    <w:p w14:paraId="354D3BCB" w14:textId="77777777" w:rsidR="003E1F0A" w:rsidRDefault="003E1F0A" w:rsidP="004B3E2A">
      <w:pPr>
        <w:pStyle w:val="Code"/>
      </w:pPr>
      <w:r>
        <w:t>java version "1.7.0_79"</w:t>
      </w:r>
    </w:p>
    <w:p w14:paraId="6EFB9E67" w14:textId="77777777" w:rsidR="003E1F0A" w:rsidRDefault="003E1F0A" w:rsidP="004B3E2A">
      <w:pPr>
        <w:pStyle w:val="Code"/>
      </w:pPr>
      <w:r>
        <w:t>Java(TM) SE Runtime Environment (build 1.7.0_79-b15)</w:t>
      </w:r>
    </w:p>
    <w:p w14:paraId="45F8D672" w14:textId="77777777" w:rsidR="003E1F0A" w:rsidRDefault="003E1F0A" w:rsidP="004B3E2A">
      <w:pPr>
        <w:pStyle w:val="Code"/>
      </w:pPr>
      <w:r>
        <w:t>Java HotSpot(TM) 64-Bit Server VM (build 24.79-b02, mixed mode)</w:t>
      </w:r>
    </w:p>
    <w:p w14:paraId="7647A528" w14:textId="77777777" w:rsidR="003E1F0A" w:rsidRDefault="003E1F0A" w:rsidP="004B3E2A">
      <w:pPr>
        <w:pStyle w:val="Code"/>
      </w:pPr>
      <w:r>
        <w:t># javac -version</w:t>
      </w:r>
    </w:p>
    <w:p w14:paraId="3597F641" w14:textId="77777777" w:rsidR="003E1F0A" w:rsidRDefault="003E1F0A" w:rsidP="004B3E2A">
      <w:pPr>
        <w:pStyle w:val="Code"/>
      </w:pPr>
      <w:r>
        <w:t>javac 1.7.0_79</w:t>
      </w:r>
    </w:p>
    <w:p w14:paraId="624CD535" w14:textId="77777777" w:rsidR="00111257" w:rsidRPr="00111257" w:rsidRDefault="00111257" w:rsidP="00111257">
      <w:pPr>
        <w:pStyle w:val="code-after"/>
      </w:pPr>
    </w:p>
    <w:p w14:paraId="19554FB7" w14:textId="77777777" w:rsidR="003E1F0A" w:rsidRPr="00111257" w:rsidRDefault="003E1F0A" w:rsidP="004E3D68">
      <w:pPr>
        <w:pStyle w:val="Abstract2"/>
      </w:pPr>
      <w:r w:rsidRPr="00111257">
        <w:t>MongoDB</w:t>
      </w:r>
    </w:p>
    <w:p w14:paraId="3F957CB1" w14:textId="01C449B8" w:rsidR="003E1F0A" w:rsidRDefault="003E1F0A" w:rsidP="001876A4">
      <w:pPr>
        <w:pStyle w:val="BodyText"/>
      </w:pPr>
      <w:r>
        <w:t>C3po command line tool and web-api need a running mongodb.</w:t>
      </w:r>
      <w:r w:rsidR="00111257">
        <w:br/>
      </w:r>
      <w:r>
        <w:t xml:space="preserve">See: </w:t>
      </w:r>
      <w:hyperlink r:id="rId19" w:history="1">
        <w:r w:rsidRPr="00E424B0">
          <w:rPr>
            <w:rStyle w:val="Hyperlink"/>
          </w:rPr>
          <w:t>http://docs.mongodb.org/manual/tutorial/install-mongodb-on-red-hat/</w:t>
        </w:r>
      </w:hyperlink>
    </w:p>
    <w:p w14:paraId="64DD61A6" w14:textId="77777777" w:rsidR="003E1F0A" w:rsidRDefault="003E1F0A" w:rsidP="004B3E2A">
      <w:pPr>
        <w:pStyle w:val="Code"/>
      </w:pPr>
      <w:r>
        <w:t xml:space="preserve"># </w:t>
      </w:r>
      <w:r w:rsidRPr="00AC5EAD">
        <w:t>vi /etc/yum.repos.d/mongodb-org-3.0.repo</w:t>
      </w:r>
    </w:p>
    <w:p w14:paraId="3C10F240" w14:textId="77777777" w:rsidR="00111257" w:rsidRPr="00111257" w:rsidRDefault="00111257" w:rsidP="00111257">
      <w:pPr>
        <w:pStyle w:val="code-after"/>
      </w:pPr>
    </w:p>
    <w:p w14:paraId="14DF2073" w14:textId="77777777" w:rsidR="003E1F0A" w:rsidRPr="00AC5EAD" w:rsidRDefault="003E1F0A" w:rsidP="001876A4">
      <w:pPr>
        <w:pStyle w:val="BodyText"/>
      </w:pPr>
      <w:r>
        <w:t>with text:</w:t>
      </w:r>
    </w:p>
    <w:p w14:paraId="4EEC9BEA" w14:textId="77777777" w:rsidR="003E1F0A" w:rsidRDefault="003E1F0A" w:rsidP="004B3E2A">
      <w:pPr>
        <w:pStyle w:val="code-blue"/>
      </w:pPr>
      <w:r>
        <w:t>[mongodb-org-3.0]</w:t>
      </w:r>
    </w:p>
    <w:p w14:paraId="66264C6D" w14:textId="77777777" w:rsidR="003E1F0A" w:rsidRDefault="003E1F0A" w:rsidP="004B3E2A">
      <w:pPr>
        <w:pStyle w:val="code-blue"/>
      </w:pPr>
      <w:r>
        <w:t>name=MongoDB Repository</w:t>
      </w:r>
    </w:p>
    <w:p w14:paraId="664EEB6E" w14:textId="77777777" w:rsidR="003E1F0A" w:rsidRDefault="003E1F0A" w:rsidP="004B3E2A">
      <w:pPr>
        <w:pStyle w:val="code-blue"/>
      </w:pPr>
      <w:r>
        <w:t>baseurl=http://repo.mongodb.org/yum/redhat/$releasever/mongodb-org/3.0/x86_64/</w:t>
      </w:r>
    </w:p>
    <w:p w14:paraId="7CAAC222" w14:textId="77777777" w:rsidR="003E1F0A" w:rsidRDefault="003E1F0A" w:rsidP="004B3E2A">
      <w:pPr>
        <w:pStyle w:val="code-blue"/>
      </w:pPr>
      <w:r>
        <w:t>gpgcheck=0</w:t>
      </w:r>
    </w:p>
    <w:p w14:paraId="3DE69720" w14:textId="77777777" w:rsidR="003E1F0A" w:rsidRDefault="003E1F0A" w:rsidP="004B3E2A">
      <w:pPr>
        <w:pStyle w:val="code-blue"/>
      </w:pPr>
      <w:r>
        <w:t>enabled=1</w:t>
      </w:r>
    </w:p>
    <w:p w14:paraId="7DEE5A73" w14:textId="77777777" w:rsidR="00111257" w:rsidRPr="00111257" w:rsidRDefault="00111257" w:rsidP="00111257">
      <w:pPr>
        <w:pStyle w:val="code-after"/>
      </w:pPr>
    </w:p>
    <w:p w14:paraId="0EC9AFB3" w14:textId="77777777" w:rsidR="003E1F0A" w:rsidRDefault="003E1F0A" w:rsidP="004B3E2A">
      <w:pPr>
        <w:pStyle w:val="Code"/>
      </w:pPr>
      <w:r>
        <w:t xml:space="preserve"># </w:t>
      </w:r>
      <w:r w:rsidRPr="00AC5EAD">
        <w:t>yum install mongodb-org</w:t>
      </w:r>
      <w:r>
        <w:br/>
        <w:t xml:space="preserve">  Installed:</w:t>
      </w:r>
    </w:p>
    <w:p w14:paraId="6B9C6822" w14:textId="5D2FC0DE" w:rsidR="003E1F0A" w:rsidRDefault="003E1F0A" w:rsidP="00111257">
      <w:pPr>
        <w:pStyle w:val="Code"/>
      </w:pPr>
      <w:r>
        <w:t xml:space="preserve">  mongodb-org.x86_64 0:3.0.2-1.el6 </w:t>
      </w:r>
    </w:p>
    <w:p w14:paraId="0C06DA38" w14:textId="77777777" w:rsidR="00111257" w:rsidRPr="00111257" w:rsidRDefault="00111257" w:rsidP="00111257">
      <w:pPr>
        <w:pStyle w:val="code-after"/>
      </w:pPr>
    </w:p>
    <w:p w14:paraId="2E22819C" w14:textId="422B9B4E" w:rsidR="003E1F0A" w:rsidRDefault="003E1F0A" w:rsidP="00111257">
      <w:pPr>
        <w:pStyle w:val="Code"/>
      </w:pPr>
      <w:r>
        <w:t xml:space="preserve"># </w:t>
      </w:r>
      <w:r w:rsidRPr="00AC5EAD">
        <w:t>service mongod start</w:t>
      </w:r>
    </w:p>
    <w:p w14:paraId="1DF1E252" w14:textId="77777777" w:rsidR="00111257" w:rsidRPr="00111257" w:rsidRDefault="00111257" w:rsidP="00111257">
      <w:pPr>
        <w:pStyle w:val="code-after"/>
      </w:pPr>
    </w:p>
    <w:p w14:paraId="7CD3193B" w14:textId="77777777" w:rsidR="003E1F0A" w:rsidRPr="00111257" w:rsidRDefault="003E1F0A" w:rsidP="004E3D68">
      <w:pPr>
        <w:pStyle w:val="Abstract2"/>
      </w:pPr>
      <w:r w:rsidRPr="00111257">
        <w:t>FITS</w:t>
      </w:r>
    </w:p>
    <w:p w14:paraId="497BEB49" w14:textId="77777777" w:rsidR="003E1F0A" w:rsidRDefault="003E1F0A" w:rsidP="001876A4">
      <w:pPr>
        <w:pStyle w:val="BodyText"/>
      </w:pPr>
      <w:r>
        <w:t xml:space="preserve">See: </w:t>
      </w:r>
      <w:hyperlink r:id="rId20" w:history="1">
        <w:r w:rsidRPr="00E424B0">
          <w:rPr>
            <w:rStyle w:val="Hyperlink"/>
          </w:rPr>
          <w:t>http://projects.iq.harvard.edu/fits</w:t>
        </w:r>
      </w:hyperlink>
      <w:r>
        <w:t xml:space="preserve"> </w:t>
      </w:r>
    </w:p>
    <w:p w14:paraId="31FE3D4A" w14:textId="77777777" w:rsidR="003E1F0A" w:rsidRDefault="003E1F0A" w:rsidP="004B3E2A">
      <w:pPr>
        <w:pStyle w:val="Code"/>
      </w:pPr>
      <w:r w:rsidRPr="00AC5EAD">
        <w:t>mkdir /opt/fits</w:t>
      </w:r>
      <w:r>
        <w:br/>
      </w:r>
      <w:r w:rsidRPr="00AC5EAD">
        <w:t>cd /opt/fits/</w:t>
      </w:r>
      <w:r>
        <w:br/>
      </w:r>
      <w:r w:rsidRPr="00AC5EAD">
        <w:t xml:space="preserve">wget </w:t>
      </w:r>
      <w:hyperlink r:id="rId21" w:history="1">
        <w:r w:rsidRPr="00E424B0">
          <w:rPr>
            <w:rStyle w:val="Hyperlink"/>
          </w:rPr>
          <w:t>http://projects.iq.harvard.edu/files/fits/files/fits-0.8.5.zip</w:t>
        </w:r>
      </w:hyperlink>
    </w:p>
    <w:p w14:paraId="079816EE" w14:textId="77777777" w:rsidR="00111257" w:rsidRPr="00111257" w:rsidRDefault="00111257" w:rsidP="00111257">
      <w:pPr>
        <w:pStyle w:val="code-after"/>
      </w:pPr>
    </w:p>
    <w:p w14:paraId="77B9F906" w14:textId="77777777" w:rsidR="003E1F0A" w:rsidRDefault="003E1F0A" w:rsidP="004B3E2A">
      <w:pPr>
        <w:pStyle w:val="Code"/>
      </w:pPr>
      <w:r>
        <w:t># unzip fits-0.8.5.zip</w:t>
      </w:r>
    </w:p>
    <w:p w14:paraId="1C912729" w14:textId="77777777" w:rsidR="00111257" w:rsidRPr="00111257" w:rsidRDefault="00111257" w:rsidP="00111257">
      <w:pPr>
        <w:pStyle w:val="code-after"/>
      </w:pPr>
    </w:p>
    <w:p w14:paraId="1017EA81" w14:textId="77777777" w:rsidR="003E1F0A" w:rsidRDefault="003E1F0A" w:rsidP="004B3E2A">
      <w:pPr>
        <w:pStyle w:val="Code"/>
      </w:pPr>
      <w:r>
        <w:t># cd fits-0.8.5</w:t>
      </w:r>
    </w:p>
    <w:p w14:paraId="342C24EB" w14:textId="77777777" w:rsidR="00111257" w:rsidRPr="00111257" w:rsidRDefault="00111257" w:rsidP="00111257">
      <w:pPr>
        <w:pStyle w:val="code-after"/>
      </w:pPr>
    </w:p>
    <w:p w14:paraId="195B18D6" w14:textId="3FAA96AE" w:rsidR="00825EBE" w:rsidRDefault="003E1F0A" w:rsidP="00111257">
      <w:pPr>
        <w:pStyle w:val="Code"/>
      </w:pPr>
      <w:r>
        <w:t># chmod =x fits.sh</w:t>
      </w:r>
    </w:p>
    <w:p w14:paraId="0E63571F" w14:textId="77777777" w:rsidR="00111257" w:rsidRPr="00111257" w:rsidRDefault="00111257" w:rsidP="00111257">
      <w:pPr>
        <w:pStyle w:val="code-after"/>
      </w:pPr>
    </w:p>
    <w:p w14:paraId="56D49724" w14:textId="77777777" w:rsidR="003E1F0A" w:rsidRPr="00111257" w:rsidRDefault="003E1F0A" w:rsidP="004E3D68">
      <w:pPr>
        <w:pStyle w:val="Abstract2"/>
      </w:pPr>
      <w:r w:rsidRPr="00111257">
        <w:t>C3PO command line tool</w:t>
      </w:r>
    </w:p>
    <w:p w14:paraId="73105402" w14:textId="64F63419" w:rsidR="003E1F0A" w:rsidRDefault="003E1F0A" w:rsidP="00111257">
      <w:pPr>
        <w:pStyle w:val="Code"/>
      </w:pPr>
      <w:r w:rsidRPr="00AC5EAD">
        <w:t>mkdir /opt/c3po</w:t>
      </w:r>
      <w:r>
        <w:br/>
      </w:r>
      <w:r w:rsidRPr="00AC5EAD">
        <w:t>cd /opt/c3po/</w:t>
      </w:r>
      <w:r>
        <w:br/>
      </w:r>
      <w:r w:rsidRPr="00AC5EAD">
        <w:t xml:space="preserve">wget </w:t>
      </w:r>
      <w:hyperlink r:id="rId22" w:history="1">
        <w:r w:rsidRPr="00E424B0">
          <w:rPr>
            <w:rStyle w:val="Hyperlink"/>
          </w:rPr>
          <w:t>https://bintray.com/artifact/download/peshkira/c3po/cli/c3po-cmd-0.4.0.jar</w:t>
        </w:r>
      </w:hyperlink>
    </w:p>
    <w:p w14:paraId="54399233" w14:textId="77777777" w:rsidR="00111257" w:rsidRPr="00111257" w:rsidRDefault="00111257" w:rsidP="00111257">
      <w:pPr>
        <w:pStyle w:val="code-after"/>
      </w:pPr>
    </w:p>
    <w:p w14:paraId="5473D3DA" w14:textId="77777777" w:rsidR="003E1F0A" w:rsidRPr="00111257" w:rsidRDefault="00825EBE" w:rsidP="004E3D68">
      <w:pPr>
        <w:pStyle w:val="Abstract2"/>
      </w:pPr>
      <w:r w:rsidRPr="00111257">
        <w:t>Play Framework</w:t>
      </w:r>
    </w:p>
    <w:p w14:paraId="7A93273C" w14:textId="77777777" w:rsidR="00825EBE" w:rsidRDefault="00825EBE" w:rsidP="004B3E2A">
      <w:pPr>
        <w:pStyle w:val="Code"/>
      </w:pPr>
      <w:r>
        <w:t># mkdir /opt/play</w:t>
      </w:r>
    </w:p>
    <w:p w14:paraId="7A552F37" w14:textId="77777777" w:rsidR="00825EBE" w:rsidRDefault="00825EBE" w:rsidP="004B3E2A">
      <w:pPr>
        <w:pStyle w:val="Code"/>
      </w:pPr>
      <w:r>
        <w:t># cd /opt/play/</w:t>
      </w:r>
    </w:p>
    <w:p w14:paraId="31014C17" w14:textId="77777777" w:rsidR="00825EBE" w:rsidRDefault="00825EBE" w:rsidP="004B3E2A">
      <w:pPr>
        <w:pStyle w:val="Code"/>
      </w:pPr>
      <w:r>
        <w:t xml:space="preserve"># wget </w:t>
      </w:r>
      <w:hyperlink r:id="rId23" w:history="1">
        <w:r w:rsidRPr="00E424B0">
          <w:rPr>
            <w:rStyle w:val="Hyperlink"/>
            <w:rFonts w:ascii="Menlo Regular" w:hAnsi="Menlo Regular" w:cs="Menlo Regular"/>
            <w:szCs w:val="22"/>
          </w:rPr>
          <w:t>http://downloads.typesafe.com/releases/play-2.0.4.zip</w:t>
        </w:r>
      </w:hyperlink>
    </w:p>
    <w:p w14:paraId="19D0D29E" w14:textId="77777777" w:rsidR="00825EBE" w:rsidRDefault="00825EBE" w:rsidP="004B3E2A">
      <w:pPr>
        <w:pStyle w:val="Code"/>
      </w:pPr>
      <w:r>
        <w:t># unzip play-2.0.4.zip</w:t>
      </w:r>
    </w:p>
    <w:p w14:paraId="64A33A08" w14:textId="77777777" w:rsidR="00111257" w:rsidRPr="00111257" w:rsidRDefault="00111257" w:rsidP="00111257">
      <w:pPr>
        <w:pStyle w:val="code-after"/>
      </w:pPr>
    </w:p>
    <w:p w14:paraId="10049A42" w14:textId="0CB7BEA2" w:rsidR="00825EBE" w:rsidRDefault="00825EBE" w:rsidP="00111257">
      <w:pPr>
        <w:pStyle w:val="Code"/>
      </w:pPr>
      <w:r>
        <w:t># export PATH=$PATH:/opt/play/play-2.0.4</w:t>
      </w:r>
    </w:p>
    <w:p w14:paraId="00191217" w14:textId="77777777" w:rsidR="00111257" w:rsidRPr="00111257" w:rsidRDefault="00111257" w:rsidP="00111257">
      <w:pPr>
        <w:pStyle w:val="code-after"/>
      </w:pPr>
    </w:p>
    <w:p w14:paraId="1B9E9332" w14:textId="77777777" w:rsidR="00825EBE" w:rsidRPr="00111257" w:rsidRDefault="00825EBE" w:rsidP="004E3D68">
      <w:pPr>
        <w:pStyle w:val="Abstract2"/>
      </w:pPr>
      <w:r w:rsidRPr="00111257">
        <w:t>C3PO web-api</w:t>
      </w:r>
    </w:p>
    <w:p w14:paraId="2D81A800" w14:textId="77777777" w:rsidR="00825EBE" w:rsidRDefault="00825EBE" w:rsidP="001876A4">
      <w:pPr>
        <w:pStyle w:val="BodyText"/>
      </w:pPr>
      <w:r>
        <w:t xml:space="preserve">Forked the </w:t>
      </w:r>
      <w:hyperlink r:id="rId24" w:history="1">
        <w:r w:rsidRPr="00E424B0">
          <w:rPr>
            <w:rStyle w:val="Hyperlink"/>
          </w:rPr>
          <w:t>https://github.com/peshkira/c3po</w:t>
        </w:r>
      </w:hyperlink>
      <w:r>
        <w:t xml:space="preserve"> and cloned it in shared folder /vagrant.</w:t>
      </w:r>
    </w:p>
    <w:p w14:paraId="6216E2BD" w14:textId="77777777" w:rsidR="00825EBE" w:rsidRDefault="00825EBE" w:rsidP="004B3E2A">
      <w:pPr>
        <w:pStyle w:val="Code"/>
      </w:pPr>
      <w:r>
        <w:t># cd /vagrant/c3po/c3po-webapi/</w:t>
      </w:r>
    </w:p>
    <w:p w14:paraId="1C3D905F" w14:textId="504B0D45" w:rsidR="00825EBE" w:rsidRDefault="00825EBE" w:rsidP="00111257">
      <w:pPr>
        <w:pStyle w:val="Code"/>
      </w:pPr>
      <w:r>
        <w:t># play clean compile stage</w:t>
      </w:r>
    </w:p>
    <w:p w14:paraId="6A48FA50" w14:textId="77777777" w:rsidR="00111257" w:rsidRPr="00111257" w:rsidRDefault="00111257" w:rsidP="00111257">
      <w:pPr>
        <w:pStyle w:val="code-after"/>
      </w:pPr>
    </w:p>
    <w:p w14:paraId="00D85F3D" w14:textId="77777777" w:rsidR="00825EBE" w:rsidRDefault="00825EBE" w:rsidP="004B3E2A">
      <w:pPr>
        <w:pStyle w:val="code-blue"/>
      </w:pPr>
      <w:r>
        <w:t>...</w:t>
      </w:r>
    </w:p>
    <w:p w14:paraId="07CA48A8" w14:textId="77777777" w:rsidR="00825EBE" w:rsidRDefault="00825EBE" w:rsidP="004B3E2A">
      <w:pPr>
        <w:pStyle w:val="code-blue"/>
      </w:pPr>
      <w:r>
        <w:t>[</w:t>
      </w:r>
      <w:r>
        <w:rPr>
          <w:color w:val="8C8E0C"/>
        </w:rPr>
        <w:t>warn</w:t>
      </w:r>
      <w:r>
        <w:t>] Note: /vagrant/c3po/c3po-webapi/app/controllers/FilterController.java uses or overrides a deprecated API.</w:t>
      </w:r>
    </w:p>
    <w:p w14:paraId="76520FEC" w14:textId="77777777" w:rsidR="00825EBE" w:rsidRDefault="00825EBE" w:rsidP="004B3E2A">
      <w:pPr>
        <w:pStyle w:val="code-blue"/>
      </w:pPr>
      <w:r>
        <w:t>[</w:t>
      </w:r>
      <w:r>
        <w:rPr>
          <w:color w:val="8C8E0C"/>
        </w:rPr>
        <w:t>warn</w:t>
      </w:r>
      <w:r>
        <w:t>] Note: Recompile with -Xlint:deprecation for details.</w:t>
      </w:r>
    </w:p>
    <w:p w14:paraId="4539D399" w14:textId="77777777" w:rsidR="00825EBE" w:rsidRDefault="00825EBE" w:rsidP="004B3E2A">
      <w:pPr>
        <w:pStyle w:val="code-blue"/>
      </w:pPr>
      <w:r>
        <w:t>[</w:t>
      </w:r>
      <w:r>
        <w:rPr>
          <w:color w:val="8C8E0C"/>
        </w:rPr>
        <w:t>warn</w:t>
      </w:r>
      <w:r>
        <w:t>] Note: Some input files use unchecked or unsafe operations.</w:t>
      </w:r>
    </w:p>
    <w:p w14:paraId="56776461" w14:textId="77777777" w:rsidR="00825EBE" w:rsidRDefault="00825EBE" w:rsidP="004B3E2A">
      <w:pPr>
        <w:pStyle w:val="code-blue"/>
      </w:pPr>
      <w:r>
        <w:t>[</w:t>
      </w:r>
      <w:r>
        <w:rPr>
          <w:color w:val="8C8E0C"/>
        </w:rPr>
        <w:t>warn</w:t>
      </w:r>
      <w:r>
        <w:t>] Note: Recompile with -Xlint:unchecked for details.</w:t>
      </w:r>
    </w:p>
    <w:p w14:paraId="3D52C83D" w14:textId="77777777" w:rsidR="00825EBE" w:rsidRDefault="00825EBE" w:rsidP="004B3E2A">
      <w:pPr>
        <w:pStyle w:val="code-blue"/>
      </w:pPr>
      <w:r>
        <w:t>[</w:t>
      </w:r>
      <w:r>
        <w:rPr>
          <w:color w:val="1CA00E"/>
        </w:rPr>
        <w:t>success</w:t>
      </w:r>
      <w:r>
        <w:t>] Total time: 33 s, completed May 13, 2015 10:57:19 AM</w:t>
      </w:r>
    </w:p>
    <w:p w14:paraId="2BD88E53" w14:textId="77777777" w:rsidR="00825EBE" w:rsidRDefault="00825EBE" w:rsidP="004B3E2A">
      <w:pPr>
        <w:pStyle w:val="code-blue"/>
      </w:pPr>
      <w:r>
        <w:t>[info] Packaging /vagrant/c3po/c3po-webapi/target/scala-2.9.1/c3po_2.9.1-0.3.0.jar ...</w:t>
      </w:r>
    </w:p>
    <w:p w14:paraId="2DD8C88A" w14:textId="77777777" w:rsidR="00825EBE" w:rsidRDefault="00825EBE" w:rsidP="004B3E2A">
      <w:pPr>
        <w:pStyle w:val="code-blue"/>
      </w:pPr>
      <w:r>
        <w:t>[info] Done packaging.</w:t>
      </w:r>
    </w:p>
    <w:p w14:paraId="70922D6C" w14:textId="77777777" w:rsidR="00825EBE" w:rsidRDefault="00825EBE" w:rsidP="004B3E2A">
      <w:pPr>
        <w:pStyle w:val="code-blue"/>
      </w:pPr>
      <w:r>
        <w:t xml:space="preserve">[info] </w:t>
      </w:r>
    </w:p>
    <w:p w14:paraId="32E57987" w14:textId="77777777" w:rsidR="00825EBE" w:rsidRDefault="00825EBE" w:rsidP="004B3E2A">
      <w:pPr>
        <w:pStyle w:val="code-blue"/>
      </w:pPr>
      <w:r>
        <w:t>[info] Your application is ready to be run in place: target/start</w:t>
      </w:r>
    </w:p>
    <w:p w14:paraId="2873FC19" w14:textId="77777777" w:rsidR="00825EBE" w:rsidRDefault="00825EBE" w:rsidP="004B3E2A">
      <w:pPr>
        <w:pStyle w:val="code-blue"/>
      </w:pPr>
      <w:r>
        <w:t xml:space="preserve">[info] </w:t>
      </w:r>
    </w:p>
    <w:p w14:paraId="4B3E0D70" w14:textId="7BD80958" w:rsidR="00825EBE" w:rsidRDefault="00825EBE" w:rsidP="006C4152">
      <w:pPr>
        <w:pStyle w:val="code-blue"/>
      </w:pPr>
      <w:r>
        <w:t>[</w:t>
      </w:r>
      <w:r>
        <w:rPr>
          <w:color w:val="1CA00E"/>
        </w:rPr>
        <w:t>success</w:t>
      </w:r>
      <w:r>
        <w:t>] Total time: 4 s, completed May 13, 2015 10:57:23 AM</w:t>
      </w:r>
    </w:p>
    <w:p w14:paraId="29EB758C" w14:textId="77777777" w:rsidR="006C4152" w:rsidRPr="006C4152" w:rsidRDefault="006C4152" w:rsidP="006C4152">
      <w:pPr>
        <w:pStyle w:val="code-after"/>
      </w:pPr>
    </w:p>
    <w:p w14:paraId="269657B5" w14:textId="77777777" w:rsidR="00825EBE" w:rsidRPr="004E3D68" w:rsidRDefault="00825EBE" w:rsidP="004E3D68">
      <w:pPr>
        <w:pStyle w:val="Abstract2"/>
      </w:pPr>
      <w:r w:rsidRPr="004E3D68">
        <w:t>All together now</w:t>
      </w:r>
    </w:p>
    <w:p w14:paraId="70AF824F" w14:textId="19A5A372" w:rsidR="00825EBE" w:rsidRDefault="00825EBE" w:rsidP="001876A4">
      <w:pPr>
        <w:pStyle w:val="BodyText"/>
      </w:pPr>
      <w:r>
        <w:t>Impor</w:t>
      </w:r>
      <w:r w:rsidR="00E66683">
        <w:t>tant: Do not start the C3PO web-</w:t>
      </w:r>
      <w:r>
        <w:t>api before the database is initialized with the C3PO command line tool.</w:t>
      </w:r>
    </w:p>
    <w:p w14:paraId="1826FC73" w14:textId="77777777" w:rsidR="00BD1417" w:rsidRPr="00E165B0" w:rsidRDefault="00BD1417" w:rsidP="001876A4">
      <w:pPr>
        <w:pStyle w:val="BodyText"/>
      </w:pPr>
      <w:r>
        <w:t>Run FITS over the RELEASE.txt:</w:t>
      </w:r>
    </w:p>
    <w:p w14:paraId="2AAF830C" w14:textId="77777777" w:rsidR="00BD1417" w:rsidRDefault="00BD1417" w:rsidP="004B3E2A">
      <w:pPr>
        <w:pStyle w:val="Code"/>
      </w:pPr>
      <w:r>
        <w:t># cd /opt/fits/fits-0.8.5</w:t>
      </w:r>
      <w:r>
        <w:br/>
        <w:t># mkdir /tmp/fits</w:t>
      </w:r>
    </w:p>
    <w:p w14:paraId="2A4330D6" w14:textId="77777777" w:rsidR="00BD1417" w:rsidRDefault="00BD1417" w:rsidP="004B3E2A">
      <w:pPr>
        <w:pStyle w:val="Code"/>
      </w:pPr>
      <w:r>
        <w:t># ./fits.sh -i RELEASE.txt -o /tmp/fits/fits_out.txt</w:t>
      </w:r>
    </w:p>
    <w:p w14:paraId="1A66FBD6" w14:textId="77777777" w:rsidR="006C4152" w:rsidRPr="006C4152" w:rsidRDefault="006C4152" w:rsidP="006C4152">
      <w:pPr>
        <w:pStyle w:val="code-after"/>
      </w:pPr>
    </w:p>
    <w:p w14:paraId="3D7900F5" w14:textId="77777777" w:rsidR="00BD1417" w:rsidRDefault="00BD1417" w:rsidP="001876A4">
      <w:pPr>
        <w:pStyle w:val="BodyText"/>
      </w:pPr>
      <w:r>
        <w:t>Gather the output with c3po cmd line:</w:t>
      </w:r>
    </w:p>
    <w:p w14:paraId="66269423" w14:textId="77777777" w:rsidR="00BD1417" w:rsidRDefault="00BD1417" w:rsidP="004B3E2A">
      <w:pPr>
        <w:pStyle w:val="Code"/>
      </w:pPr>
      <w:r>
        <w:t># cd /opt/c3po</w:t>
      </w:r>
    </w:p>
    <w:p w14:paraId="404DF1A8" w14:textId="1FE7CB17" w:rsidR="00BD1417" w:rsidRDefault="00BD1417" w:rsidP="006C4152">
      <w:pPr>
        <w:pStyle w:val="Code"/>
      </w:pPr>
      <w:r>
        <w:t># java -jar c3po-cmd-0.4.0.jar gather -c test123 -i /tmp/fits/</w:t>
      </w:r>
    </w:p>
    <w:p w14:paraId="0DB4DDED" w14:textId="77777777" w:rsidR="00111257" w:rsidRPr="00111257" w:rsidRDefault="00111257" w:rsidP="00111257">
      <w:pPr>
        <w:pStyle w:val="code-after"/>
      </w:pPr>
    </w:p>
    <w:p w14:paraId="093C98D2" w14:textId="77777777" w:rsidR="00BD1417" w:rsidRDefault="00BD1417" w:rsidP="001876A4">
      <w:pPr>
        <w:pStyle w:val="BodyText"/>
      </w:pPr>
      <w:r>
        <w:t>Start the web api:</w:t>
      </w:r>
    </w:p>
    <w:p w14:paraId="74BF5B25" w14:textId="77777777" w:rsidR="00BD1417" w:rsidRDefault="00BD1417" w:rsidP="004B3E2A">
      <w:pPr>
        <w:pStyle w:val="Code"/>
      </w:pPr>
      <w:r>
        <w:t xml:space="preserve"># cd </w:t>
      </w:r>
      <w:r w:rsidRPr="00BD1417">
        <w:t>/vagrant/c3po/c3po-webapi/</w:t>
      </w:r>
    </w:p>
    <w:p w14:paraId="6C1896BF" w14:textId="77777777" w:rsidR="00BD1417" w:rsidRDefault="00BD1417" w:rsidP="004B3E2A">
      <w:pPr>
        <w:pStyle w:val="Code"/>
      </w:pPr>
      <w:r>
        <w:t># play</w:t>
      </w:r>
    </w:p>
    <w:p w14:paraId="065C046B" w14:textId="77777777" w:rsidR="00BD1417" w:rsidRDefault="00BD1417" w:rsidP="004B3E2A">
      <w:pPr>
        <w:pStyle w:val="Code"/>
      </w:pPr>
      <w:r>
        <w:t>[info] Loading project definition from /vagrant/c3po/c3po-webapi/project</w:t>
      </w:r>
    </w:p>
    <w:p w14:paraId="1322270F" w14:textId="77777777" w:rsidR="00BD1417" w:rsidRDefault="00BD1417" w:rsidP="004B3E2A">
      <w:pPr>
        <w:pStyle w:val="Code"/>
      </w:pPr>
      <w:r>
        <w:t>[info] Set current project to c3po (in build file:/vagrant/c3po/c3po-webapi/)</w:t>
      </w:r>
    </w:p>
    <w:p w14:paraId="2041280B" w14:textId="77777777" w:rsidR="00BD1417" w:rsidRDefault="00BD1417" w:rsidP="004B3E2A">
      <w:pPr>
        <w:pStyle w:val="Code"/>
      </w:pPr>
      <w:r>
        <w:t xml:space="preserve">       _            _ </w:t>
      </w:r>
    </w:p>
    <w:p w14:paraId="7EA9ED4F" w14:textId="77777777" w:rsidR="00BD1417" w:rsidRDefault="00BD1417" w:rsidP="004B3E2A">
      <w:pPr>
        <w:pStyle w:val="Code"/>
      </w:pPr>
      <w:r>
        <w:t xml:space="preserve"> _ __ | | __ _ _  _| |</w:t>
      </w:r>
    </w:p>
    <w:p w14:paraId="5801DC32" w14:textId="77777777" w:rsidR="00BD1417" w:rsidRDefault="00BD1417" w:rsidP="004B3E2A">
      <w:pPr>
        <w:pStyle w:val="Code"/>
      </w:pPr>
      <w:r>
        <w:t>| '_ \| |/ _' | || |_|</w:t>
      </w:r>
    </w:p>
    <w:p w14:paraId="5A69449A" w14:textId="77777777" w:rsidR="00BD1417" w:rsidRDefault="00BD1417" w:rsidP="004B3E2A">
      <w:pPr>
        <w:pStyle w:val="Code"/>
      </w:pPr>
      <w:r>
        <w:t>|  __/|_|\____|\__ (_)</w:t>
      </w:r>
    </w:p>
    <w:p w14:paraId="1379AB01" w14:textId="77777777" w:rsidR="00BD1417" w:rsidRDefault="00BD1417" w:rsidP="004B3E2A">
      <w:pPr>
        <w:pStyle w:val="Code"/>
      </w:pPr>
      <w:r>
        <w:t xml:space="preserve">|_|            |__/ </w:t>
      </w:r>
    </w:p>
    <w:p w14:paraId="3DA1FDC9" w14:textId="77777777" w:rsidR="00BD1417" w:rsidRDefault="00BD1417" w:rsidP="004B3E2A">
      <w:pPr>
        <w:pStyle w:val="Code"/>
      </w:pPr>
      <w:r>
        <w:t xml:space="preserve">             </w:t>
      </w:r>
    </w:p>
    <w:p w14:paraId="0A91D93F" w14:textId="77777777" w:rsidR="00BD1417" w:rsidRDefault="00BD1417" w:rsidP="004B3E2A">
      <w:pPr>
        <w:pStyle w:val="Code"/>
      </w:pPr>
      <w:r>
        <w:t>play! 2.0.4, http://www.playframework.org</w:t>
      </w:r>
    </w:p>
    <w:p w14:paraId="1847F578" w14:textId="77777777" w:rsidR="00BD1417" w:rsidRDefault="00BD1417" w:rsidP="004B3E2A">
      <w:pPr>
        <w:pStyle w:val="Code"/>
      </w:pPr>
    </w:p>
    <w:p w14:paraId="1BA0BD2F" w14:textId="77777777" w:rsidR="00BD1417" w:rsidRDefault="00BD1417" w:rsidP="004B3E2A">
      <w:pPr>
        <w:pStyle w:val="Code"/>
      </w:pPr>
      <w:r>
        <w:t>&gt; Type "help play" or "license" for more information.</w:t>
      </w:r>
    </w:p>
    <w:p w14:paraId="00867D95" w14:textId="77777777" w:rsidR="00BD1417" w:rsidRDefault="00BD1417" w:rsidP="004B3E2A">
      <w:pPr>
        <w:pStyle w:val="Code"/>
      </w:pPr>
      <w:r>
        <w:t>&gt; Type "exit" or use Ctrl+D to leave this console.</w:t>
      </w:r>
    </w:p>
    <w:p w14:paraId="428C77DF" w14:textId="77777777" w:rsidR="00BD1417" w:rsidRDefault="00BD1417" w:rsidP="004B3E2A">
      <w:pPr>
        <w:pStyle w:val="Code"/>
      </w:pPr>
    </w:p>
    <w:p w14:paraId="21DF8F70" w14:textId="77777777" w:rsidR="00BD1417" w:rsidRDefault="00BD1417" w:rsidP="004B3E2A">
      <w:pPr>
        <w:pStyle w:val="Code"/>
      </w:pPr>
      <w:r>
        <w:t>[</w:t>
      </w:r>
      <w:r>
        <w:rPr>
          <w:color w:val="1A9BA8"/>
        </w:rPr>
        <w:t>c3po</w:t>
      </w:r>
      <w:r>
        <w:t>] $ run</w:t>
      </w:r>
    </w:p>
    <w:p w14:paraId="188E906F" w14:textId="77777777" w:rsidR="00BD1417" w:rsidRDefault="00BD1417" w:rsidP="004B3E2A">
      <w:pPr>
        <w:pStyle w:val="Code"/>
      </w:pPr>
    </w:p>
    <w:p w14:paraId="3047B683" w14:textId="77777777" w:rsidR="00BD1417" w:rsidRDefault="00BD1417" w:rsidP="004B3E2A">
      <w:pPr>
        <w:pStyle w:val="Code"/>
      </w:pPr>
      <w:r>
        <w:t>--- (Running the application from SBT, auto-reloading is enabled) ---</w:t>
      </w:r>
    </w:p>
    <w:p w14:paraId="4A317E4E" w14:textId="77777777" w:rsidR="00BD1417" w:rsidRDefault="00BD1417" w:rsidP="004B3E2A">
      <w:pPr>
        <w:pStyle w:val="Code"/>
      </w:pPr>
    </w:p>
    <w:p w14:paraId="67C75172" w14:textId="77777777" w:rsidR="00BD1417" w:rsidRDefault="00BD1417" w:rsidP="004B3E2A">
      <w:pPr>
        <w:pStyle w:val="Code"/>
      </w:pPr>
      <w:r>
        <w:t>[</w:t>
      </w:r>
      <w:r>
        <w:rPr>
          <w:color w:val="A9A9A9"/>
        </w:rPr>
        <w:t>info</w:t>
      </w:r>
      <w:r>
        <w:t>] play - Listening for HTTP on port 9000...</w:t>
      </w:r>
    </w:p>
    <w:p w14:paraId="648C7DD2" w14:textId="77777777" w:rsidR="00BD1417" w:rsidRDefault="00BD1417" w:rsidP="004B3E2A">
      <w:pPr>
        <w:pStyle w:val="Code"/>
      </w:pPr>
    </w:p>
    <w:p w14:paraId="7CDD47EC" w14:textId="337453C9" w:rsidR="00BD1417" w:rsidRDefault="00BD1417" w:rsidP="00111257">
      <w:pPr>
        <w:pStyle w:val="Code"/>
      </w:pPr>
      <w:r>
        <w:t>(Server started, use Ctrl+D to stop and go back to the console...)</w:t>
      </w:r>
    </w:p>
    <w:p w14:paraId="10BF15D2" w14:textId="77777777" w:rsidR="00111257" w:rsidRPr="00111257" w:rsidRDefault="00111257" w:rsidP="00111257">
      <w:pPr>
        <w:pStyle w:val="code-after"/>
      </w:pPr>
    </w:p>
    <w:p w14:paraId="501D2BC9" w14:textId="77777777" w:rsidR="00BD1417" w:rsidRDefault="00BD1417" w:rsidP="001876A4">
      <w:pPr>
        <w:pStyle w:val="BodyText"/>
      </w:pPr>
      <w:r>
        <w:t xml:space="preserve">--&gt; Web api running under </w:t>
      </w:r>
      <w:hyperlink r:id="rId25" w:history="1">
        <w:r w:rsidRPr="00E424B0">
          <w:rPr>
            <w:rStyle w:val="Hyperlink"/>
          </w:rPr>
          <w:t>http://localhost:19000/</w:t>
        </w:r>
      </w:hyperlink>
    </w:p>
    <w:p w14:paraId="0A258C06" w14:textId="77777777" w:rsidR="00BD1417" w:rsidRPr="00BD1417" w:rsidRDefault="00BD1417" w:rsidP="001876A4">
      <w:pPr>
        <w:pStyle w:val="BodyText"/>
      </w:pPr>
    </w:p>
    <w:p w14:paraId="5D797907" w14:textId="77777777" w:rsidR="00825EBE" w:rsidRPr="00825EBE" w:rsidRDefault="00825EBE" w:rsidP="001876A4">
      <w:pPr>
        <w:pStyle w:val="BodyText"/>
      </w:pPr>
      <w:r>
        <w:t xml:space="preserve"> </w:t>
      </w:r>
    </w:p>
    <w:p w14:paraId="1824D9E3" w14:textId="77777777" w:rsidR="00BD1417" w:rsidRDefault="00BD1417">
      <w:pPr>
        <w:rPr>
          <w:rFonts w:ascii="Avenir Book" w:hAnsi="Avenir Book"/>
        </w:rPr>
      </w:pPr>
      <w:r>
        <w:rPr>
          <w:rFonts w:ascii="Avenir Book" w:hAnsi="Avenir Book"/>
          <w:b/>
        </w:rPr>
        <w:br w:type="page"/>
      </w:r>
    </w:p>
    <w:p w14:paraId="58C792DC" w14:textId="45254EB1" w:rsidR="00C40ADD" w:rsidRDefault="00C87DE7" w:rsidP="001528FF">
      <w:pPr>
        <w:pStyle w:val="Abstract1"/>
      </w:pPr>
      <w:r>
        <w:t>Appendix</w:t>
      </w:r>
      <w:r w:rsidR="00D8407C">
        <w:t xml:space="preserve"> 2.</w:t>
      </w:r>
      <w:r>
        <w:t xml:space="preserve"> – JPEG </w:t>
      </w:r>
      <w:r w:rsidR="009749E6">
        <w:t>voorbeeld</w:t>
      </w:r>
    </w:p>
    <w:p w14:paraId="7B59E101" w14:textId="77777777" w:rsidR="009749E6" w:rsidRPr="009749E6" w:rsidRDefault="009749E6" w:rsidP="001876A4">
      <w:pPr>
        <w:pStyle w:val="BodyText"/>
      </w:pPr>
      <w:r>
        <w:t>Input: jpeg, foto genomen met een GPS-camera.</w:t>
      </w:r>
    </w:p>
    <w:p w14:paraId="4219D076" w14:textId="77777777" w:rsidR="00C87DE7" w:rsidRDefault="009749E6" w:rsidP="001876A4">
      <w:pPr>
        <w:pStyle w:val="BodyText"/>
      </w:pPr>
      <w:r>
        <w:t>Output in FITS-xml</w:t>
      </w:r>
    </w:p>
    <w:p w14:paraId="735F0453" w14:textId="77777777" w:rsidR="00C87DE7" w:rsidRDefault="00C87DE7" w:rsidP="004B3E2A">
      <w:pPr>
        <w:pStyle w:val="Code"/>
        <w:rPr>
          <w:color w:val="000000"/>
        </w:rPr>
      </w:pPr>
      <w:r w:rsidRPr="00C87DE7">
        <w:t>&lt;?xml version="1.0" encoding="UTF-8"?&gt;</w:t>
      </w:r>
      <w:r w:rsidRPr="00C87DE7">
        <w:rPr>
          <w:color w:val="000000"/>
        </w:rPr>
        <w:br/>
      </w:r>
      <w:r w:rsidRPr="00C87DE7">
        <w:rPr>
          <w:color w:val="000096"/>
        </w:rPr>
        <w:t>&lt;fits</w:t>
      </w:r>
      <w:r w:rsidRPr="00C87DE7">
        <w:rPr>
          <w:color w:val="F5844C"/>
        </w:rPr>
        <w:t xml:space="preserve"> xmlns</w:t>
      </w:r>
      <w:r w:rsidRPr="00C87DE7">
        <w:rPr>
          <w:color w:val="FF8040"/>
        </w:rPr>
        <w:t>=</w:t>
      </w:r>
      <w:r w:rsidRPr="00C87DE7">
        <w:t>"http://hul.harvard.edu/ois/xml/ns/fits/fits_output"</w:t>
      </w:r>
      <w:r w:rsidRPr="00C87DE7">
        <w:rPr>
          <w:color w:val="F5844C"/>
        </w:rPr>
        <w:t xml:space="preserve"> xmlns:xsi</w:t>
      </w:r>
      <w:r w:rsidRPr="00C87DE7">
        <w:rPr>
          <w:color w:val="FF8040"/>
        </w:rPr>
        <w:t>=</w:t>
      </w:r>
      <w:r w:rsidRPr="00C87DE7">
        <w:t>"http://www.w3.org/2001/XMLSchema-instance"</w:t>
      </w:r>
      <w:r w:rsidRPr="00C87DE7">
        <w:rPr>
          <w:color w:val="F5844C"/>
        </w:rPr>
        <w:t xml:space="preserve"> xsi:schemaLocation</w:t>
      </w:r>
      <w:r w:rsidRPr="00C87DE7">
        <w:rPr>
          <w:color w:val="FF8040"/>
        </w:rPr>
        <w:t>=</w:t>
      </w:r>
      <w:r w:rsidRPr="00C87DE7">
        <w:t>"http://hul.harvard.edu/ois/xml/ns/fits/fits_output http://hul.harvard.edu/ois/xml/xsd/fits/fits_output.xsd"</w:t>
      </w:r>
      <w:r w:rsidRPr="00C87DE7">
        <w:rPr>
          <w:color w:val="F5844C"/>
        </w:rPr>
        <w:t xml:space="preserve"> version</w:t>
      </w:r>
      <w:r w:rsidRPr="00C87DE7">
        <w:rPr>
          <w:color w:val="FF8040"/>
        </w:rPr>
        <w:t>=</w:t>
      </w:r>
      <w:r w:rsidRPr="00C87DE7">
        <w:t>"0.8.5"</w:t>
      </w:r>
      <w:r w:rsidRPr="00C87DE7">
        <w:rPr>
          <w:color w:val="F5844C"/>
        </w:rPr>
        <w:t xml:space="preserve"> timestamp</w:t>
      </w:r>
      <w:r w:rsidRPr="00C87DE7">
        <w:rPr>
          <w:color w:val="FF8040"/>
        </w:rPr>
        <w:t>=</w:t>
      </w:r>
      <w:r w:rsidRPr="00C87DE7">
        <w:t>"5/19/15 10:08 AM"</w:t>
      </w:r>
      <w:r w:rsidRPr="00C87DE7">
        <w:rPr>
          <w:color w:val="000096"/>
        </w:rPr>
        <w:t>&gt;</w:t>
      </w:r>
      <w:r w:rsidRPr="00C87DE7">
        <w:rPr>
          <w:color w:val="000000"/>
        </w:rPr>
        <w:br/>
        <w:t xml:space="preserve">  </w:t>
      </w:r>
      <w:r w:rsidRPr="00C87DE7">
        <w:rPr>
          <w:color w:val="000096"/>
        </w:rPr>
        <w:t>&lt;identification&gt;</w:t>
      </w:r>
      <w:r w:rsidRPr="00C87DE7">
        <w:rPr>
          <w:color w:val="000000"/>
        </w:rPr>
        <w:br/>
        <w:t xml:space="preserve">    </w:t>
      </w:r>
      <w:r w:rsidRPr="00C87DE7">
        <w:rPr>
          <w:color w:val="000096"/>
        </w:rPr>
        <w:t>&lt;identity</w:t>
      </w:r>
      <w:r w:rsidRPr="00C87DE7">
        <w:rPr>
          <w:color w:val="F5844C"/>
        </w:rPr>
        <w:t xml:space="preserve"> format</w:t>
      </w:r>
      <w:r w:rsidRPr="00C87DE7">
        <w:rPr>
          <w:color w:val="FF8040"/>
        </w:rPr>
        <w:t>=</w:t>
      </w:r>
      <w:r w:rsidRPr="00C87DE7">
        <w:t>"JPEG File Interchange Format"</w:t>
      </w:r>
      <w:r w:rsidRPr="00C87DE7">
        <w:rPr>
          <w:color w:val="F5844C"/>
        </w:rPr>
        <w:t xml:space="preserve"> mimetype</w:t>
      </w:r>
      <w:r w:rsidRPr="00C87DE7">
        <w:rPr>
          <w:color w:val="FF8040"/>
        </w:rPr>
        <w:t>=</w:t>
      </w:r>
      <w:r w:rsidRPr="00C87DE7">
        <w:t>"image/jpeg"</w:t>
      </w:r>
      <w:r w:rsidRPr="00C87DE7">
        <w:rPr>
          <w:color w:val="F5844C"/>
        </w:rPr>
        <w:t xml:space="preserve"> toolname</w:t>
      </w:r>
      <w:r w:rsidRPr="00C87DE7">
        <w:rPr>
          <w:color w:val="FF8040"/>
        </w:rPr>
        <w:t>=</w:t>
      </w:r>
      <w:r w:rsidRPr="00C87DE7">
        <w:t>"FITS"</w:t>
      </w:r>
      <w:r w:rsidRPr="00C87DE7">
        <w:rPr>
          <w:color w:val="F5844C"/>
        </w:rPr>
        <w:t xml:space="preserve"> toolversion</w:t>
      </w:r>
      <w:r w:rsidRPr="00C87DE7">
        <w:rPr>
          <w:color w:val="FF8040"/>
        </w:rPr>
        <w:t>=</w:t>
      </w:r>
      <w:r w:rsidRPr="00C87DE7">
        <w:t>"0.8.5"</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"file utility"</w:t>
      </w:r>
      <w:r w:rsidRPr="00C87DE7">
        <w:rPr>
          <w:color w:val="F5844C"/>
        </w:rPr>
        <w:t xml:space="preserve"> toolversion</w:t>
      </w:r>
      <w:r w:rsidRPr="00C87DE7">
        <w:rPr>
          <w:color w:val="FF8040"/>
        </w:rPr>
        <w:t>=</w:t>
      </w:r>
      <w:r w:rsidRPr="00C87DE7">
        <w:t>"5.04"</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"Droid"</w:t>
      </w:r>
      <w:r w:rsidRPr="00C87DE7">
        <w:rPr>
          <w:color w:val="F5844C"/>
        </w:rPr>
        <w:t xml:space="preserve"> toolversion</w:t>
      </w:r>
      <w:r w:rsidRPr="00C87DE7">
        <w:rPr>
          <w:color w:val="FF8040"/>
        </w:rPr>
        <w:t>=</w:t>
      </w:r>
      <w:r w:rsidRPr="00C87DE7">
        <w:t>"6.1.3"</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"NLNZ Metadata Extractor"</w:t>
      </w:r>
      <w:r w:rsidRPr="00C87DE7">
        <w:rPr>
          <w:color w:val="F5844C"/>
        </w:rPr>
        <w:t xml:space="preserve"> toolversion</w:t>
      </w:r>
      <w:r w:rsidRPr="00C87DE7">
        <w:rPr>
          <w:color w:val="FF8040"/>
        </w:rPr>
        <w:t>=</w:t>
      </w:r>
      <w:r w:rsidRPr="00C87DE7">
        <w:t>"3.4GA"</w:t>
      </w:r>
      <w:r w:rsidRPr="00C87DE7">
        <w:rPr>
          <w:color w:val="F5844C"/>
        </w:rPr>
        <w:t xml:space="preserve"> </w:t>
      </w:r>
      <w:r w:rsidRPr="00C87DE7">
        <w:rPr>
          <w:color w:val="000096"/>
        </w:rPr>
        <w:t>/&gt;</w:t>
      </w:r>
      <w:r w:rsidRPr="00C87DE7">
        <w:rPr>
          <w:color w:val="000000"/>
        </w:rPr>
        <w:br/>
        <w:t xml:space="preserve">      </w:t>
      </w:r>
      <w:r w:rsidRPr="00C87DE7">
        <w:rPr>
          <w:color w:val="000096"/>
        </w:rPr>
        <w:t>&lt;version</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1.01</w:t>
      </w:r>
      <w:r w:rsidRPr="00C87DE7">
        <w:rPr>
          <w:color w:val="000096"/>
        </w:rPr>
        <w:t>&lt;/version&gt;</w:t>
      </w:r>
      <w:r w:rsidRPr="00C87DE7">
        <w:rPr>
          <w:color w:val="000000"/>
        </w:rPr>
        <w:br/>
        <w:t xml:space="preserve">      </w:t>
      </w:r>
      <w:r w:rsidRPr="00C87DE7">
        <w:rPr>
          <w:color w:val="000096"/>
        </w:rPr>
        <w:t>&lt;externalIdentifier</w:t>
      </w:r>
      <w:r w:rsidRPr="00C87DE7">
        <w:rPr>
          <w:color w:val="F5844C"/>
        </w:rPr>
        <w:t xml:space="preserve"> toolname</w:t>
      </w:r>
      <w:r w:rsidRPr="00C87DE7">
        <w:rPr>
          <w:color w:val="FF8040"/>
        </w:rPr>
        <w:t>=</w:t>
      </w:r>
      <w:r w:rsidRPr="00C87DE7">
        <w:t>"Droid"</w:t>
      </w:r>
      <w:r w:rsidRPr="00C87DE7">
        <w:rPr>
          <w:color w:val="F5844C"/>
        </w:rPr>
        <w:t xml:space="preserve"> toolversion</w:t>
      </w:r>
      <w:r w:rsidRPr="00C87DE7">
        <w:rPr>
          <w:color w:val="FF8040"/>
        </w:rPr>
        <w:t>=</w:t>
      </w:r>
      <w:r w:rsidRPr="00C87DE7">
        <w:t>"6.1.3"</w:t>
      </w:r>
      <w:r w:rsidRPr="00C87DE7">
        <w:rPr>
          <w:color w:val="F5844C"/>
        </w:rPr>
        <w:t xml:space="preserve"> type</w:t>
      </w:r>
      <w:r w:rsidRPr="00C87DE7">
        <w:rPr>
          <w:color w:val="FF8040"/>
        </w:rPr>
        <w:t>=</w:t>
      </w:r>
      <w:r w:rsidRPr="00C87DE7">
        <w:t>"puid"</w:t>
      </w:r>
      <w:r w:rsidRPr="00C87DE7">
        <w:rPr>
          <w:color w:val="000096"/>
        </w:rPr>
        <w:t>&gt;</w:t>
      </w:r>
      <w:r w:rsidRPr="00C87DE7">
        <w:rPr>
          <w:color w:val="000000"/>
        </w:rPr>
        <w:t>fmt/43</w:t>
      </w:r>
      <w:r w:rsidRPr="00C87DE7">
        <w:rPr>
          <w:color w:val="000096"/>
        </w:rPr>
        <w:t>&lt;/externalIdentifier&gt;</w:t>
      </w:r>
      <w:r w:rsidRPr="00C87DE7">
        <w:rPr>
          <w:color w:val="000000"/>
        </w:rPr>
        <w:br/>
        <w:t xml:space="preserve">    </w:t>
      </w:r>
      <w:r w:rsidRPr="00C87DE7">
        <w:rPr>
          <w:color w:val="000096"/>
        </w:rPr>
        <w:t>&lt;/identity&gt;</w:t>
      </w:r>
      <w:r w:rsidRPr="00C87DE7">
        <w:rPr>
          <w:color w:val="000000"/>
        </w:rPr>
        <w:br/>
        <w:t xml:space="preserve">  </w:t>
      </w:r>
      <w:r w:rsidRPr="00C87DE7">
        <w:rPr>
          <w:color w:val="000096"/>
        </w:rPr>
        <w:t>&lt;/identification&gt;</w:t>
      </w:r>
      <w:r w:rsidRPr="00C87DE7">
        <w:rPr>
          <w:color w:val="000000"/>
        </w:rPr>
        <w:br/>
        <w:t xml:space="preserve">  </w:t>
      </w:r>
      <w:r w:rsidRPr="00C87DE7">
        <w:rPr>
          <w:color w:val="000096"/>
        </w:rPr>
        <w:t>&lt;fileinfo&gt;</w:t>
      </w:r>
      <w:r w:rsidRPr="00C87DE7">
        <w:rPr>
          <w:color w:val="000000"/>
        </w:rPr>
        <w:br/>
        <w:t xml:space="preserve">    </w:t>
      </w:r>
      <w:r w:rsidRPr="00C87DE7">
        <w:rPr>
          <w:color w:val="000096"/>
        </w:rPr>
        <w:t>&lt;size</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730945</w:t>
      </w:r>
      <w:r w:rsidRPr="00C87DE7">
        <w:rPr>
          <w:color w:val="000096"/>
        </w:rPr>
        <w:t>&lt;/size&gt;</w:t>
      </w:r>
      <w:r w:rsidRPr="00C87DE7">
        <w:rPr>
          <w:color w:val="000000"/>
        </w:rPr>
        <w:br/>
        <w:t xml:space="preserve">    </w:t>
      </w:r>
      <w:r w:rsidRPr="00C87DE7">
        <w:rPr>
          <w:color w:val="000096"/>
        </w:rPr>
        <w:t>&lt;creatingApplicationName</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Montana 650</w:t>
      </w:r>
      <w:r w:rsidRPr="00C87DE7">
        <w:rPr>
          <w:color w:val="000096"/>
        </w:rPr>
        <w:t>&lt;/creatingApplicationName&gt;</w:t>
      </w:r>
      <w:r w:rsidRPr="00C87DE7">
        <w:rPr>
          <w:color w:val="000000"/>
        </w:rPr>
        <w:br/>
        <w:t xml:space="preserve">    </w:t>
      </w:r>
      <w:r w:rsidRPr="00C87DE7">
        <w:rPr>
          <w:color w:val="000096"/>
        </w:rPr>
        <w:t>&lt;lastmodified</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"CONFLICT"</w:t>
      </w:r>
      <w:r w:rsidRPr="00C87DE7">
        <w:rPr>
          <w:color w:val="000096"/>
        </w:rPr>
        <w:t>&gt;</w:t>
      </w:r>
      <w:r w:rsidRPr="00C87DE7">
        <w:rPr>
          <w:color w:val="000000"/>
        </w:rPr>
        <w:t>2015:05:19 10:15:04+02:00</w:t>
      </w:r>
      <w:r w:rsidRPr="00C87DE7">
        <w:rPr>
          <w:color w:val="000096"/>
        </w:rPr>
        <w:t>&lt;/lastmodified&gt;</w:t>
      </w:r>
      <w:r w:rsidRPr="00C87DE7">
        <w:rPr>
          <w:color w:val="000000"/>
        </w:rPr>
        <w:br/>
        <w:t xml:space="preserve">    </w:t>
      </w:r>
      <w:r w:rsidRPr="00C87DE7">
        <w:rPr>
          <w:color w:val="000096"/>
        </w:rPr>
        <w:t>&lt;lastmodified</w:t>
      </w:r>
      <w:r w:rsidRPr="00C87DE7">
        <w:rPr>
          <w:color w:val="F5844C"/>
        </w:rPr>
        <w:t xml:space="preserve"> toolname</w:t>
      </w:r>
      <w:r w:rsidRPr="00C87DE7">
        <w:rPr>
          <w:color w:val="FF8040"/>
        </w:rPr>
        <w:t>=</w:t>
      </w:r>
      <w:r w:rsidRPr="00C87DE7">
        <w:t>"Tika"</w:t>
      </w:r>
      <w:r w:rsidRPr="00C87DE7">
        <w:rPr>
          <w:color w:val="F5844C"/>
        </w:rPr>
        <w:t xml:space="preserve"> toolversion</w:t>
      </w:r>
      <w:r w:rsidRPr="00C87DE7">
        <w:rPr>
          <w:color w:val="FF8040"/>
        </w:rPr>
        <w:t>=</w:t>
      </w:r>
      <w:r w:rsidRPr="00C87DE7">
        <w:t>"1.3"</w:t>
      </w:r>
      <w:r w:rsidRPr="00C87DE7">
        <w:rPr>
          <w:color w:val="F5844C"/>
        </w:rPr>
        <w:t xml:space="preserve"> status</w:t>
      </w:r>
      <w:r w:rsidRPr="00C87DE7">
        <w:rPr>
          <w:color w:val="FF8040"/>
        </w:rPr>
        <w:t>=</w:t>
      </w:r>
      <w:r w:rsidRPr="00C87DE7">
        <w:t>"CONFLICT"</w:t>
      </w:r>
      <w:r w:rsidRPr="00C87DE7">
        <w:rPr>
          <w:color w:val="000096"/>
        </w:rPr>
        <w:t>&gt;</w:t>
      </w:r>
      <w:r w:rsidRPr="00C87DE7">
        <w:rPr>
          <w:color w:val="000000"/>
        </w:rPr>
        <w:t>2013-10-04T14:53:31</w:t>
      </w:r>
      <w:r w:rsidRPr="00C87DE7">
        <w:rPr>
          <w:color w:val="000096"/>
        </w:rPr>
        <w:t>&lt;/lastmodified&gt;</w:t>
      </w:r>
      <w:r w:rsidRPr="00C87DE7">
        <w:rPr>
          <w:color w:val="000000"/>
        </w:rPr>
        <w:br/>
        <w:t xml:space="preserve">    </w:t>
      </w:r>
      <w:r w:rsidRPr="00C87DE7">
        <w:rPr>
          <w:color w:val="000096"/>
        </w:rPr>
        <w:t>&lt;created</w:t>
      </w:r>
      <w:r w:rsidRPr="00C87DE7">
        <w:rPr>
          <w:color w:val="F5844C"/>
        </w:rPr>
        <w:t xml:space="preserve"> toolname</w:t>
      </w:r>
      <w:r w:rsidRPr="00C87DE7">
        <w:rPr>
          <w:color w:val="FF8040"/>
        </w:rPr>
        <w:t>=</w:t>
      </w:r>
      <w:r w:rsidRPr="00C87DE7">
        <w:t>"NLNZ Metadata Extractor"</w:t>
      </w:r>
      <w:r w:rsidRPr="00C87DE7">
        <w:rPr>
          <w:color w:val="F5844C"/>
        </w:rPr>
        <w:t xml:space="preserve"> toolversion</w:t>
      </w:r>
      <w:r w:rsidRPr="00C87DE7">
        <w:rPr>
          <w:color w:val="FF8040"/>
        </w:rPr>
        <w:t>=</w:t>
      </w:r>
      <w:r w:rsidRPr="00C87DE7">
        <w:t>"3.4GA"</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2013:10:04 14:53:31</w:t>
      </w:r>
      <w:r w:rsidRPr="00C87DE7">
        <w:rPr>
          <w:color w:val="000096"/>
        </w:rPr>
        <w:t>&lt;/created&gt;</w:t>
      </w:r>
      <w:r w:rsidRPr="00C87DE7">
        <w:rPr>
          <w:color w:val="000000"/>
        </w:rPr>
        <w:br/>
        <w:t xml:space="preserve">    </w:t>
      </w:r>
      <w:r w:rsidRPr="00C87DE7">
        <w:rPr>
          <w:color w:val="000096"/>
        </w:rPr>
        <w:t>&lt;filepath</w:t>
      </w:r>
      <w:r w:rsidRPr="00C87DE7">
        <w:rPr>
          <w:color w:val="F5844C"/>
        </w:rPr>
        <w:t xml:space="preserve"> toolname</w:t>
      </w:r>
      <w:r w:rsidRPr="00C87DE7">
        <w:rPr>
          <w:color w:val="FF8040"/>
        </w:rPr>
        <w:t>=</w:t>
      </w:r>
      <w:r w:rsidRPr="00C87DE7">
        <w:t>"OIS File Information"</w:t>
      </w:r>
      <w:r w:rsidRPr="00C87DE7">
        <w:rPr>
          <w:color w:val="F5844C"/>
        </w:rPr>
        <w:t xml:space="preserve"> toolversion</w:t>
      </w:r>
      <w:r w:rsidRPr="00C87DE7">
        <w:rPr>
          <w:color w:val="FF8040"/>
        </w:rPr>
        <w:t>=</w:t>
      </w:r>
      <w:r w:rsidRPr="00C87DE7">
        <w:t>"0.2"</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/vagrant/files/test1/DSC00323.jpg</w:t>
      </w:r>
      <w:r w:rsidRPr="00C87DE7">
        <w:rPr>
          <w:color w:val="000096"/>
        </w:rPr>
        <w:t>&lt;/filepath&gt;</w:t>
      </w:r>
      <w:r w:rsidRPr="00C87DE7">
        <w:rPr>
          <w:color w:val="000000"/>
        </w:rPr>
        <w:br/>
        <w:t xml:space="preserve">    </w:t>
      </w:r>
      <w:r w:rsidRPr="00C87DE7">
        <w:rPr>
          <w:color w:val="000096"/>
        </w:rPr>
        <w:t>&lt;filename</w:t>
      </w:r>
      <w:r w:rsidRPr="00C87DE7">
        <w:rPr>
          <w:color w:val="F5844C"/>
        </w:rPr>
        <w:t xml:space="preserve"> toolname</w:t>
      </w:r>
      <w:r w:rsidRPr="00C87DE7">
        <w:rPr>
          <w:color w:val="FF8040"/>
        </w:rPr>
        <w:t>=</w:t>
      </w:r>
      <w:r w:rsidRPr="00C87DE7">
        <w:t>"OIS File Information"</w:t>
      </w:r>
      <w:r w:rsidRPr="00C87DE7">
        <w:rPr>
          <w:color w:val="F5844C"/>
        </w:rPr>
        <w:t xml:space="preserve"> toolversion</w:t>
      </w:r>
      <w:r w:rsidRPr="00C87DE7">
        <w:rPr>
          <w:color w:val="FF8040"/>
        </w:rPr>
        <w:t>=</w:t>
      </w:r>
      <w:r w:rsidRPr="00C87DE7">
        <w:t>"0.2"</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DSC00323.jpg</w:t>
      </w:r>
      <w:r w:rsidRPr="00C87DE7">
        <w:rPr>
          <w:color w:val="000096"/>
        </w:rPr>
        <w:t>&lt;/filename&gt;</w:t>
      </w:r>
      <w:r w:rsidRPr="00C87DE7">
        <w:rPr>
          <w:color w:val="000000"/>
        </w:rPr>
        <w:br/>
        <w:t xml:space="preserve">    </w:t>
      </w:r>
      <w:r w:rsidRPr="00C87DE7">
        <w:rPr>
          <w:color w:val="000096"/>
        </w:rPr>
        <w:t>&lt;md5checksum</w:t>
      </w:r>
      <w:r w:rsidRPr="00C87DE7">
        <w:rPr>
          <w:color w:val="F5844C"/>
        </w:rPr>
        <w:t xml:space="preserve"> toolname</w:t>
      </w:r>
      <w:r w:rsidRPr="00C87DE7">
        <w:rPr>
          <w:color w:val="FF8040"/>
        </w:rPr>
        <w:t>=</w:t>
      </w:r>
      <w:r w:rsidRPr="00C87DE7">
        <w:t>"OIS File Information"</w:t>
      </w:r>
      <w:r w:rsidRPr="00C87DE7">
        <w:rPr>
          <w:color w:val="F5844C"/>
        </w:rPr>
        <w:t xml:space="preserve"> toolversion</w:t>
      </w:r>
      <w:r w:rsidRPr="00C87DE7">
        <w:rPr>
          <w:color w:val="FF8040"/>
        </w:rPr>
        <w:t>=</w:t>
      </w:r>
      <w:r w:rsidRPr="00C87DE7">
        <w:t>"0.2"</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9592dcfeca297b110cbf64686edeaba9</w:t>
      </w:r>
      <w:r w:rsidRPr="00C87DE7">
        <w:rPr>
          <w:color w:val="000096"/>
        </w:rPr>
        <w:t>&lt;/md5checksum&gt;</w:t>
      </w:r>
      <w:r w:rsidRPr="00C87DE7">
        <w:rPr>
          <w:color w:val="000000"/>
        </w:rPr>
        <w:br/>
        <w:t xml:space="preserve">    </w:t>
      </w:r>
      <w:r w:rsidRPr="00C87DE7">
        <w:rPr>
          <w:color w:val="000096"/>
        </w:rPr>
        <w:t>&lt;fslastmodified</w:t>
      </w:r>
      <w:r w:rsidRPr="00C87DE7">
        <w:rPr>
          <w:color w:val="F5844C"/>
        </w:rPr>
        <w:t xml:space="preserve"> toolname</w:t>
      </w:r>
      <w:r w:rsidRPr="00C87DE7">
        <w:rPr>
          <w:color w:val="FF8040"/>
        </w:rPr>
        <w:t>=</w:t>
      </w:r>
      <w:r w:rsidRPr="00C87DE7">
        <w:t>"OIS File Information"</w:t>
      </w:r>
      <w:r w:rsidRPr="00C87DE7">
        <w:rPr>
          <w:color w:val="F5844C"/>
        </w:rPr>
        <w:t xml:space="preserve"> toolversion</w:t>
      </w:r>
      <w:r w:rsidRPr="00C87DE7">
        <w:rPr>
          <w:color w:val="FF8040"/>
        </w:rPr>
        <w:t>=</w:t>
      </w:r>
      <w:r w:rsidRPr="00C87DE7">
        <w:t>"0.2"</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1432023304000</w:t>
      </w:r>
      <w:r w:rsidRPr="00C87DE7">
        <w:rPr>
          <w:color w:val="000096"/>
        </w:rPr>
        <w:t>&lt;/fslastmodified&gt;</w:t>
      </w:r>
      <w:r w:rsidRPr="00C87DE7">
        <w:rPr>
          <w:color w:val="000000"/>
        </w:rPr>
        <w:br/>
        <w:t xml:space="preserve">  </w:t>
      </w:r>
      <w:r w:rsidRPr="00C87DE7">
        <w:rPr>
          <w:color w:val="000096"/>
        </w:rPr>
        <w:t>&lt;/fileinfo&gt;</w:t>
      </w:r>
      <w:r w:rsidRPr="00C87DE7">
        <w:rPr>
          <w:color w:val="000000"/>
        </w:rPr>
        <w:br/>
        <w:t xml:space="preserve">  </w:t>
      </w:r>
      <w:r w:rsidRPr="00C87DE7">
        <w:rPr>
          <w:color w:val="000096"/>
        </w:rPr>
        <w:t>&lt;filestatus&gt;</w:t>
      </w:r>
      <w:r w:rsidRPr="00C87DE7">
        <w:rPr>
          <w:color w:val="000000"/>
        </w:rPr>
        <w:br/>
        <w:t xml:space="preserve">    </w:t>
      </w:r>
      <w:r w:rsidRPr="00C87DE7">
        <w:rPr>
          <w:color w:val="000096"/>
        </w:rPr>
        <w:t>&lt;well-formed</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true</w:t>
      </w:r>
      <w:r w:rsidRPr="00C87DE7">
        <w:rPr>
          <w:color w:val="000096"/>
        </w:rPr>
        <w:t>&lt;/well-formed&gt;</w:t>
      </w:r>
      <w:r w:rsidRPr="00C87DE7">
        <w:rPr>
          <w:color w:val="000000"/>
        </w:rPr>
        <w:br/>
        <w:t xml:space="preserve">    </w:t>
      </w:r>
      <w:r w:rsidRPr="00C87DE7">
        <w:rPr>
          <w:color w:val="000096"/>
        </w:rPr>
        <w:t>&lt;valid</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true</w:t>
      </w:r>
      <w:r w:rsidRPr="00C87DE7">
        <w:rPr>
          <w:color w:val="000096"/>
        </w:rPr>
        <w:t>&lt;/valid&gt;</w:t>
      </w:r>
      <w:r w:rsidRPr="00C87DE7">
        <w:rPr>
          <w:color w:val="000000"/>
        </w:rPr>
        <w:br/>
        <w:t xml:space="preserve">  </w:t>
      </w:r>
      <w:r w:rsidRPr="00C87DE7">
        <w:rPr>
          <w:color w:val="000096"/>
        </w:rPr>
        <w:t>&lt;/filestatus&gt;</w:t>
      </w:r>
      <w:r w:rsidRPr="00C87DE7">
        <w:rPr>
          <w:color w:val="000000"/>
        </w:rPr>
        <w:br/>
        <w:t xml:space="preserve">  </w:t>
      </w:r>
      <w:r w:rsidRPr="00C87DE7">
        <w:rPr>
          <w:color w:val="000096"/>
        </w:rPr>
        <w:t>&lt;metadata&gt;</w:t>
      </w:r>
      <w:r w:rsidRPr="00C87DE7">
        <w:rPr>
          <w:color w:val="000000"/>
        </w:rPr>
        <w:br/>
        <w:t xml:space="preserve">    </w:t>
      </w:r>
      <w:r w:rsidRPr="00C87DE7">
        <w:rPr>
          <w:color w:val="000096"/>
        </w:rPr>
        <w:t>&lt;image&gt;</w:t>
      </w:r>
      <w:r w:rsidRPr="00C87DE7">
        <w:rPr>
          <w:color w:val="000000"/>
        </w:rPr>
        <w:br/>
        <w:t xml:space="preserve">      </w:t>
      </w:r>
      <w:r w:rsidRPr="00C87DE7">
        <w:rPr>
          <w:color w:val="000096"/>
        </w:rPr>
        <w:t>&lt;byteOrder</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big endian</w:t>
      </w:r>
      <w:r w:rsidRPr="00C87DE7">
        <w:rPr>
          <w:color w:val="000096"/>
        </w:rPr>
        <w:t>&lt;/byteOrder&gt;</w:t>
      </w:r>
      <w:r w:rsidRPr="00C87DE7">
        <w:rPr>
          <w:color w:val="000000"/>
        </w:rPr>
        <w:br/>
        <w:t xml:space="preserve">      </w:t>
      </w:r>
      <w:r w:rsidRPr="00C87DE7">
        <w:rPr>
          <w:color w:val="000096"/>
        </w:rPr>
        <w:t>&lt;compressionScheme</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JPEG (old-style)</w:t>
      </w:r>
      <w:r w:rsidRPr="00C87DE7">
        <w:rPr>
          <w:color w:val="000096"/>
        </w:rPr>
        <w:t>&lt;/compressionScheme&gt;</w:t>
      </w:r>
      <w:r w:rsidRPr="00C87DE7">
        <w:rPr>
          <w:color w:val="000000"/>
        </w:rPr>
        <w:br/>
        <w:t xml:space="preserve">      </w:t>
      </w:r>
      <w:r w:rsidRPr="00C87DE7">
        <w:rPr>
          <w:color w:val="000096"/>
        </w:rPr>
        <w:t>&lt;imageWidth</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1200</w:t>
      </w:r>
      <w:r w:rsidRPr="00C87DE7">
        <w:rPr>
          <w:color w:val="000096"/>
        </w:rPr>
        <w:t>&lt;/imageWidth&gt;</w:t>
      </w:r>
      <w:r w:rsidRPr="00C87DE7">
        <w:rPr>
          <w:color w:val="000000"/>
        </w:rPr>
        <w:br/>
        <w:t xml:space="preserve">      </w:t>
      </w:r>
      <w:r w:rsidRPr="00C87DE7">
        <w:rPr>
          <w:color w:val="000096"/>
        </w:rPr>
        <w:t>&lt;imageHeight</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1600</w:t>
      </w:r>
      <w:r w:rsidRPr="00C87DE7">
        <w:rPr>
          <w:color w:val="000096"/>
        </w:rPr>
        <w:t>&lt;/imageHeight&gt;</w:t>
      </w:r>
      <w:r w:rsidRPr="00C87DE7">
        <w:rPr>
          <w:color w:val="000000"/>
        </w:rPr>
        <w:br/>
        <w:t xml:space="preserve">      </w:t>
      </w:r>
      <w:r w:rsidRPr="00C87DE7">
        <w:rPr>
          <w:color w:val="000096"/>
        </w:rPr>
        <w:t>&lt;colorSpace</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YCbCr</w:t>
      </w:r>
      <w:r w:rsidRPr="00C87DE7">
        <w:rPr>
          <w:color w:val="000096"/>
        </w:rPr>
        <w:t>&lt;/colorSpace&gt;</w:t>
      </w:r>
      <w:r w:rsidRPr="00C87DE7">
        <w:rPr>
          <w:color w:val="000000"/>
        </w:rPr>
        <w:br/>
        <w:t xml:space="preserve">      </w:t>
      </w:r>
      <w:r w:rsidRPr="00C87DE7">
        <w:rPr>
          <w:color w:val="000096"/>
        </w:rPr>
        <w:t>&lt;iccProfileName</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sRGB IEC61966-2.1</w:t>
      </w:r>
      <w:r w:rsidRPr="00C87DE7">
        <w:rPr>
          <w:color w:val="000096"/>
        </w:rPr>
        <w:t>&lt;/iccProfileName&gt;</w:t>
      </w:r>
      <w:r w:rsidRPr="00C87DE7">
        <w:rPr>
          <w:color w:val="000000"/>
        </w:rPr>
        <w:br/>
        <w:t xml:space="preserve">      </w:t>
      </w:r>
      <w:r w:rsidRPr="00C87DE7">
        <w:rPr>
          <w:color w:val="000096"/>
        </w:rPr>
        <w:t>&lt;YCbCrSubSampling</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2 1</w:t>
      </w:r>
      <w:r w:rsidRPr="00C87DE7">
        <w:rPr>
          <w:color w:val="000096"/>
        </w:rPr>
        <w:t>&lt;/YCbCrSubSampling&gt;</w:t>
      </w:r>
      <w:r w:rsidRPr="00C87DE7">
        <w:rPr>
          <w:color w:val="000000"/>
        </w:rPr>
        <w:br/>
        <w:t xml:space="preserve">      </w:t>
      </w:r>
      <w:r w:rsidRPr="00C87DE7">
        <w:rPr>
          <w:color w:val="000096"/>
        </w:rPr>
        <w:t>&lt;orientation</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000096"/>
        </w:rPr>
        <w:t>&gt;</w:t>
      </w:r>
      <w:r w:rsidRPr="00C87DE7">
        <w:rPr>
          <w:color w:val="000000"/>
        </w:rPr>
        <w:t>normal*</w:t>
      </w:r>
      <w:r w:rsidRPr="00C87DE7">
        <w:rPr>
          <w:color w:val="000096"/>
        </w:rPr>
        <w:t>&lt;/orientation&gt;</w:t>
      </w:r>
      <w:r w:rsidRPr="00C87DE7">
        <w:rPr>
          <w:color w:val="000000"/>
        </w:rPr>
        <w:br/>
        <w:t xml:space="preserve">      </w:t>
      </w:r>
      <w:r w:rsidRPr="00C87DE7">
        <w:rPr>
          <w:color w:val="000096"/>
        </w:rPr>
        <w:t>&lt;samplingFrequencyUnit</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in.</w:t>
      </w:r>
      <w:r w:rsidRPr="00C87DE7">
        <w:rPr>
          <w:color w:val="000096"/>
        </w:rPr>
        <w:t>&lt;/samplingFrequencyUnit&gt;</w:t>
      </w:r>
      <w:r w:rsidRPr="00C87DE7">
        <w:rPr>
          <w:color w:val="000000"/>
        </w:rPr>
        <w:br/>
        <w:t xml:space="preserve">      </w:t>
      </w:r>
      <w:r w:rsidRPr="00C87DE7">
        <w:rPr>
          <w:color w:val="000096"/>
        </w:rPr>
        <w:t>&lt;xSamplingFrequency</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72</w:t>
      </w:r>
      <w:r w:rsidRPr="00C87DE7">
        <w:rPr>
          <w:color w:val="000096"/>
        </w:rPr>
        <w:t>&lt;/xSamplingFrequency&gt;</w:t>
      </w:r>
      <w:r w:rsidRPr="00C87DE7">
        <w:rPr>
          <w:color w:val="000000"/>
        </w:rPr>
        <w:br/>
        <w:t xml:space="preserve">      </w:t>
      </w:r>
      <w:r w:rsidRPr="00C87DE7">
        <w:rPr>
          <w:color w:val="000096"/>
        </w:rPr>
        <w:t>&lt;ySamplingFrequency</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72</w:t>
      </w:r>
      <w:r w:rsidRPr="00C87DE7">
        <w:rPr>
          <w:color w:val="000096"/>
        </w:rPr>
        <w:t>&lt;/ySamplingFrequency&gt;</w:t>
      </w:r>
      <w:r w:rsidRPr="00C87DE7">
        <w:rPr>
          <w:color w:val="000000"/>
        </w:rPr>
        <w:br/>
        <w:t xml:space="preserve">      </w:t>
      </w:r>
      <w:r w:rsidRPr="00C87DE7">
        <w:rPr>
          <w:color w:val="000096"/>
        </w:rPr>
        <w:t>&lt;bitsPerSample</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8 8 8</w:t>
      </w:r>
      <w:r w:rsidRPr="00C87DE7">
        <w:rPr>
          <w:color w:val="000096"/>
        </w:rPr>
        <w:t>&lt;/bitsPerSample&gt;</w:t>
      </w:r>
      <w:r w:rsidRPr="00C87DE7">
        <w:rPr>
          <w:color w:val="000000"/>
        </w:rPr>
        <w:br/>
        <w:t xml:space="preserve">      </w:t>
      </w:r>
      <w:r w:rsidRPr="00C87DE7">
        <w:rPr>
          <w:color w:val="000096"/>
        </w:rPr>
        <w:t>&lt;samplesPerPixel</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3</w:t>
      </w:r>
      <w:r w:rsidRPr="00C87DE7">
        <w:rPr>
          <w:color w:val="000096"/>
        </w:rPr>
        <w:t>&lt;/samplesPerPixel&gt;</w:t>
      </w:r>
      <w:r w:rsidRPr="00C87DE7">
        <w:rPr>
          <w:color w:val="000000"/>
        </w:rPr>
        <w:br/>
        <w:t xml:space="preserve">      </w:t>
      </w:r>
      <w:r w:rsidRPr="00C87DE7">
        <w:rPr>
          <w:color w:val="000096"/>
        </w:rPr>
        <w:t>&lt;lightSource</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000096"/>
        </w:rPr>
        <w:t>&gt;</w:t>
      </w:r>
      <w:r w:rsidRPr="00C87DE7">
        <w:rPr>
          <w:color w:val="000000"/>
        </w:rPr>
        <w:t>unknown</w:t>
      </w:r>
      <w:r w:rsidRPr="00C87DE7">
        <w:rPr>
          <w:color w:val="000096"/>
        </w:rPr>
        <w:t>&lt;/lightSource&gt;</w:t>
      </w:r>
      <w:r w:rsidRPr="00C87DE7">
        <w:rPr>
          <w:color w:val="000000"/>
        </w:rPr>
        <w:br/>
        <w:t xml:space="preserve">      </w:t>
      </w:r>
      <w:r w:rsidRPr="00C87DE7">
        <w:rPr>
          <w:color w:val="000096"/>
        </w:rPr>
        <w:t>&lt;iccProfileVersion</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2.1.0</w:t>
      </w:r>
      <w:r w:rsidRPr="00C87DE7">
        <w:rPr>
          <w:color w:val="000096"/>
        </w:rPr>
        <w:t>&lt;/iccProfileVersion&gt;</w:t>
      </w:r>
      <w:r w:rsidRPr="00C87DE7">
        <w:rPr>
          <w:color w:val="000000"/>
        </w:rPr>
        <w:br/>
        <w:t xml:space="preserve">      </w:t>
      </w:r>
      <w:r w:rsidRPr="00C87DE7">
        <w:rPr>
          <w:color w:val="000096"/>
        </w:rPr>
        <w:t>&lt;scannerManufacturer</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Garmin</w:t>
      </w:r>
      <w:r w:rsidRPr="00C87DE7">
        <w:rPr>
          <w:color w:val="000096"/>
        </w:rPr>
        <w:t>&lt;/scannerManufacturer&gt;</w:t>
      </w:r>
      <w:r w:rsidRPr="00C87DE7">
        <w:rPr>
          <w:color w:val="000000"/>
        </w:rPr>
        <w:br/>
        <w:t xml:space="preserve">      </w:t>
      </w:r>
      <w:r w:rsidRPr="00C87DE7">
        <w:rPr>
          <w:color w:val="000096"/>
        </w:rPr>
        <w:t>&lt;scannerModelName</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Montana 650</w:t>
      </w:r>
      <w:r w:rsidRPr="00C87DE7">
        <w:rPr>
          <w:color w:val="000096"/>
        </w:rPr>
        <w:t>&lt;/scannerModelName&gt;</w:t>
      </w:r>
      <w:r w:rsidRPr="00C87DE7">
        <w:rPr>
          <w:color w:val="000000"/>
        </w:rPr>
        <w:br/>
        <w:t xml:space="preserve">      </w:t>
      </w:r>
      <w:r w:rsidRPr="00C87DE7">
        <w:rPr>
          <w:color w:val="000096"/>
        </w:rPr>
        <w:t>&lt;exifVersion</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000096"/>
        </w:rPr>
        <w:t>&gt;</w:t>
      </w:r>
      <w:r w:rsidRPr="00C87DE7">
        <w:rPr>
          <w:color w:val="000000"/>
        </w:rPr>
        <w:t>0220</w:t>
      </w:r>
      <w:r w:rsidRPr="00C87DE7">
        <w:rPr>
          <w:color w:val="000096"/>
        </w:rPr>
        <w:t>&lt;/exifVersion&gt;</w:t>
      </w:r>
      <w:r w:rsidRPr="00C87DE7">
        <w:rPr>
          <w:color w:val="000000"/>
        </w:rPr>
        <w:br/>
        <w:t xml:space="preserve">      </w:t>
      </w:r>
      <w:r w:rsidRPr="00C87DE7">
        <w:rPr>
          <w:color w:val="000096"/>
        </w:rPr>
        <w:t>&lt;gpsVersionID</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2.2.0.0</w:t>
      </w:r>
      <w:r w:rsidRPr="00C87DE7">
        <w:rPr>
          <w:color w:val="000096"/>
        </w:rPr>
        <w:t>&lt;/gpsVersionID&gt;</w:t>
      </w:r>
      <w:r w:rsidRPr="00C87DE7">
        <w:rPr>
          <w:color w:val="000000"/>
        </w:rPr>
        <w:br/>
        <w:t xml:space="preserve">      </w:t>
      </w:r>
      <w:r w:rsidRPr="00C87DE7">
        <w:rPr>
          <w:color w:val="000096"/>
        </w:rPr>
        <w:t>&lt;gpsLatitudeRef</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N</w:t>
      </w:r>
      <w:r w:rsidRPr="00C87DE7">
        <w:rPr>
          <w:color w:val="000096"/>
        </w:rPr>
        <w:t>&lt;/gpsLatitudeRef&gt;</w:t>
      </w:r>
      <w:r w:rsidRPr="00C87DE7">
        <w:rPr>
          <w:color w:val="000000"/>
        </w:rPr>
        <w:br/>
        <w:t xml:space="preserve">      </w:t>
      </w:r>
      <w:r w:rsidRPr="00C87DE7">
        <w:rPr>
          <w:color w:val="000096"/>
        </w:rPr>
        <w:t>&lt;gpsLatitude</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52 deg 14' 56.75" N</w:t>
      </w:r>
      <w:r w:rsidRPr="00C87DE7">
        <w:rPr>
          <w:color w:val="000096"/>
        </w:rPr>
        <w:t>&lt;/gpsLatitude&gt;</w:t>
      </w:r>
      <w:r w:rsidRPr="00C87DE7">
        <w:rPr>
          <w:color w:val="000000"/>
        </w:rPr>
        <w:br/>
        <w:t xml:space="preserve">      </w:t>
      </w:r>
      <w:r w:rsidRPr="00C87DE7">
        <w:rPr>
          <w:color w:val="000096"/>
        </w:rPr>
        <w:t>&lt;gpsLongitudeRef</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E</w:t>
      </w:r>
      <w:r w:rsidRPr="00C87DE7">
        <w:rPr>
          <w:color w:val="000096"/>
        </w:rPr>
        <w:t>&lt;/gpsLongitudeRef&gt;</w:t>
      </w:r>
      <w:r w:rsidRPr="00C87DE7">
        <w:rPr>
          <w:color w:val="000000"/>
        </w:rPr>
        <w:br/>
        <w:t xml:space="preserve">      </w:t>
      </w:r>
      <w:r w:rsidRPr="00C87DE7">
        <w:rPr>
          <w:color w:val="000096"/>
        </w:rPr>
        <w:t>&lt;gpsLongitude</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5 deg 8' 18.90" E</w:t>
      </w:r>
      <w:r w:rsidRPr="00C87DE7">
        <w:rPr>
          <w:color w:val="000096"/>
        </w:rPr>
        <w:t>&lt;/gpsLongitude&gt;</w:t>
      </w:r>
      <w:r w:rsidRPr="00C87DE7">
        <w:rPr>
          <w:color w:val="000000"/>
        </w:rPr>
        <w:br/>
        <w:t xml:space="preserve">      </w:t>
      </w:r>
      <w:r w:rsidRPr="00C87DE7">
        <w:rPr>
          <w:color w:val="000096"/>
        </w:rPr>
        <w:t>&lt;gpsAltitudeRef</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Sea level</w:t>
      </w:r>
      <w:r w:rsidRPr="00C87DE7">
        <w:rPr>
          <w:color w:val="000096"/>
        </w:rPr>
        <w:t>&lt;/gpsAltitudeRef&gt;</w:t>
      </w:r>
      <w:r w:rsidRPr="00C87DE7">
        <w:rPr>
          <w:color w:val="000000"/>
        </w:rPr>
        <w:br/>
        <w:t xml:space="preserve">      </w:t>
      </w:r>
      <w:r w:rsidRPr="00C87DE7">
        <w:rPr>
          <w:color w:val="000096"/>
        </w:rPr>
        <w:t>&lt;gpsAltitude</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42.7 m Above Sea Level</w:t>
      </w:r>
      <w:r w:rsidRPr="00C87DE7">
        <w:rPr>
          <w:color w:val="000096"/>
        </w:rPr>
        <w:t>&lt;/gpsAltitude&gt;</w:t>
      </w:r>
      <w:r w:rsidRPr="00C87DE7">
        <w:rPr>
          <w:color w:val="000000"/>
        </w:rPr>
        <w:br/>
        <w:t xml:space="preserve">      </w:t>
      </w:r>
      <w:r w:rsidRPr="00C87DE7">
        <w:rPr>
          <w:color w:val="000096"/>
        </w:rPr>
        <w:t>&lt;gpsImgDirectionRef</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T</w:t>
      </w:r>
      <w:r w:rsidRPr="00C87DE7">
        <w:rPr>
          <w:color w:val="000096"/>
        </w:rPr>
        <w:t>&lt;/gpsImgDirectionRef&gt;</w:t>
      </w:r>
      <w:r w:rsidRPr="00C87DE7">
        <w:rPr>
          <w:color w:val="000000"/>
        </w:rPr>
        <w:br/>
        <w:t xml:space="preserve">      </w:t>
      </w:r>
      <w:r w:rsidRPr="00C87DE7">
        <w:rPr>
          <w:color w:val="000096"/>
        </w:rPr>
        <w:t>&lt;gpsImgDirection</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160.041769</w:t>
      </w:r>
      <w:r w:rsidRPr="00C87DE7">
        <w:rPr>
          <w:color w:val="000096"/>
        </w:rPr>
        <w:t>&lt;/gpsImgDirection&gt;</w:t>
      </w:r>
      <w:r w:rsidRPr="00C87DE7">
        <w:rPr>
          <w:color w:val="000000"/>
        </w:rPr>
        <w:br/>
        <w:t xml:space="preserve">      </w:t>
      </w:r>
      <w:r w:rsidRPr="00C87DE7">
        <w:rPr>
          <w:color w:val="000096"/>
        </w:rPr>
        <w:t>&lt;gpsMapDatum</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status</w:t>
      </w:r>
      <w:r w:rsidRPr="00C87DE7">
        <w:rPr>
          <w:color w:val="FF8040"/>
        </w:rPr>
        <w:t>=</w:t>
      </w:r>
      <w:r w:rsidRPr="00C87DE7">
        <w:t>"SINGLE_RESULT"</w:t>
      </w:r>
      <w:r w:rsidRPr="00C87DE7">
        <w:rPr>
          <w:color w:val="000096"/>
        </w:rPr>
        <w:t>&gt;</w:t>
      </w:r>
      <w:r w:rsidRPr="00C87DE7">
        <w:rPr>
          <w:color w:val="000000"/>
        </w:rPr>
        <w:t>WGS-84</w:t>
      </w:r>
      <w:r w:rsidRPr="00C87DE7">
        <w:rPr>
          <w:color w:val="000096"/>
        </w:rPr>
        <w:t>&lt;/gpsMapDatum&gt;</w:t>
      </w:r>
      <w:r w:rsidRPr="00C87DE7">
        <w:rPr>
          <w:color w:val="000000"/>
        </w:rPr>
        <w:br/>
        <w:t xml:space="preserve">    </w:t>
      </w:r>
      <w:r w:rsidRPr="00C87DE7">
        <w:rPr>
          <w:color w:val="000096"/>
        </w:rPr>
        <w:t>&lt;/image&gt;</w:t>
      </w:r>
      <w:r w:rsidRPr="00C87DE7">
        <w:rPr>
          <w:color w:val="000000"/>
        </w:rPr>
        <w:br/>
        <w:t xml:space="preserve">  </w:t>
      </w:r>
      <w:r w:rsidRPr="00C87DE7">
        <w:rPr>
          <w:color w:val="000096"/>
        </w:rPr>
        <w:t>&lt;/metadata&gt;</w:t>
      </w:r>
      <w:r w:rsidRPr="00C87DE7">
        <w:rPr>
          <w:color w:val="000000"/>
        </w:rPr>
        <w:br/>
        <w:t xml:space="preserve">  </w:t>
      </w:r>
      <w:r w:rsidRPr="00C87DE7">
        <w:rPr>
          <w:color w:val="000096"/>
        </w:rPr>
        <w:t>&lt;statistics</w:t>
      </w:r>
      <w:r w:rsidRPr="00C87DE7">
        <w:rPr>
          <w:color w:val="F5844C"/>
        </w:rPr>
        <w:t xml:space="preserve"> fitsExecutionTime</w:t>
      </w:r>
      <w:r w:rsidRPr="00C87DE7">
        <w:rPr>
          <w:color w:val="FF8040"/>
        </w:rPr>
        <w:t>=</w:t>
      </w:r>
      <w:r w:rsidRPr="00C87DE7">
        <w:t>"4325"</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"OIS Audio Information"</w:t>
      </w:r>
      <w:r w:rsidRPr="00C87DE7">
        <w:rPr>
          <w:color w:val="F5844C"/>
        </w:rPr>
        <w:t xml:space="preserve"> toolversion</w:t>
      </w:r>
      <w:r w:rsidRPr="00C87DE7">
        <w:rPr>
          <w:color w:val="FF8040"/>
        </w:rPr>
        <w:t>=</w:t>
      </w:r>
      <w:r w:rsidRPr="00C87DE7">
        <w:t>"0.1"</w:t>
      </w:r>
      <w:r w:rsidRPr="00C87DE7">
        <w:rPr>
          <w:color w:val="F5844C"/>
        </w:rPr>
        <w:t xml:space="preserve"> status</w:t>
      </w:r>
      <w:r w:rsidRPr="00C87DE7">
        <w:rPr>
          <w:color w:val="FF8040"/>
        </w:rPr>
        <w:t>=</w:t>
      </w:r>
      <w:r w:rsidRPr="00C87DE7">
        <w:t>"did not run"</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"ADL Tool"</w:t>
      </w:r>
      <w:r w:rsidRPr="00C87DE7">
        <w:rPr>
          <w:color w:val="F5844C"/>
        </w:rPr>
        <w:t xml:space="preserve"> toolversion</w:t>
      </w:r>
      <w:r w:rsidRPr="00C87DE7">
        <w:rPr>
          <w:color w:val="FF8040"/>
        </w:rPr>
        <w:t>=</w:t>
      </w:r>
      <w:r w:rsidRPr="00C87DE7">
        <w:t>"0.1"</w:t>
      </w:r>
      <w:r w:rsidRPr="00C87DE7">
        <w:rPr>
          <w:color w:val="F5844C"/>
        </w:rPr>
        <w:t xml:space="preserve"> status</w:t>
      </w:r>
      <w:r w:rsidRPr="00C87DE7">
        <w:rPr>
          <w:color w:val="FF8040"/>
        </w:rPr>
        <w:t>=</w:t>
      </w:r>
      <w:r w:rsidRPr="00C87DE7">
        <w:t>"did not run"</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"Jhove"</w:t>
      </w:r>
      <w:r w:rsidRPr="00C87DE7">
        <w:rPr>
          <w:color w:val="F5844C"/>
        </w:rPr>
        <w:t xml:space="preserve"> toolversion</w:t>
      </w:r>
      <w:r w:rsidRPr="00C87DE7">
        <w:rPr>
          <w:color w:val="FF8040"/>
        </w:rPr>
        <w:t>=</w:t>
      </w:r>
      <w:r w:rsidRPr="00C87DE7">
        <w:t>"1.5"</w:t>
      </w:r>
      <w:r w:rsidRPr="00C87DE7">
        <w:rPr>
          <w:color w:val="F5844C"/>
        </w:rPr>
        <w:t xml:space="preserve"> executionTime</w:t>
      </w:r>
      <w:r w:rsidRPr="00C87DE7">
        <w:rPr>
          <w:color w:val="FF8040"/>
        </w:rPr>
        <w:t>=</w:t>
      </w:r>
      <w:r w:rsidRPr="00C87DE7">
        <w:t>"3894"</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"file utility"</w:t>
      </w:r>
      <w:r w:rsidRPr="00C87DE7">
        <w:rPr>
          <w:color w:val="F5844C"/>
        </w:rPr>
        <w:t xml:space="preserve"> toolversion</w:t>
      </w:r>
      <w:r w:rsidRPr="00C87DE7">
        <w:rPr>
          <w:color w:val="FF8040"/>
        </w:rPr>
        <w:t>=</w:t>
      </w:r>
      <w:r w:rsidRPr="00C87DE7">
        <w:t>"5.04"</w:t>
      </w:r>
      <w:r w:rsidRPr="00C87DE7">
        <w:rPr>
          <w:color w:val="F5844C"/>
        </w:rPr>
        <w:t xml:space="preserve"> executionTime</w:t>
      </w:r>
      <w:r w:rsidRPr="00C87DE7">
        <w:rPr>
          <w:color w:val="FF8040"/>
        </w:rPr>
        <w:t>=</w:t>
      </w:r>
      <w:r w:rsidRPr="00C87DE7">
        <w:t>"3447"</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"Exiftool"</w:t>
      </w:r>
      <w:r w:rsidRPr="00C87DE7">
        <w:rPr>
          <w:color w:val="F5844C"/>
        </w:rPr>
        <w:t xml:space="preserve"> toolversion</w:t>
      </w:r>
      <w:r w:rsidRPr="00C87DE7">
        <w:rPr>
          <w:color w:val="FF8040"/>
        </w:rPr>
        <w:t>=</w:t>
      </w:r>
      <w:r w:rsidRPr="00C87DE7">
        <w:t>"9.13"</w:t>
      </w:r>
      <w:r w:rsidRPr="00C87DE7">
        <w:rPr>
          <w:color w:val="F5844C"/>
        </w:rPr>
        <w:t xml:space="preserve"> executionTime</w:t>
      </w:r>
      <w:r w:rsidRPr="00C87DE7">
        <w:rPr>
          <w:color w:val="FF8040"/>
        </w:rPr>
        <w:t>=</w:t>
      </w:r>
      <w:r w:rsidRPr="00C87DE7">
        <w:t>"3845"</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"Droid"</w:t>
      </w:r>
      <w:r w:rsidRPr="00C87DE7">
        <w:rPr>
          <w:color w:val="F5844C"/>
        </w:rPr>
        <w:t xml:space="preserve"> toolversion</w:t>
      </w:r>
      <w:r w:rsidRPr="00C87DE7">
        <w:rPr>
          <w:color w:val="FF8040"/>
        </w:rPr>
        <w:t>=</w:t>
      </w:r>
      <w:r w:rsidRPr="00C87DE7">
        <w:t>"6.1.3"</w:t>
      </w:r>
      <w:r w:rsidRPr="00C87DE7">
        <w:rPr>
          <w:color w:val="F5844C"/>
        </w:rPr>
        <w:t xml:space="preserve"> executionTime</w:t>
      </w:r>
      <w:r w:rsidRPr="00C87DE7">
        <w:rPr>
          <w:color w:val="FF8040"/>
        </w:rPr>
        <w:t>=</w:t>
      </w:r>
      <w:r w:rsidRPr="00C87DE7">
        <w:t>"415"</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"NLNZ Metadata Extractor"</w:t>
      </w:r>
      <w:r w:rsidRPr="00C87DE7">
        <w:rPr>
          <w:color w:val="F5844C"/>
        </w:rPr>
        <w:t xml:space="preserve"> toolversion</w:t>
      </w:r>
      <w:r w:rsidRPr="00C87DE7">
        <w:rPr>
          <w:color w:val="FF8040"/>
        </w:rPr>
        <w:t>=</w:t>
      </w:r>
      <w:r w:rsidRPr="00C87DE7">
        <w:t>"3.4GA"</w:t>
      </w:r>
      <w:r w:rsidRPr="00C87DE7">
        <w:rPr>
          <w:color w:val="F5844C"/>
        </w:rPr>
        <w:t xml:space="preserve"> executionTime</w:t>
      </w:r>
      <w:r w:rsidRPr="00C87DE7">
        <w:rPr>
          <w:color w:val="FF8040"/>
        </w:rPr>
        <w:t>=</w:t>
      </w:r>
      <w:r w:rsidRPr="00C87DE7">
        <w:t>"3046"</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"OIS File Information"</w:t>
      </w:r>
      <w:r w:rsidRPr="00C87DE7">
        <w:rPr>
          <w:color w:val="F5844C"/>
        </w:rPr>
        <w:t xml:space="preserve"> toolversion</w:t>
      </w:r>
      <w:r w:rsidRPr="00C87DE7">
        <w:rPr>
          <w:color w:val="FF8040"/>
        </w:rPr>
        <w:t>=</w:t>
      </w:r>
      <w:r w:rsidRPr="00C87DE7">
        <w:t>"0.2"</w:t>
      </w:r>
      <w:r w:rsidRPr="00C87DE7">
        <w:rPr>
          <w:color w:val="F5844C"/>
        </w:rPr>
        <w:t xml:space="preserve"> executionTime</w:t>
      </w:r>
      <w:r w:rsidRPr="00C87DE7">
        <w:rPr>
          <w:color w:val="FF8040"/>
        </w:rPr>
        <w:t>=</w:t>
      </w:r>
      <w:r w:rsidRPr="00C87DE7">
        <w:t>"404"</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"OIS XML Metadata"</w:t>
      </w:r>
      <w:r w:rsidRPr="00C87DE7">
        <w:rPr>
          <w:color w:val="F5844C"/>
        </w:rPr>
        <w:t xml:space="preserve"> toolversion</w:t>
      </w:r>
      <w:r w:rsidRPr="00C87DE7">
        <w:rPr>
          <w:color w:val="FF8040"/>
        </w:rPr>
        <w:t>=</w:t>
      </w:r>
      <w:r w:rsidRPr="00C87DE7">
        <w:t>"0.2"</w:t>
      </w:r>
      <w:r w:rsidRPr="00C87DE7">
        <w:rPr>
          <w:color w:val="F5844C"/>
        </w:rPr>
        <w:t xml:space="preserve"> status</w:t>
      </w:r>
      <w:r w:rsidRPr="00C87DE7">
        <w:rPr>
          <w:color w:val="FF8040"/>
        </w:rPr>
        <w:t>=</w:t>
      </w:r>
      <w:r w:rsidRPr="00C87DE7">
        <w:t>"did not run"</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"ffident"</w:t>
      </w:r>
      <w:r w:rsidRPr="00C87DE7">
        <w:rPr>
          <w:color w:val="F5844C"/>
        </w:rPr>
        <w:t xml:space="preserve"> toolversion</w:t>
      </w:r>
      <w:r w:rsidRPr="00C87DE7">
        <w:rPr>
          <w:color w:val="FF8040"/>
        </w:rPr>
        <w:t>=</w:t>
      </w:r>
      <w:r w:rsidRPr="00C87DE7">
        <w:t>"0.2"</w:t>
      </w:r>
      <w:r w:rsidRPr="00C87DE7">
        <w:rPr>
          <w:color w:val="F5844C"/>
        </w:rPr>
        <w:t xml:space="preserve"> executionTime</w:t>
      </w:r>
      <w:r w:rsidRPr="00C87DE7">
        <w:rPr>
          <w:color w:val="FF8040"/>
        </w:rPr>
        <w:t>=</w:t>
      </w:r>
      <w:r w:rsidRPr="00C87DE7">
        <w:t>"1514"</w:t>
      </w:r>
      <w:r w:rsidRPr="00C87DE7">
        <w:rPr>
          <w:color w:val="F5844C"/>
        </w:rPr>
        <w:t xml:space="preserve"> </w:t>
      </w:r>
      <w:r w:rsidRPr="00C87DE7">
        <w:rPr>
          <w:color w:val="000096"/>
        </w:rPr>
        <w:t>/&gt;</w:t>
      </w:r>
      <w:r w:rsidRPr="00C87DE7">
        <w:rPr>
          <w:color w:val="000000"/>
        </w:rPr>
        <w:br/>
        <w:t xml:space="preserve">    </w:t>
      </w:r>
      <w:r w:rsidRPr="00C87DE7">
        <w:rPr>
          <w:color w:val="000096"/>
        </w:rPr>
        <w:t>&lt;tool</w:t>
      </w:r>
      <w:r w:rsidRPr="00C87DE7">
        <w:rPr>
          <w:color w:val="F5844C"/>
        </w:rPr>
        <w:t xml:space="preserve"> toolname</w:t>
      </w:r>
      <w:r w:rsidRPr="00C87DE7">
        <w:rPr>
          <w:color w:val="FF8040"/>
        </w:rPr>
        <w:t>=</w:t>
      </w:r>
      <w:r w:rsidRPr="00C87DE7">
        <w:t>"Tika"</w:t>
      </w:r>
      <w:r w:rsidRPr="00C87DE7">
        <w:rPr>
          <w:color w:val="F5844C"/>
        </w:rPr>
        <w:t xml:space="preserve"> toolversion</w:t>
      </w:r>
      <w:r w:rsidRPr="00C87DE7">
        <w:rPr>
          <w:color w:val="FF8040"/>
        </w:rPr>
        <w:t>=</w:t>
      </w:r>
      <w:r w:rsidRPr="00C87DE7">
        <w:t>"1.3"</w:t>
      </w:r>
      <w:r w:rsidRPr="00C87DE7">
        <w:rPr>
          <w:color w:val="F5844C"/>
        </w:rPr>
        <w:t xml:space="preserve"> executionTime</w:t>
      </w:r>
      <w:r w:rsidRPr="00C87DE7">
        <w:rPr>
          <w:color w:val="FF8040"/>
        </w:rPr>
        <w:t>=</w:t>
      </w:r>
      <w:r w:rsidRPr="00C87DE7">
        <w:t>"3142"</w:t>
      </w:r>
      <w:r w:rsidRPr="00C87DE7">
        <w:rPr>
          <w:color w:val="F5844C"/>
        </w:rPr>
        <w:t xml:space="preserve"> </w:t>
      </w:r>
      <w:r w:rsidRPr="00C87DE7">
        <w:rPr>
          <w:color w:val="000096"/>
        </w:rPr>
        <w:t>/&gt;</w:t>
      </w:r>
      <w:r w:rsidRPr="00C87DE7">
        <w:rPr>
          <w:color w:val="000000"/>
        </w:rPr>
        <w:br/>
        <w:t xml:space="preserve">  </w:t>
      </w:r>
      <w:r w:rsidRPr="00C87DE7">
        <w:rPr>
          <w:color w:val="000096"/>
        </w:rPr>
        <w:t>&lt;/statistics&gt;</w:t>
      </w:r>
      <w:r w:rsidRPr="00C87DE7">
        <w:rPr>
          <w:color w:val="000000"/>
        </w:rPr>
        <w:br/>
      </w:r>
      <w:r w:rsidRPr="00C87DE7">
        <w:rPr>
          <w:color w:val="000096"/>
        </w:rPr>
        <w:t>&lt;/fits&gt;</w:t>
      </w:r>
    </w:p>
    <w:p w14:paraId="1F35CC9B" w14:textId="77777777" w:rsidR="009749E6" w:rsidRDefault="009749E6" w:rsidP="001876A4">
      <w:pPr>
        <w:pStyle w:val="BodyText"/>
      </w:pPr>
    </w:p>
    <w:p w14:paraId="6DF711E0" w14:textId="77777777" w:rsidR="000601BB" w:rsidRDefault="000601BB" w:rsidP="001876A4">
      <w:pPr>
        <w:pStyle w:val="BodyText"/>
      </w:pPr>
      <w:r>
        <w:t>S</w:t>
      </w:r>
      <w:r w:rsidR="00603B18">
        <w:t xml:space="preserve">tandard xml (in </w:t>
      </w:r>
      <w:r>
        <w:t>dit geval</w:t>
      </w:r>
      <w:r w:rsidR="00603B18">
        <w:t xml:space="preserve"> MIX, NISO Metadata for Images in XM</w:t>
      </w:r>
      <w:r>
        <w:t>L) is opgenomen in FITS-xml. (volgende pagina) Standaard xml geeft in feite de zelfde informatie in een ander format.</w:t>
      </w:r>
    </w:p>
    <w:p w14:paraId="3A75A7BA" w14:textId="2EAF4B3A" w:rsidR="000601BB" w:rsidRDefault="000601BB" w:rsidP="004B3E2A">
      <w:pPr>
        <w:pStyle w:val="Code"/>
      </w:pPr>
      <w:r>
        <w:t>&lt;?xml version="1.0" encoding="UTF-8"?&gt;</w:t>
      </w:r>
      <w:r>
        <w:rPr>
          <w:color w:val="000000"/>
        </w:rPr>
        <w:br/>
      </w:r>
      <w:r w:rsidR="008D5447">
        <w:rPr>
          <w:color w:val="000096"/>
        </w:rPr>
        <w:t>...</w:t>
      </w:r>
      <w:r>
        <w:rPr>
          <w:color w:val="000000"/>
        </w:rPr>
        <w:br/>
        <w:t xml:space="preserve">      </w:t>
      </w:r>
      <w:r>
        <w:rPr>
          <w:color w:val="000096"/>
        </w:rPr>
        <w:t>&lt;standard&gt;</w:t>
      </w:r>
      <w:r>
        <w:rPr>
          <w:color w:val="000000"/>
        </w:rPr>
        <w:br/>
        <w:t xml:space="preserve">        </w:t>
      </w:r>
      <w:r>
        <w:rPr>
          <w:color w:val="000096"/>
        </w:rPr>
        <w:t>&lt;mix:mix</w:t>
      </w:r>
      <w:r>
        <w:rPr>
          <w:color w:val="F5844C"/>
        </w:rPr>
        <w:t xml:space="preserve"> xmlns:mix</w:t>
      </w:r>
      <w:r>
        <w:rPr>
          <w:color w:val="FF8040"/>
        </w:rPr>
        <w:t>=</w:t>
      </w:r>
      <w:r>
        <w:t>"http://www.loc.gov/mix/v20"</w:t>
      </w:r>
      <w:r>
        <w:rPr>
          <w:color w:val="000096"/>
        </w:rPr>
        <w:t>&gt;</w:t>
      </w:r>
      <w:r>
        <w:rPr>
          <w:color w:val="000000"/>
        </w:rPr>
        <w:br/>
        <w:t xml:space="preserve">          </w:t>
      </w:r>
      <w:r>
        <w:rPr>
          <w:color w:val="000096"/>
        </w:rPr>
        <w:t>&lt;mix:BasicDigitalObjectInformation&gt;</w:t>
      </w:r>
      <w:r>
        <w:rPr>
          <w:color w:val="000000"/>
        </w:rPr>
        <w:br/>
        <w:t xml:space="preserve">            </w:t>
      </w:r>
      <w:r>
        <w:rPr>
          <w:color w:val="000096"/>
        </w:rPr>
        <w:t>&lt;mix:byteOrder&gt;</w:t>
      </w:r>
      <w:r>
        <w:rPr>
          <w:color w:val="000000"/>
        </w:rPr>
        <w:t>big endian</w:t>
      </w:r>
      <w:r>
        <w:rPr>
          <w:color w:val="000096"/>
        </w:rPr>
        <w:t>&lt;/mix:byteOrder&gt;</w:t>
      </w:r>
      <w:r>
        <w:rPr>
          <w:color w:val="000000"/>
        </w:rPr>
        <w:br/>
        <w:t xml:space="preserve">            </w:t>
      </w:r>
      <w:r>
        <w:rPr>
          <w:color w:val="000096"/>
        </w:rPr>
        <w:t>&lt;mix:Compression&gt;</w:t>
      </w:r>
      <w:r>
        <w:rPr>
          <w:color w:val="000000"/>
        </w:rPr>
        <w:br/>
        <w:t xml:space="preserve">              </w:t>
      </w:r>
      <w:r>
        <w:rPr>
          <w:color w:val="000096"/>
        </w:rPr>
        <w:t>&lt;mix:compressionScheme&gt;</w:t>
      </w:r>
      <w:r>
        <w:rPr>
          <w:color w:val="000000"/>
        </w:rPr>
        <w:t>JPEG (old-style)</w:t>
      </w:r>
      <w:r>
        <w:rPr>
          <w:color w:val="000096"/>
        </w:rPr>
        <w:t>&lt;/mix:compressionScheme&gt;</w:t>
      </w:r>
      <w:r>
        <w:rPr>
          <w:color w:val="000000"/>
        </w:rPr>
        <w:br/>
        <w:t xml:space="preserve">            </w:t>
      </w:r>
      <w:r>
        <w:rPr>
          <w:color w:val="000096"/>
        </w:rPr>
        <w:t>&lt;/mix:Compression&gt;</w:t>
      </w:r>
      <w:r>
        <w:rPr>
          <w:color w:val="000000"/>
        </w:rPr>
        <w:br/>
        <w:t xml:space="preserve">          </w:t>
      </w:r>
      <w:r>
        <w:rPr>
          <w:color w:val="000096"/>
        </w:rPr>
        <w:t>&lt;/mix:BasicDigitalObjectInformation&gt;</w:t>
      </w:r>
      <w:r>
        <w:rPr>
          <w:color w:val="000000"/>
        </w:rPr>
        <w:br/>
        <w:t xml:space="preserve">          </w:t>
      </w:r>
      <w:r>
        <w:rPr>
          <w:color w:val="000096"/>
        </w:rPr>
        <w:t>&lt;mix:BasicImageInformation&gt;</w:t>
      </w:r>
      <w:r>
        <w:rPr>
          <w:color w:val="000000"/>
        </w:rPr>
        <w:br/>
        <w:t xml:space="preserve">            </w:t>
      </w:r>
      <w:r>
        <w:rPr>
          <w:color w:val="000096"/>
        </w:rPr>
        <w:t>&lt;mix:BasicImageCharacteristics&gt;</w:t>
      </w:r>
      <w:r>
        <w:rPr>
          <w:color w:val="000000"/>
        </w:rPr>
        <w:br/>
        <w:t xml:space="preserve">              </w:t>
      </w:r>
      <w:r>
        <w:rPr>
          <w:color w:val="000096"/>
        </w:rPr>
        <w:t>&lt;mix:imageWidth&gt;</w:t>
      </w:r>
      <w:r>
        <w:rPr>
          <w:color w:val="000000"/>
        </w:rPr>
        <w:t>1200</w:t>
      </w:r>
      <w:r>
        <w:rPr>
          <w:color w:val="000096"/>
        </w:rPr>
        <w:t>&lt;/mix:imageWidth&gt;</w:t>
      </w:r>
      <w:r>
        <w:rPr>
          <w:color w:val="000000"/>
        </w:rPr>
        <w:br/>
        <w:t xml:space="preserve">              </w:t>
      </w:r>
      <w:r>
        <w:rPr>
          <w:color w:val="000096"/>
        </w:rPr>
        <w:t>&lt;mix:imageHeight&gt;</w:t>
      </w:r>
      <w:r>
        <w:rPr>
          <w:color w:val="000000"/>
        </w:rPr>
        <w:t>1600</w:t>
      </w:r>
      <w:r>
        <w:rPr>
          <w:color w:val="000096"/>
        </w:rPr>
        <w:t>&lt;/mix:imageHeight&gt;</w:t>
      </w:r>
      <w:r>
        <w:rPr>
          <w:color w:val="000000"/>
        </w:rPr>
        <w:br/>
        <w:t xml:space="preserve">              </w:t>
      </w:r>
      <w:r>
        <w:rPr>
          <w:color w:val="000096"/>
        </w:rPr>
        <w:t>&lt;mix:PhotometricInterpretation&gt;</w:t>
      </w:r>
      <w:r>
        <w:rPr>
          <w:color w:val="000000"/>
        </w:rPr>
        <w:br/>
        <w:t xml:space="preserve">                </w:t>
      </w:r>
      <w:r>
        <w:rPr>
          <w:color w:val="000096"/>
        </w:rPr>
        <w:t>&lt;mix:colorSpace&gt;</w:t>
      </w:r>
      <w:r>
        <w:rPr>
          <w:color w:val="000000"/>
        </w:rPr>
        <w:t>YCbCr</w:t>
      </w:r>
      <w:r>
        <w:rPr>
          <w:color w:val="000096"/>
        </w:rPr>
        <w:t>&lt;/mix:colorSpace&gt;</w:t>
      </w:r>
      <w:r>
        <w:rPr>
          <w:color w:val="000000"/>
        </w:rPr>
        <w:br/>
        <w:t xml:space="preserve">                </w:t>
      </w:r>
      <w:r>
        <w:rPr>
          <w:color w:val="000096"/>
        </w:rPr>
        <w:t>&lt;mix:ColorProfile&gt;</w:t>
      </w:r>
      <w:r>
        <w:rPr>
          <w:color w:val="000000"/>
        </w:rPr>
        <w:br/>
        <w:t xml:space="preserve">                  </w:t>
      </w:r>
      <w:r>
        <w:rPr>
          <w:color w:val="000096"/>
        </w:rPr>
        <w:t>&lt;mix:IccProfile&gt;</w:t>
      </w:r>
      <w:r>
        <w:rPr>
          <w:color w:val="000000"/>
        </w:rPr>
        <w:br/>
        <w:t xml:space="preserve">                    </w:t>
      </w:r>
      <w:r>
        <w:rPr>
          <w:color w:val="000096"/>
        </w:rPr>
        <w:t>&lt;mix:iccProfileName&gt;</w:t>
      </w:r>
      <w:r>
        <w:rPr>
          <w:color w:val="000000"/>
        </w:rPr>
        <w:t>sRGB IEC61966-2.1</w:t>
      </w:r>
      <w:r>
        <w:rPr>
          <w:color w:val="000096"/>
        </w:rPr>
        <w:t>&lt;/mix:iccProfileName&gt;</w:t>
      </w:r>
      <w:r>
        <w:rPr>
          <w:color w:val="000000"/>
        </w:rPr>
        <w:br/>
        <w:t xml:space="preserve">                    </w:t>
      </w:r>
      <w:r>
        <w:rPr>
          <w:color w:val="000096"/>
        </w:rPr>
        <w:t>&lt;mix:iccProfileVersion&gt;</w:t>
      </w:r>
      <w:r>
        <w:rPr>
          <w:color w:val="000000"/>
        </w:rPr>
        <w:t>2.1.0</w:t>
      </w:r>
      <w:r>
        <w:rPr>
          <w:color w:val="000096"/>
        </w:rPr>
        <w:t>&lt;/mix:iccProfileVersion&gt;</w:t>
      </w:r>
      <w:r>
        <w:rPr>
          <w:color w:val="000000"/>
        </w:rPr>
        <w:br/>
        <w:t xml:space="preserve">                  </w:t>
      </w:r>
      <w:r>
        <w:rPr>
          <w:color w:val="000096"/>
        </w:rPr>
        <w:t>&lt;/mix:IccProfile&gt;</w:t>
      </w:r>
      <w:r>
        <w:rPr>
          <w:color w:val="000000"/>
        </w:rPr>
        <w:br/>
        <w:t xml:space="preserve">                </w:t>
      </w:r>
      <w:r>
        <w:rPr>
          <w:color w:val="000096"/>
        </w:rPr>
        <w:t>&lt;/mix:ColorProfile&gt;</w:t>
      </w:r>
      <w:r>
        <w:rPr>
          <w:color w:val="000000"/>
        </w:rPr>
        <w:br/>
        <w:t xml:space="preserve">                </w:t>
      </w:r>
      <w:r>
        <w:rPr>
          <w:color w:val="000096"/>
        </w:rPr>
        <w:t>&lt;mix:YCbCr&gt;</w:t>
      </w:r>
      <w:r>
        <w:rPr>
          <w:color w:val="000000"/>
        </w:rPr>
        <w:br/>
        <w:t xml:space="preserve">                  </w:t>
      </w:r>
      <w:r>
        <w:rPr>
          <w:color w:val="000096"/>
        </w:rPr>
        <w:t>&lt;mix:YCbCrSubSampling&gt;</w:t>
      </w:r>
      <w:r>
        <w:rPr>
          <w:color w:val="000000"/>
        </w:rPr>
        <w:br/>
        <w:t xml:space="preserve">                    </w:t>
      </w:r>
      <w:r>
        <w:rPr>
          <w:color w:val="000096"/>
        </w:rPr>
        <w:t>&lt;mix:yCbCrSubsampleHoriz&gt;</w:t>
      </w:r>
      <w:r>
        <w:rPr>
          <w:color w:val="000000"/>
        </w:rPr>
        <w:t>2</w:t>
      </w:r>
      <w:r>
        <w:rPr>
          <w:color w:val="000096"/>
        </w:rPr>
        <w:t>&lt;/mix:yCbCrSubsampleHoriz&gt;</w:t>
      </w:r>
      <w:r>
        <w:rPr>
          <w:color w:val="000000"/>
        </w:rPr>
        <w:br/>
        <w:t xml:space="preserve">                    </w:t>
      </w:r>
      <w:r>
        <w:rPr>
          <w:color w:val="000096"/>
        </w:rPr>
        <w:t>&lt;mix:yCbCrSubsampleVert&gt;</w:t>
      </w:r>
      <w:r>
        <w:rPr>
          <w:color w:val="000000"/>
        </w:rPr>
        <w:t>1</w:t>
      </w:r>
      <w:r>
        <w:rPr>
          <w:color w:val="000096"/>
        </w:rPr>
        <w:t>&lt;/mix:yCbCrSubsampleVert&gt;</w:t>
      </w:r>
      <w:r>
        <w:rPr>
          <w:color w:val="000000"/>
        </w:rPr>
        <w:br/>
        <w:t xml:space="preserve">                  </w:t>
      </w:r>
      <w:r>
        <w:rPr>
          <w:color w:val="000096"/>
        </w:rPr>
        <w:t>&lt;/mix:YCbCrSubSampling&gt;</w:t>
      </w:r>
      <w:r>
        <w:rPr>
          <w:color w:val="000000"/>
        </w:rPr>
        <w:br/>
        <w:t xml:space="preserve">                </w:t>
      </w:r>
      <w:r>
        <w:rPr>
          <w:color w:val="000096"/>
        </w:rPr>
        <w:t>&lt;/mix:YCbCr&gt;</w:t>
      </w:r>
      <w:r>
        <w:rPr>
          <w:color w:val="000000"/>
        </w:rPr>
        <w:br/>
        <w:t xml:space="preserve">              </w:t>
      </w:r>
      <w:r>
        <w:rPr>
          <w:color w:val="000096"/>
        </w:rPr>
        <w:t>&lt;/mix:PhotometricInterpretation&gt;</w:t>
      </w:r>
      <w:r>
        <w:rPr>
          <w:color w:val="000000"/>
        </w:rPr>
        <w:br/>
        <w:t xml:space="preserve">            </w:t>
      </w:r>
      <w:r>
        <w:rPr>
          <w:color w:val="000096"/>
        </w:rPr>
        <w:t>&lt;/mix:BasicImageCharacteristics&gt;</w:t>
      </w:r>
      <w:r>
        <w:rPr>
          <w:color w:val="000000"/>
        </w:rPr>
        <w:br/>
        <w:t xml:space="preserve">          </w:t>
      </w:r>
      <w:r>
        <w:rPr>
          <w:color w:val="000096"/>
        </w:rPr>
        <w:t>&lt;/mix:BasicImageInformation&gt;</w:t>
      </w:r>
      <w:r>
        <w:rPr>
          <w:color w:val="000000"/>
        </w:rPr>
        <w:br/>
        <w:t xml:space="preserve">          </w:t>
      </w:r>
      <w:r>
        <w:rPr>
          <w:color w:val="000096"/>
        </w:rPr>
        <w:t>&lt;mix:ImageCaptureMetadata&gt;</w:t>
      </w:r>
      <w:r>
        <w:rPr>
          <w:color w:val="000000"/>
        </w:rPr>
        <w:br/>
        <w:t xml:space="preserve">            </w:t>
      </w:r>
      <w:r>
        <w:rPr>
          <w:color w:val="000096"/>
        </w:rPr>
        <w:t>&lt;mix:GeneralCaptureInformation&gt;</w:t>
      </w:r>
      <w:r>
        <w:rPr>
          <w:color w:val="000000"/>
        </w:rPr>
        <w:br/>
        <w:t xml:space="preserve">              </w:t>
      </w:r>
      <w:r>
        <w:rPr>
          <w:color w:val="000096"/>
        </w:rPr>
        <w:t>&lt;mix:dateTimeCreated&gt;</w:t>
      </w:r>
      <w:r>
        <w:rPr>
          <w:color w:val="000000"/>
        </w:rPr>
        <w:t>2013-10-04T12:53:31.0Z</w:t>
      </w:r>
      <w:r>
        <w:rPr>
          <w:color w:val="000096"/>
        </w:rPr>
        <w:t>&lt;/mix:dateTimeCreated&gt;</w:t>
      </w:r>
      <w:r>
        <w:rPr>
          <w:color w:val="000000"/>
        </w:rPr>
        <w:br/>
        <w:t xml:space="preserve">            </w:t>
      </w:r>
      <w:r>
        <w:rPr>
          <w:color w:val="000096"/>
        </w:rPr>
        <w:t>&lt;/mix:GeneralCaptureInformation&gt;</w:t>
      </w:r>
      <w:r>
        <w:rPr>
          <w:color w:val="000000"/>
        </w:rPr>
        <w:br/>
        <w:t xml:space="preserve">            </w:t>
      </w:r>
      <w:r>
        <w:rPr>
          <w:color w:val="000096"/>
        </w:rPr>
        <w:t>&lt;mix:ScannerCapture&gt;</w:t>
      </w:r>
      <w:r>
        <w:rPr>
          <w:color w:val="000000"/>
        </w:rPr>
        <w:br/>
        <w:t xml:space="preserve">              </w:t>
      </w:r>
      <w:r>
        <w:rPr>
          <w:color w:val="000096"/>
        </w:rPr>
        <w:t>&lt;mix:scannerManufacturer&gt;</w:t>
      </w:r>
      <w:r>
        <w:rPr>
          <w:color w:val="000000"/>
        </w:rPr>
        <w:t>Garmin</w:t>
      </w:r>
      <w:r>
        <w:rPr>
          <w:color w:val="000096"/>
        </w:rPr>
        <w:t>&lt;/mix:scannerManufacturer&gt;</w:t>
      </w:r>
      <w:r>
        <w:rPr>
          <w:color w:val="000000"/>
        </w:rPr>
        <w:br/>
        <w:t xml:space="preserve">              </w:t>
      </w:r>
      <w:r>
        <w:rPr>
          <w:color w:val="000096"/>
        </w:rPr>
        <w:t>&lt;mix:ScannerModel&gt;</w:t>
      </w:r>
      <w:r>
        <w:rPr>
          <w:color w:val="000000"/>
        </w:rPr>
        <w:br/>
        <w:t xml:space="preserve">                </w:t>
      </w:r>
      <w:r>
        <w:rPr>
          <w:color w:val="000096"/>
        </w:rPr>
        <w:t>&lt;mix:scannerModelName&gt;</w:t>
      </w:r>
      <w:r>
        <w:rPr>
          <w:color w:val="000000"/>
        </w:rPr>
        <w:t>Montana 650</w:t>
      </w:r>
      <w:r>
        <w:rPr>
          <w:color w:val="000096"/>
        </w:rPr>
        <w:t>&lt;/mix:scannerModelName&gt;</w:t>
      </w:r>
      <w:r>
        <w:rPr>
          <w:color w:val="000000"/>
        </w:rPr>
        <w:br/>
        <w:t xml:space="preserve">              </w:t>
      </w:r>
      <w:r>
        <w:rPr>
          <w:color w:val="000096"/>
        </w:rPr>
        <w:t>&lt;/mix:ScannerModel&gt;</w:t>
      </w:r>
      <w:r>
        <w:rPr>
          <w:color w:val="000000"/>
        </w:rPr>
        <w:br/>
        <w:t xml:space="preserve">              </w:t>
      </w:r>
      <w:r>
        <w:rPr>
          <w:color w:val="000096"/>
        </w:rPr>
        <w:t>&lt;mix:ScanningSystemSoftware</w:t>
      </w:r>
      <w:r>
        <w:rPr>
          <w:color w:val="F5844C"/>
        </w:rPr>
        <w:t xml:space="preserve"> </w:t>
      </w:r>
      <w:r>
        <w:rPr>
          <w:color w:val="000096"/>
        </w:rPr>
        <w:t>/&gt;</w:t>
      </w:r>
      <w:r>
        <w:rPr>
          <w:color w:val="000000"/>
        </w:rPr>
        <w:br/>
        <w:t xml:space="preserve">            </w:t>
      </w:r>
      <w:r>
        <w:rPr>
          <w:color w:val="000096"/>
        </w:rPr>
        <w:t>&lt;/mix:ScannerCapture&gt;</w:t>
      </w:r>
      <w:r>
        <w:rPr>
          <w:color w:val="000000"/>
        </w:rPr>
        <w:br/>
        <w:t xml:space="preserve">            </w:t>
      </w:r>
      <w:r>
        <w:rPr>
          <w:color w:val="000096"/>
        </w:rPr>
        <w:t>&lt;mix:DigitalCameraCapture&gt;</w:t>
      </w:r>
      <w:r>
        <w:rPr>
          <w:color w:val="000000"/>
        </w:rPr>
        <w:br/>
        <w:t xml:space="preserve">              </w:t>
      </w:r>
      <w:r>
        <w:rPr>
          <w:color w:val="000096"/>
        </w:rPr>
        <w:t>&lt;mix:DigitalCameraModel</w:t>
      </w:r>
      <w:r>
        <w:rPr>
          <w:color w:val="F5844C"/>
        </w:rPr>
        <w:t xml:space="preserve"> </w:t>
      </w:r>
      <w:r>
        <w:rPr>
          <w:color w:val="000096"/>
        </w:rPr>
        <w:t>/&gt;</w:t>
      </w:r>
      <w:r>
        <w:rPr>
          <w:color w:val="000000"/>
        </w:rPr>
        <w:br/>
        <w:t xml:space="preserve">              </w:t>
      </w:r>
      <w:r>
        <w:rPr>
          <w:color w:val="000096"/>
        </w:rPr>
        <w:t>&lt;mix:CameraCaptureSettings&gt;</w:t>
      </w:r>
      <w:r>
        <w:rPr>
          <w:color w:val="000000"/>
        </w:rPr>
        <w:br/>
        <w:t xml:space="preserve">                </w:t>
      </w:r>
      <w:r>
        <w:rPr>
          <w:color w:val="000096"/>
        </w:rPr>
        <w:t>&lt;mix:ImageData&gt;</w:t>
      </w:r>
      <w:r>
        <w:rPr>
          <w:color w:val="000000"/>
        </w:rPr>
        <w:br/>
        <w:t xml:space="preserve">                  </w:t>
      </w:r>
      <w:r>
        <w:rPr>
          <w:color w:val="000096"/>
        </w:rPr>
        <w:t>&lt;mix:exifVersion&gt;</w:t>
      </w:r>
      <w:r>
        <w:rPr>
          <w:color w:val="000000"/>
        </w:rPr>
        <w:t>0220</w:t>
      </w:r>
      <w:r>
        <w:rPr>
          <w:color w:val="000096"/>
        </w:rPr>
        <w:t>&lt;/mix:exifVersion&gt;</w:t>
      </w:r>
      <w:r>
        <w:rPr>
          <w:color w:val="000000"/>
        </w:rPr>
        <w:br/>
        <w:t xml:space="preserve">                  </w:t>
      </w:r>
      <w:r>
        <w:rPr>
          <w:color w:val="000096"/>
        </w:rPr>
        <w:t>&lt;mix:lightSource&gt;</w:t>
      </w:r>
      <w:r>
        <w:rPr>
          <w:color w:val="000000"/>
        </w:rPr>
        <w:t>unknown</w:t>
      </w:r>
      <w:r>
        <w:rPr>
          <w:color w:val="000096"/>
        </w:rPr>
        <w:t>&lt;/mix:lightSource&gt;</w:t>
      </w:r>
      <w:r>
        <w:rPr>
          <w:color w:val="000000"/>
        </w:rPr>
        <w:br/>
        <w:t xml:space="preserve">                </w:t>
      </w:r>
      <w:r>
        <w:rPr>
          <w:color w:val="000096"/>
        </w:rPr>
        <w:t>&lt;/mix:ImageData&gt;</w:t>
      </w:r>
      <w:r>
        <w:rPr>
          <w:color w:val="000000"/>
        </w:rPr>
        <w:br/>
        <w:t xml:space="preserve">                </w:t>
      </w:r>
      <w:r>
        <w:rPr>
          <w:color w:val="000096"/>
        </w:rPr>
        <w:t>&lt;mix:GPSData&gt;</w:t>
      </w:r>
      <w:r>
        <w:rPr>
          <w:color w:val="000000"/>
        </w:rPr>
        <w:br/>
        <w:t xml:space="preserve">                  </w:t>
      </w:r>
      <w:r>
        <w:rPr>
          <w:color w:val="000096"/>
        </w:rPr>
        <w:t>&lt;mix:gpsVersionID&gt;</w:t>
      </w:r>
      <w:r>
        <w:rPr>
          <w:color w:val="000000"/>
        </w:rPr>
        <w:t>2.2.0.0</w:t>
      </w:r>
      <w:r>
        <w:rPr>
          <w:color w:val="000096"/>
        </w:rPr>
        <w:t>&lt;/mix:gpsVersionID&gt;</w:t>
      </w:r>
      <w:r>
        <w:rPr>
          <w:color w:val="000000"/>
        </w:rPr>
        <w:br/>
        <w:t xml:space="preserve">                  </w:t>
      </w:r>
      <w:r>
        <w:rPr>
          <w:color w:val="000096"/>
        </w:rPr>
        <w:t>&lt;mix:gpsLatitudeRef&gt;</w:t>
      </w:r>
      <w:r>
        <w:rPr>
          <w:color w:val="000000"/>
        </w:rPr>
        <w:t>N</w:t>
      </w:r>
      <w:r>
        <w:rPr>
          <w:color w:val="000096"/>
        </w:rPr>
        <w:t>&lt;/mix:gpsLatitudeRef&gt;</w:t>
      </w:r>
      <w:r>
        <w:rPr>
          <w:color w:val="000000"/>
        </w:rPr>
        <w:br/>
        <w:t xml:space="preserve">                  </w:t>
      </w:r>
      <w:r>
        <w:rPr>
          <w:color w:val="000096"/>
        </w:rPr>
        <w:t>&lt;mix:GPSLatitude&gt;</w:t>
      </w:r>
      <w:r>
        <w:rPr>
          <w:color w:val="000000"/>
        </w:rPr>
        <w:br/>
        <w:t xml:space="preserve">                    </w:t>
      </w:r>
      <w:r>
        <w:rPr>
          <w:color w:val="000096"/>
        </w:rPr>
        <w:t>&lt;mix:degrees&gt;</w:t>
      </w:r>
      <w:r>
        <w:rPr>
          <w:color w:val="000000"/>
        </w:rPr>
        <w:br/>
        <w:t xml:space="preserve">                      </w:t>
      </w:r>
      <w:r>
        <w:rPr>
          <w:color w:val="000096"/>
        </w:rPr>
        <w:t>&lt;mix:numerator&gt;</w:t>
      </w:r>
      <w:r>
        <w:rPr>
          <w:color w:val="000000"/>
        </w:rPr>
        <w:t>52</w:t>
      </w:r>
      <w:r>
        <w:rPr>
          <w:color w:val="000096"/>
        </w:rPr>
        <w:t>&lt;/mix:numerator&gt;</w:t>
      </w:r>
      <w:r>
        <w:rPr>
          <w:color w:val="000000"/>
        </w:rPr>
        <w:br/>
        <w:t xml:space="preserve">                      </w:t>
      </w:r>
      <w:r>
        <w:rPr>
          <w:color w:val="000096"/>
        </w:rPr>
        <w:t>&lt;mix:denominator&gt;</w:t>
      </w:r>
      <w:r>
        <w:rPr>
          <w:color w:val="000000"/>
        </w:rPr>
        <w:t>1</w:t>
      </w:r>
      <w:r>
        <w:rPr>
          <w:color w:val="000096"/>
        </w:rPr>
        <w:t>&lt;/mix:denominator&gt;</w:t>
      </w:r>
      <w:r>
        <w:rPr>
          <w:color w:val="000000"/>
        </w:rPr>
        <w:br/>
        <w:t xml:space="preserve">                    </w:t>
      </w:r>
      <w:r>
        <w:rPr>
          <w:color w:val="000096"/>
        </w:rPr>
        <w:t>&lt;/mix:degrees&gt;</w:t>
      </w:r>
      <w:r>
        <w:rPr>
          <w:color w:val="000000"/>
        </w:rPr>
        <w:br/>
        <w:t xml:space="preserve">                    </w:t>
      </w:r>
      <w:r>
        <w:rPr>
          <w:color w:val="000096"/>
        </w:rPr>
        <w:t>&lt;mix:minutes&gt;</w:t>
      </w:r>
      <w:r>
        <w:rPr>
          <w:color w:val="000000"/>
        </w:rPr>
        <w:br/>
        <w:t xml:space="preserve">                      </w:t>
      </w:r>
      <w:r>
        <w:rPr>
          <w:color w:val="000096"/>
        </w:rPr>
        <w:t>&lt;mix:numerator&gt;</w:t>
      </w:r>
      <w:r>
        <w:rPr>
          <w:color w:val="000000"/>
        </w:rPr>
        <w:t>14</w:t>
      </w:r>
      <w:r>
        <w:rPr>
          <w:color w:val="000096"/>
        </w:rPr>
        <w:t>&lt;/mix:numerator&gt;</w:t>
      </w:r>
      <w:r>
        <w:rPr>
          <w:color w:val="000000"/>
        </w:rPr>
        <w:br/>
        <w:t xml:space="preserve">                      </w:t>
      </w:r>
      <w:r>
        <w:rPr>
          <w:color w:val="000096"/>
        </w:rPr>
        <w:t>&lt;mix:denominator&gt;</w:t>
      </w:r>
      <w:r>
        <w:rPr>
          <w:color w:val="000000"/>
        </w:rPr>
        <w:t>1</w:t>
      </w:r>
      <w:r>
        <w:rPr>
          <w:color w:val="000096"/>
        </w:rPr>
        <w:t>&lt;/mix:denominator&gt;</w:t>
      </w:r>
      <w:r>
        <w:rPr>
          <w:color w:val="000000"/>
        </w:rPr>
        <w:br/>
        <w:t xml:space="preserve">                    </w:t>
      </w:r>
      <w:r>
        <w:rPr>
          <w:color w:val="000096"/>
        </w:rPr>
        <w:t>&lt;/mix:minutes&gt;</w:t>
      </w:r>
      <w:r>
        <w:rPr>
          <w:color w:val="000000"/>
        </w:rPr>
        <w:br/>
        <w:t xml:space="preserve">                    </w:t>
      </w:r>
      <w:r>
        <w:rPr>
          <w:color w:val="000096"/>
        </w:rPr>
        <w:t>&lt;mix:seconds&gt;</w:t>
      </w:r>
      <w:r>
        <w:rPr>
          <w:color w:val="000000"/>
        </w:rPr>
        <w:br/>
        <w:t xml:space="preserve">                      </w:t>
      </w:r>
      <w:r>
        <w:rPr>
          <w:color w:val="000096"/>
        </w:rPr>
        <w:t>&lt;mix:numerator&gt;</w:t>
      </w:r>
      <w:r>
        <w:rPr>
          <w:color w:val="000000"/>
        </w:rPr>
        <w:t>5675</w:t>
      </w:r>
      <w:r>
        <w:rPr>
          <w:color w:val="000096"/>
        </w:rPr>
        <w:t>&lt;/mix:numerator&gt;</w:t>
      </w:r>
      <w:r>
        <w:rPr>
          <w:color w:val="000000"/>
        </w:rPr>
        <w:br/>
        <w:t xml:space="preserve">                      </w:t>
      </w:r>
      <w:r>
        <w:rPr>
          <w:color w:val="000096"/>
        </w:rPr>
        <w:t>&lt;mix:denominator&gt;</w:t>
      </w:r>
      <w:r>
        <w:rPr>
          <w:color w:val="000000"/>
        </w:rPr>
        <w:t>100</w:t>
      </w:r>
      <w:r>
        <w:rPr>
          <w:color w:val="000096"/>
        </w:rPr>
        <w:t>&lt;/mix:denominator&gt;</w:t>
      </w:r>
      <w:r>
        <w:rPr>
          <w:color w:val="000000"/>
        </w:rPr>
        <w:br/>
        <w:t xml:space="preserve">                    </w:t>
      </w:r>
      <w:r>
        <w:rPr>
          <w:color w:val="000096"/>
        </w:rPr>
        <w:t>&lt;/mix:seconds&gt;</w:t>
      </w:r>
      <w:r>
        <w:rPr>
          <w:color w:val="000000"/>
        </w:rPr>
        <w:br/>
        <w:t xml:space="preserve">                  </w:t>
      </w:r>
      <w:r>
        <w:rPr>
          <w:color w:val="000096"/>
        </w:rPr>
        <w:t>&lt;/mix:GPSLatitude&gt;</w:t>
      </w:r>
      <w:r>
        <w:rPr>
          <w:color w:val="000000"/>
        </w:rPr>
        <w:br/>
        <w:t xml:space="preserve">                  </w:t>
      </w:r>
      <w:r>
        <w:rPr>
          <w:color w:val="000096"/>
        </w:rPr>
        <w:t>&lt;mix:gpsLongitudeRef&gt;</w:t>
      </w:r>
      <w:r>
        <w:rPr>
          <w:color w:val="000000"/>
        </w:rPr>
        <w:t>E</w:t>
      </w:r>
      <w:r>
        <w:rPr>
          <w:color w:val="000096"/>
        </w:rPr>
        <w:t>&lt;/mix:gpsLongitudeRef&gt;</w:t>
      </w:r>
      <w:r>
        <w:rPr>
          <w:color w:val="000000"/>
        </w:rPr>
        <w:br/>
        <w:t xml:space="preserve">                  </w:t>
      </w:r>
      <w:r>
        <w:rPr>
          <w:color w:val="000096"/>
        </w:rPr>
        <w:t>&lt;mix:GPSLongitude&gt;</w:t>
      </w:r>
      <w:r>
        <w:rPr>
          <w:color w:val="000000"/>
        </w:rPr>
        <w:br/>
        <w:t xml:space="preserve">                    </w:t>
      </w:r>
      <w:r>
        <w:rPr>
          <w:color w:val="000096"/>
        </w:rPr>
        <w:t>&lt;mix:degrees&gt;</w:t>
      </w:r>
      <w:r>
        <w:rPr>
          <w:color w:val="000000"/>
        </w:rPr>
        <w:br/>
        <w:t xml:space="preserve">                      </w:t>
      </w:r>
      <w:r>
        <w:rPr>
          <w:color w:val="000096"/>
        </w:rPr>
        <w:t>&lt;mix:numerator&gt;</w:t>
      </w:r>
      <w:r>
        <w:rPr>
          <w:color w:val="000000"/>
        </w:rPr>
        <w:t>5</w:t>
      </w:r>
      <w:r>
        <w:rPr>
          <w:color w:val="000096"/>
        </w:rPr>
        <w:t>&lt;/mix:numerator&gt;</w:t>
      </w:r>
      <w:r>
        <w:rPr>
          <w:color w:val="000000"/>
        </w:rPr>
        <w:br/>
        <w:t xml:space="preserve">                      </w:t>
      </w:r>
      <w:r>
        <w:rPr>
          <w:color w:val="000096"/>
        </w:rPr>
        <w:t>&lt;mix:denominator&gt;</w:t>
      </w:r>
      <w:r>
        <w:rPr>
          <w:color w:val="000000"/>
        </w:rPr>
        <w:t>1</w:t>
      </w:r>
      <w:r>
        <w:rPr>
          <w:color w:val="000096"/>
        </w:rPr>
        <w:t>&lt;/mix:denominator&gt;</w:t>
      </w:r>
      <w:r>
        <w:rPr>
          <w:color w:val="000000"/>
        </w:rPr>
        <w:br/>
        <w:t xml:space="preserve">                    </w:t>
      </w:r>
      <w:r>
        <w:rPr>
          <w:color w:val="000096"/>
        </w:rPr>
        <w:t>&lt;/mix:degrees&gt;</w:t>
      </w:r>
      <w:r>
        <w:rPr>
          <w:color w:val="000000"/>
        </w:rPr>
        <w:br/>
        <w:t xml:space="preserve">                    </w:t>
      </w:r>
      <w:r>
        <w:rPr>
          <w:color w:val="000096"/>
        </w:rPr>
        <w:t>&lt;mix:minutes&gt;</w:t>
      </w:r>
      <w:r>
        <w:rPr>
          <w:color w:val="000000"/>
        </w:rPr>
        <w:br/>
        <w:t xml:space="preserve">                      </w:t>
      </w:r>
      <w:r>
        <w:rPr>
          <w:color w:val="000096"/>
        </w:rPr>
        <w:t>&lt;mix:numerator&gt;</w:t>
      </w:r>
      <w:r>
        <w:rPr>
          <w:color w:val="000000"/>
        </w:rPr>
        <w:t>8</w:t>
      </w:r>
      <w:r>
        <w:rPr>
          <w:color w:val="000096"/>
        </w:rPr>
        <w:t>&lt;/mix:numerator&gt;</w:t>
      </w:r>
      <w:r>
        <w:rPr>
          <w:color w:val="000000"/>
        </w:rPr>
        <w:br/>
        <w:t xml:space="preserve">                      </w:t>
      </w:r>
      <w:r>
        <w:rPr>
          <w:color w:val="000096"/>
        </w:rPr>
        <w:t>&lt;mix:denominator&gt;</w:t>
      </w:r>
      <w:r>
        <w:rPr>
          <w:color w:val="000000"/>
        </w:rPr>
        <w:t>1</w:t>
      </w:r>
      <w:r>
        <w:rPr>
          <w:color w:val="000096"/>
        </w:rPr>
        <w:t>&lt;/mix:denominator&gt;</w:t>
      </w:r>
      <w:r>
        <w:rPr>
          <w:color w:val="000000"/>
        </w:rPr>
        <w:br/>
        <w:t xml:space="preserve">                    </w:t>
      </w:r>
      <w:r>
        <w:rPr>
          <w:color w:val="000096"/>
        </w:rPr>
        <w:t>&lt;/mix:minutes&gt;</w:t>
      </w:r>
      <w:r>
        <w:rPr>
          <w:color w:val="000000"/>
        </w:rPr>
        <w:br/>
        <w:t xml:space="preserve">                    </w:t>
      </w:r>
      <w:r>
        <w:rPr>
          <w:color w:val="000096"/>
        </w:rPr>
        <w:t>&lt;mix:seconds&gt;</w:t>
      </w:r>
      <w:r>
        <w:rPr>
          <w:color w:val="000000"/>
        </w:rPr>
        <w:br/>
        <w:t xml:space="preserve">                      </w:t>
      </w:r>
      <w:r>
        <w:rPr>
          <w:color w:val="000096"/>
        </w:rPr>
        <w:t>&lt;mix:numerator&gt;</w:t>
      </w:r>
      <w:r>
        <w:rPr>
          <w:color w:val="000000"/>
        </w:rPr>
        <w:t>1889</w:t>
      </w:r>
      <w:r>
        <w:rPr>
          <w:color w:val="000096"/>
        </w:rPr>
        <w:t>&lt;/mix:numerator&gt;</w:t>
      </w:r>
      <w:r>
        <w:rPr>
          <w:color w:val="000000"/>
        </w:rPr>
        <w:br/>
        <w:t xml:space="preserve">                      </w:t>
      </w:r>
      <w:r>
        <w:rPr>
          <w:color w:val="000096"/>
        </w:rPr>
        <w:t>&lt;mix:denominator&gt;</w:t>
      </w:r>
      <w:r>
        <w:rPr>
          <w:color w:val="000000"/>
        </w:rPr>
        <w:t>100</w:t>
      </w:r>
      <w:r>
        <w:rPr>
          <w:color w:val="000096"/>
        </w:rPr>
        <w:t>&lt;/mix:denominator&gt;</w:t>
      </w:r>
      <w:r>
        <w:rPr>
          <w:color w:val="000000"/>
        </w:rPr>
        <w:br/>
        <w:t xml:space="preserve">                    </w:t>
      </w:r>
      <w:r>
        <w:rPr>
          <w:color w:val="000096"/>
        </w:rPr>
        <w:t>&lt;/mix:seconds&gt;</w:t>
      </w:r>
      <w:r>
        <w:rPr>
          <w:color w:val="000000"/>
        </w:rPr>
        <w:br/>
        <w:t xml:space="preserve">                  </w:t>
      </w:r>
      <w:r>
        <w:rPr>
          <w:color w:val="000096"/>
        </w:rPr>
        <w:t>&lt;/mix:GPSLongitude&gt;</w:t>
      </w:r>
      <w:r>
        <w:rPr>
          <w:color w:val="000000"/>
        </w:rPr>
        <w:br/>
        <w:t xml:space="preserve">                  </w:t>
      </w:r>
      <w:r>
        <w:rPr>
          <w:color w:val="000096"/>
        </w:rPr>
        <w:t>&lt;mix:gpsAltitudeRef&gt;</w:t>
      </w:r>
      <w:r>
        <w:rPr>
          <w:color w:val="000000"/>
        </w:rPr>
        <w:t>Sea level</w:t>
      </w:r>
      <w:r>
        <w:rPr>
          <w:color w:val="000096"/>
        </w:rPr>
        <w:t>&lt;/mix:gpsAltitudeRef&gt;</w:t>
      </w:r>
      <w:r>
        <w:rPr>
          <w:color w:val="000000"/>
        </w:rPr>
        <w:br/>
        <w:t xml:space="preserve">                  </w:t>
      </w:r>
      <w:r>
        <w:rPr>
          <w:color w:val="000096"/>
        </w:rPr>
        <w:t>&lt;mix:gpsImgDirectionRef&gt;</w:t>
      </w:r>
      <w:r>
        <w:rPr>
          <w:color w:val="000000"/>
        </w:rPr>
        <w:t>T</w:t>
      </w:r>
      <w:r>
        <w:rPr>
          <w:color w:val="000096"/>
        </w:rPr>
        <w:t>&lt;/mix:gpsImgDirectionRef&gt;</w:t>
      </w:r>
      <w:r>
        <w:rPr>
          <w:color w:val="000000"/>
        </w:rPr>
        <w:br/>
        <w:t xml:space="preserve">                  </w:t>
      </w:r>
      <w:r>
        <w:rPr>
          <w:color w:val="000096"/>
        </w:rPr>
        <w:t>&lt;mix:gpsImgDirection&gt;</w:t>
      </w:r>
      <w:r>
        <w:rPr>
          <w:color w:val="000000"/>
        </w:rPr>
        <w:br/>
        <w:t xml:space="preserve">                    </w:t>
      </w:r>
      <w:r>
        <w:rPr>
          <w:color w:val="000096"/>
        </w:rPr>
        <w:t>&lt;mix:numerator&gt;</w:t>
      </w:r>
      <w:r>
        <w:rPr>
          <w:color w:val="000000"/>
        </w:rPr>
        <w:t>16004</w:t>
      </w:r>
      <w:r>
        <w:rPr>
          <w:color w:val="000096"/>
        </w:rPr>
        <w:t>&lt;/mix:numerator&gt;</w:t>
      </w:r>
      <w:r>
        <w:rPr>
          <w:color w:val="000000"/>
        </w:rPr>
        <w:br/>
        <w:t xml:space="preserve">                    </w:t>
      </w:r>
      <w:r>
        <w:rPr>
          <w:color w:val="000096"/>
        </w:rPr>
        <w:t>&lt;mix:denominator&gt;</w:t>
      </w:r>
      <w:r>
        <w:rPr>
          <w:color w:val="000000"/>
        </w:rPr>
        <w:t>100</w:t>
      </w:r>
      <w:r>
        <w:rPr>
          <w:color w:val="000096"/>
        </w:rPr>
        <w:t>&lt;/mix:denominator&gt;</w:t>
      </w:r>
      <w:r>
        <w:rPr>
          <w:color w:val="000000"/>
        </w:rPr>
        <w:br/>
        <w:t xml:space="preserve">                  </w:t>
      </w:r>
      <w:r>
        <w:rPr>
          <w:color w:val="000096"/>
        </w:rPr>
        <w:t>&lt;/mix:gpsImgDirection&gt;</w:t>
      </w:r>
      <w:r>
        <w:rPr>
          <w:color w:val="000000"/>
        </w:rPr>
        <w:br/>
        <w:t xml:space="preserve">                  </w:t>
      </w:r>
      <w:r>
        <w:rPr>
          <w:color w:val="000096"/>
        </w:rPr>
        <w:t>&lt;mix:gpsMapDatum&gt;</w:t>
      </w:r>
      <w:r>
        <w:rPr>
          <w:color w:val="000000"/>
        </w:rPr>
        <w:t>WGS-84</w:t>
      </w:r>
      <w:r>
        <w:rPr>
          <w:color w:val="000096"/>
        </w:rPr>
        <w:t>&lt;/mix:gpsMapDatum&gt;</w:t>
      </w:r>
      <w:r>
        <w:rPr>
          <w:color w:val="000000"/>
        </w:rPr>
        <w:br/>
        <w:t xml:space="preserve">                </w:t>
      </w:r>
      <w:r>
        <w:rPr>
          <w:color w:val="000096"/>
        </w:rPr>
        <w:t>&lt;/mix:GPSData&gt;</w:t>
      </w:r>
      <w:r>
        <w:rPr>
          <w:color w:val="000000"/>
        </w:rPr>
        <w:br/>
        <w:t xml:space="preserve">              </w:t>
      </w:r>
      <w:r>
        <w:rPr>
          <w:color w:val="000096"/>
        </w:rPr>
        <w:t>&lt;/mix:CameraCaptureSettings&gt;</w:t>
      </w:r>
      <w:r>
        <w:rPr>
          <w:color w:val="000000"/>
        </w:rPr>
        <w:br/>
        <w:t xml:space="preserve">            </w:t>
      </w:r>
      <w:r>
        <w:rPr>
          <w:color w:val="000096"/>
        </w:rPr>
        <w:t>&lt;/mix:DigitalCameraCapture&gt;</w:t>
      </w:r>
      <w:r>
        <w:rPr>
          <w:color w:val="000000"/>
        </w:rPr>
        <w:br/>
        <w:t xml:space="preserve">            </w:t>
      </w:r>
      <w:r>
        <w:rPr>
          <w:color w:val="000096"/>
        </w:rPr>
        <w:t>&lt;mix:orientation&gt;</w:t>
      </w:r>
      <w:r>
        <w:rPr>
          <w:color w:val="000000"/>
        </w:rPr>
        <w:t>normal*</w:t>
      </w:r>
      <w:r>
        <w:rPr>
          <w:color w:val="000096"/>
        </w:rPr>
        <w:t>&lt;/mix:orientation&gt;</w:t>
      </w:r>
      <w:r>
        <w:rPr>
          <w:color w:val="000000"/>
        </w:rPr>
        <w:br/>
        <w:t xml:space="preserve">          </w:t>
      </w:r>
      <w:r>
        <w:rPr>
          <w:color w:val="000096"/>
        </w:rPr>
        <w:t>&lt;/mix:ImageCaptureMetadata&gt;</w:t>
      </w:r>
      <w:r>
        <w:rPr>
          <w:color w:val="000000"/>
        </w:rPr>
        <w:br/>
        <w:t xml:space="preserve">          </w:t>
      </w:r>
      <w:r>
        <w:rPr>
          <w:color w:val="000096"/>
        </w:rPr>
        <w:t>&lt;mix:ImageAssessmentMetadata&gt;</w:t>
      </w:r>
      <w:r>
        <w:rPr>
          <w:color w:val="000000"/>
        </w:rPr>
        <w:br/>
        <w:t xml:space="preserve">            </w:t>
      </w:r>
      <w:r>
        <w:rPr>
          <w:color w:val="000096"/>
        </w:rPr>
        <w:t>&lt;mix:SpatialMetrics&gt;</w:t>
      </w:r>
      <w:r>
        <w:rPr>
          <w:color w:val="000000"/>
        </w:rPr>
        <w:br/>
        <w:t xml:space="preserve">              </w:t>
      </w:r>
      <w:r>
        <w:rPr>
          <w:color w:val="000096"/>
        </w:rPr>
        <w:t>&lt;mix:samplingFrequencyUnit&gt;</w:t>
      </w:r>
      <w:r>
        <w:rPr>
          <w:color w:val="000000"/>
        </w:rPr>
        <w:t>in.</w:t>
      </w:r>
      <w:r>
        <w:rPr>
          <w:color w:val="000096"/>
        </w:rPr>
        <w:t>&lt;/mix:samplingFrequencyUnit&gt;</w:t>
      </w:r>
      <w:r>
        <w:rPr>
          <w:color w:val="000000"/>
        </w:rPr>
        <w:br/>
        <w:t xml:space="preserve">              </w:t>
      </w:r>
      <w:r>
        <w:rPr>
          <w:color w:val="000096"/>
        </w:rPr>
        <w:t>&lt;mix:xSamplingFrequency&gt;</w:t>
      </w:r>
      <w:r>
        <w:rPr>
          <w:color w:val="000000"/>
        </w:rPr>
        <w:br/>
        <w:t xml:space="preserve">                </w:t>
      </w:r>
      <w:r>
        <w:rPr>
          <w:color w:val="000096"/>
        </w:rPr>
        <w:t>&lt;mix:numerator&gt;</w:t>
      </w:r>
      <w:r>
        <w:rPr>
          <w:color w:val="000000"/>
        </w:rPr>
        <w:t>72</w:t>
      </w:r>
      <w:r>
        <w:rPr>
          <w:color w:val="000096"/>
        </w:rPr>
        <w:t>&lt;/mix:numerator&gt;</w:t>
      </w:r>
      <w:r>
        <w:rPr>
          <w:color w:val="000000"/>
        </w:rPr>
        <w:br/>
        <w:t xml:space="preserve">                </w:t>
      </w:r>
      <w:r>
        <w:rPr>
          <w:color w:val="000096"/>
        </w:rPr>
        <w:t>&lt;mix:denominator&gt;</w:t>
      </w:r>
      <w:r>
        <w:rPr>
          <w:color w:val="000000"/>
        </w:rPr>
        <w:t>1</w:t>
      </w:r>
      <w:r>
        <w:rPr>
          <w:color w:val="000096"/>
        </w:rPr>
        <w:t>&lt;/mix:denominator&gt;</w:t>
      </w:r>
      <w:r>
        <w:rPr>
          <w:color w:val="000000"/>
        </w:rPr>
        <w:br/>
        <w:t xml:space="preserve">              </w:t>
      </w:r>
      <w:r>
        <w:rPr>
          <w:color w:val="000096"/>
        </w:rPr>
        <w:t>&lt;/mix:xSamplingFrequency&gt;</w:t>
      </w:r>
      <w:r>
        <w:rPr>
          <w:color w:val="000000"/>
        </w:rPr>
        <w:br/>
        <w:t xml:space="preserve">              </w:t>
      </w:r>
      <w:r>
        <w:rPr>
          <w:color w:val="000096"/>
        </w:rPr>
        <w:t>&lt;mix:ySamplingFrequency&gt;</w:t>
      </w:r>
      <w:r>
        <w:rPr>
          <w:color w:val="000000"/>
        </w:rPr>
        <w:br/>
        <w:t xml:space="preserve">                </w:t>
      </w:r>
      <w:r>
        <w:rPr>
          <w:color w:val="000096"/>
        </w:rPr>
        <w:t>&lt;mix:numerator&gt;</w:t>
      </w:r>
      <w:r>
        <w:rPr>
          <w:color w:val="000000"/>
        </w:rPr>
        <w:t>72</w:t>
      </w:r>
      <w:r>
        <w:rPr>
          <w:color w:val="000096"/>
        </w:rPr>
        <w:t>&lt;/mix:numerator&gt;</w:t>
      </w:r>
      <w:r>
        <w:rPr>
          <w:color w:val="000000"/>
        </w:rPr>
        <w:br/>
        <w:t xml:space="preserve">                </w:t>
      </w:r>
      <w:r>
        <w:rPr>
          <w:color w:val="000096"/>
        </w:rPr>
        <w:t>&lt;mix:denominator&gt;</w:t>
      </w:r>
      <w:r>
        <w:rPr>
          <w:color w:val="000000"/>
        </w:rPr>
        <w:t>1</w:t>
      </w:r>
      <w:r>
        <w:rPr>
          <w:color w:val="000096"/>
        </w:rPr>
        <w:t>&lt;/mix:denominator&gt;</w:t>
      </w:r>
      <w:r>
        <w:rPr>
          <w:color w:val="000000"/>
        </w:rPr>
        <w:br/>
        <w:t xml:space="preserve">              </w:t>
      </w:r>
      <w:r>
        <w:rPr>
          <w:color w:val="000096"/>
        </w:rPr>
        <w:t>&lt;/mix:ySamplingFrequency&gt;</w:t>
      </w:r>
      <w:r>
        <w:rPr>
          <w:color w:val="000000"/>
        </w:rPr>
        <w:br/>
        <w:t xml:space="preserve">            </w:t>
      </w:r>
      <w:r>
        <w:rPr>
          <w:color w:val="000096"/>
        </w:rPr>
        <w:t>&lt;/mix:SpatialMetrics&gt;</w:t>
      </w:r>
      <w:r>
        <w:rPr>
          <w:color w:val="000000"/>
        </w:rPr>
        <w:br/>
        <w:t xml:space="preserve">            </w:t>
      </w:r>
      <w:r>
        <w:rPr>
          <w:color w:val="000096"/>
        </w:rPr>
        <w:t>&lt;mix:ImageColorEncoding&gt;</w:t>
      </w:r>
      <w:r>
        <w:rPr>
          <w:color w:val="000000"/>
        </w:rPr>
        <w:br/>
        <w:t xml:space="preserve">              </w:t>
      </w:r>
      <w:r>
        <w:rPr>
          <w:color w:val="000096"/>
        </w:rPr>
        <w:t>&lt;mix:BitsPerSample&gt;</w:t>
      </w:r>
      <w:r>
        <w:rPr>
          <w:color w:val="000000"/>
        </w:rPr>
        <w:br/>
        <w:t xml:space="preserve">                </w:t>
      </w:r>
      <w:r>
        <w:rPr>
          <w:color w:val="000096"/>
        </w:rPr>
        <w:t>&lt;mix:bitsPerSampleValue&gt;</w:t>
      </w:r>
      <w:r>
        <w:rPr>
          <w:color w:val="000000"/>
        </w:rPr>
        <w:t>8</w:t>
      </w:r>
      <w:r>
        <w:rPr>
          <w:color w:val="000096"/>
        </w:rPr>
        <w:t>&lt;/mix:bitsPerSampleValue&gt;</w:t>
      </w:r>
      <w:r>
        <w:rPr>
          <w:color w:val="000000"/>
        </w:rPr>
        <w:br/>
        <w:t xml:space="preserve">                </w:t>
      </w:r>
      <w:r>
        <w:rPr>
          <w:color w:val="000096"/>
        </w:rPr>
        <w:t>&lt;mix:bitsPerSampleValue&gt;</w:t>
      </w:r>
      <w:r>
        <w:rPr>
          <w:color w:val="000000"/>
        </w:rPr>
        <w:t>8</w:t>
      </w:r>
      <w:r>
        <w:rPr>
          <w:color w:val="000096"/>
        </w:rPr>
        <w:t>&lt;/mix:bitsPerSampleValue&gt;</w:t>
      </w:r>
      <w:r>
        <w:rPr>
          <w:color w:val="000000"/>
        </w:rPr>
        <w:br/>
        <w:t xml:space="preserve">                </w:t>
      </w:r>
      <w:r>
        <w:rPr>
          <w:color w:val="000096"/>
        </w:rPr>
        <w:t>&lt;mix:bitsPerSampleValue&gt;</w:t>
      </w:r>
      <w:r>
        <w:rPr>
          <w:color w:val="000000"/>
        </w:rPr>
        <w:t>8</w:t>
      </w:r>
      <w:r>
        <w:rPr>
          <w:color w:val="000096"/>
        </w:rPr>
        <w:t>&lt;/mix:bitsPerSampleValue&gt;</w:t>
      </w:r>
      <w:r>
        <w:rPr>
          <w:color w:val="000000"/>
        </w:rPr>
        <w:br/>
        <w:t xml:space="preserve">                </w:t>
      </w:r>
      <w:r>
        <w:rPr>
          <w:color w:val="000096"/>
        </w:rPr>
        <w:t>&lt;mix:bitsPerSampleUnit&gt;</w:t>
      </w:r>
      <w:r>
        <w:rPr>
          <w:color w:val="000000"/>
        </w:rPr>
        <w:t>integer</w:t>
      </w:r>
      <w:r>
        <w:rPr>
          <w:color w:val="000096"/>
        </w:rPr>
        <w:t>&lt;/mix:bitsPerSampleUnit&gt;</w:t>
      </w:r>
      <w:r>
        <w:rPr>
          <w:color w:val="000000"/>
        </w:rPr>
        <w:br/>
        <w:t xml:space="preserve">              </w:t>
      </w:r>
      <w:r>
        <w:rPr>
          <w:color w:val="000096"/>
        </w:rPr>
        <w:t>&lt;/mix:BitsPerSample&gt;</w:t>
      </w:r>
      <w:r>
        <w:rPr>
          <w:color w:val="000000"/>
        </w:rPr>
        <w:br/>
        <w:t xml:space="preserve">              </w:t>
      </w:r>
      <w:r>
        <w:rPr>
          <w:color w:val="000096"/>
        </w:rPr>
        <w:t>&lt;mix:samplesPerPixel&gt;</w:t>
      </w:r>
      <w:r>
        <w:rPr>
          <w:color w:val="000000"/>
        </w:rPr>
        <w:t>3</w:t>
      </w:r>
      <w:r>
        <w:rPr>
          <w:color w:val="000096"/>
        </w:rPr>
        <w:t>&lt;/mix:samplesPerPixel&gt;</w:t>
      </w:r>
      <w:r>
        <w:rPr>
          <w:color w:val="000000"/>
        </w:rPr>
        <w:br/>
        <w:t xml:space="preserve">            </w:t>
      </w:r>
      <w:r>
        <w:rPr>
          <w:color w:val="000096"/>
        </w:rPr>
        <w:t>&lt;/mix:ImageColorEncoding&gt;</w:t>
      </w:r>
      <w:r>
        <w:rPr>
          <w:color w:val="000000"/>
        </w:rPr>
        <w:br/>
        <w:t xml:space="preserve">          </w:t>
      </w:r>
      <w:r>
        <w:rPr>
          <w:color w:val="000096"/>
        </w:rPr>
        <w:t>&lt;/mix:ImageAssessmentMetadata&gt;</w:t>
      </w:r>
      <w:r>
        <w:rPr>
          <w:color w:val="000000"/>
        </w:rPr>
        <w:br/>
        <w:t xml:space="preserve">        </w:t>
      </w:r>
      <w:r>
        <w:rPr>
          <w:color w:val="000096"/>
        </w:rPr>
        <w:t>&lt;/mix:mix&gt;</w:t>
      </w:r>
      <w:r>
        <w:rPr>
          <w:color w:val="000000"/>
        </w:rPr>
        <w:br/>
        <w:t xml:space="preserve">      </w:t>
      </w:r>
      <w:r>
        <w:rPr>
          <w:color w:val="000096"/>
        </w:rPr>
        <w:t>&lt;/standard&gt;</w:t>
      </w:r>
      <w:r>
        <w:rPr>
          <w:color w:val="000000"/>
        </w:rPr>
        <w:br/>
      </w:r>
      <w:r w:rsidR="008D5447">
        <w:rPr>
          <w:color w:val="000096"/>
        </w:rPr>
        <w:t>...</w:t>
      </w:r>
      <w:r>
        <w:rPr>
          <w:color w:val="000000"/>
        </w:rPr>
        <w:br/>
      </w:r>
      <w:r>
        <w:rPr>
          <w:color w:val="000096"/>
        </w:rPr>
        <w:t>&lt;/fits&gt;</w:t>
      </w:r>
      <w:r>
        <w:rPr>
          <w:color w:val="000000"/>
        </w:rPr>
        <w:br/>
      </w:r>
      <w:r>
        <w:rPr>
          <w:color w:val="000000"/>
        </w:rPr>
        <w:br/>
      </w:r>
    </w:p>
    <w:p w14:paraId="4EB04D08" w14:textId="77777777" w:rsidR="009749E6" w:rsidRDefault="009749E6">
      <w:pPr>
        <w:rPr>
          <w:rFonts w:ascii="Avenir Book" w:hAnsi="Avenir Book"/>
        </w:rPr>
      </w:pPr>
    </w:p>
    <w:p w14:paraId="38F36F84" w14:textId="72CC50FA" w:rsidR="008D5447" w:rsidRDefault="008D5447">
      <w:r>
        <w:t xml:space="preserve">Output van Apache-Tika, output voor de keys Blue, Green en </w:t>
      </w:r>
      <w:r w:rsidR="00D528F3">
        <w:t>Red</w:t>
      </w:r>
      <w:r>
        <w:t xml:space="preserve"> TRC</w:t>
      </w:r>
      <w:r w:rsidR="00D528F3">
        <w:t xml:space="preserve"> weggelaten (...).</w:t>
      </w:r>
    </w:p>
    <w:p w14:paraId="1AB6C67C" w14:textId="77777777" w:rsidR="008D5447" w:rsidRDefault="008D5447"/>
    <w:p w14:paraId="12B80BD9" w14:textId="77777777" w:rsidR="008D5447" w:rsidRDefault="008D5447" w:rsidP="008D5447">
      <w:pPr>
        <w:pStyle w:val="Code"/>
      </w:pPr>
      <w:r>
        <w:t>Application Record Version: 2</w:t>
      </w:r>
    </w:p>
    <w:p w14:paraId="39AB356F" w14:textId="77777777" w:rsidR="008D5447" w:rsidRDefault="008D5447" w:rsidP="008D5447">
      <w:pPr>
        <w:pStyle w:val="Code"/>
      </w:pPr>
      <w:r>
        <w:t>Blue Colorant: (0.1430664, 0.06060791, 0.71409607)</w:t>
      </w:r>
    </w:p>
    <w:p w14:paraId="782DC69A" w14:textId="63DB3567" w:rsidR="008D5447" w:rsidRDefault="008D5447" w:rsidP="008D5447">
      <w:pPr>
        <w:pStyle w:val="Code"/>
      </w:pPr>
      <w:r>
        <w:t xml:space="preserve">Blue TRC: 0.0, 0.0000763,... </w:t>
      </w:r>
    </w:p>
    <w:p w14:paraId="0F28F5A3" w14:textId="77777777" w:rsidR="008D5447" w:rsidRDefault="008D5447" w:rsidP="008D5447">
      <w:pPr>
        <w:pStyle w:val="Code"/>
      </w:pPr>
      <w:r>
        <w:t>CMM Type: Lino</w:t>
      </w:r>
    </w:p>
    <w:p w14:paraId="31643313" w14:textId="77777777" w:rsidR="008D5447" w:rsidRDefault="008D5447" w:rsidP="008D5447">
      <w:pPr>
        <w:pStyle w:val="Code"/>
      </w:pPr>
      <w:r>
        <w:t>Caption Digest: -54 -4 65 7 116 -16 -14 -122 -40 96 50 -76 -35 -10 -58 -16</w:t>
      </w:r>
    </w:p>
    <w:p w14:paraId="6C0836F7" w14:textId="77777777" w:rsidR="008D5447" w:rsidRDefault="008D5447" w:rsidP="008D5447">
      <w:pPr>
        <w:pStyle w:val="Code"/>
      </w:pPr>
      <w:r>
        <w:t>Class: Display Device</w:t>
      </w:r>
    </w:p>
    <w:p w14:paraId="1231A47C" w14:textId="77777777" w:rsidR="008D5447" w:rsidRDefault="008D5447" w:rsidP="008D5447">
      <w:pPr>
        <w:pStyle w:val="Code"/>
      </w:pPr>
      <w:r>
        <w:t>Coded Character Set: UTF-8</w:t>
      </w:r>
    </w:p>
    <w:p w14:paraId="157FDB2D" w14:textId="77777777" w:rsidR="008D5447" w:rsidRDefault="008D5447" w:rsidP="008D5447">
      <w:pPr>
        <w:pStyle w:val="Code"/>
      </w:pPr>
      <w:r>
        <w:t>Color Space: sRGB</w:t>
      </w:r>
    </w:p>
    <w:p w14:paraId="650814AD" w14:textId="77777777" w:rsidR="008D5447" w:rsidRDefault="008D5447" w:rsidP="008D5447">
      <w:pPr>
        <w:pStyle w:val="Code"/>
      </w:pPr>
      <w:r>
        <w:t>Color space: RGB</w:t>
      </w:r>
    </w:p>
    <w:p w14:paraId="020E2E0F" w14:textId="77777777" w:rsidR="008D5447" w:rsidRDefault="008D5447" w:rsidP="008D5447">
      <w:pPr>
        <w:pStyle w:val="Code"/>
      </w:pPr>
      <w:r>
        <w:t>Component 1: Y component: Quantization table 0, Sampling factors 1 horiz/2 vert</w:t>
      </w:r>
    </w:p>
    <w:p w14:paraId="75099691" w14:textId="77777777" w:rsidR="008D5447" w:rsidRDefault="008D5447" w:rsidP="008D5447">
      <w:pPr>
        <w:pStyle w:val="Code"/>
      </w:pPr>
      <w:r>
        <w:t>Component 2: Cb component: Quantization table 1, Sampling factors 1 horiz/1 vert</w:t>
      </w:r>
    </w:p>
    <w:p w14:paraId="0BE21D76" w14:textId="77777777" w:rsidR="008D5447" w:rsidRDefault="008D5447" w:rsidP="008D5447">
      <w:pPr>
        <w:pStyle w:val="Code"/>
      </w:pPr>
      <w:r>
        <w:t>Component 3: Cr component: Quantization table 1, Sampling factors 1 horiz/1 vert</w:t>
      </w:r>
    </w:p>
    <w:p w14:paraId="7C90E7BE" w14:textId="77777777" w:rsidR="008D5447" w:rsidRDefault="008D5447" w:rsidP="008D5447">
      <w:pPr>
        <w:pStyle w:val="Code"/>
      </w:pPr>
      <w:r>
        <w:t>Compression Type: Baseline</w:t>
      </w:r>
    </w:p>
    <w:p w14:paraId="5E1766D9" w14:textId="77777777" w:rsidR="008D5447" w:rsidRDefault="008D5447" w:rsidP="008D5447">
      <w:pPr>
        <w:pStyle w:val="Code"/>
      </w:pPr>
      <w:r>
        <w:t>Content-Length: 730945</w:t>
      </w:r>
    </w:p>
    <w:p w14:paraId="42D1725E" w14:textId="77777777" w:rsidR="008D5447" w:rsidRDefault="008D5447" w:rsidP="008D5447">
      <w:pPr>
        <w:pStyle w:val="Code"/>
      </w:pPr>
      <w:r>
        <w:t>Content-Type: image/jpeg</w:t>
      </w:r>
    </w:p>
    <w:p w14:paraId="781D4A53" w14:textId="77777777" w:rsidR="008D5447" w:rsidRDefault="008D5447" w:rsidP="008D5447">
      <w:pPr>
        <w:pStyle w:val="Code"/>
      </w:pPr>
      <w:r>
        <w:t>Copyright: Copyright (c) 1998 Hewlett-Packard Company</w:t>
      </w:r>
    </w:p>
    <w:p w14:paraId="16B94B9D" w14:textId="77777777" w:rsidR="008D5447" w:rsidRDefault="008D5447" w:rsidP="008D5447">
      <w:pPr>
        <w:pStyle w:val="Code"/>
      </w:pPr>
      <w:r>
        <w:t>Creation-Date: 2013-10-04T14:53:31</w:t>
      </w:r>
    </w:p>
    <w:p w14:paraId="5D968A71" w14:textId="77777777" w:rsidR="008D5447" w:rsidRDefault="008D5447" w:rsidP="008D5447">
      <w:pPr>
        <w:pStyle w:val="Code"/>
      </w:pPr>
      <w:r>
        <w:t>Data Precision: 8 bits</w:t>
      </w:r>
    </w:p>
    <w:p w14:paraId="734A0B08" w14:textId="77777777" w:rsidR="008D5447" w:rsidRDefault="008D5447" w:rsidP="008D5447">
      <w:pPr>
        <w:pStyle w:val="Code"/>
      </w:pPr>
      <w:r>
        <w:t>Date Created: Fri Oct 04 00:00:00 CEST 2013</w:t>
      </w:r>
    </w:p>
    <w:p w14:paraId="7A962704" w14:textId="77777777" w:rsidR="008D5447" w:rsidRDefault="008D5447" w:rsidP="008D5447">
      <w:pPr>
        <w:pStyle w:val="Code"/>
      </w:pPr>
      <w:r>
        <w:t>Date/Time: 2013:10:04 14:53:31</w:t>
      </w:r>
    </w:p>
    <w:p w14:paraId="6D63C10E" w14:textId="77777777" w:rsidR="008D5447" w:rsidRDefault="008D5447" w:rsidP="008D5447">
      <w:pPr>
        <w:pStyle w:val="Code"/>
      </w:pPr>
      <w:r>
        <w:t>Date/Time Original: 2013:10:04 14:53:31</w:t>
      </w:r>
    </w:p>
    <w:p w14:paraId="26F238FD" w14:textId="77777777" w:rsidR="008D5447" w:rsidRDefault="008D5447" w:rsidP="008D5447">
      <w:pPr>
        <w:pStyle w:val="Code"/>
      </w:pPr>
      <w:r>
        <w:t>Device Mfg Description: IEC http://www.iec.ch</w:t>
      </w:r>
    </w:p>
    <w:p w14:paraId="358101FA" w14:textId="77777777" w:rsidR="008D5447" w:rsidRDefault="008D5447" w:rsidP="008D5447">
      <w:pPr>
        <w:pStyle w:val="Code"/>
      </w:pPr>
      <w:r>
        <w:t>Device Model Description: IEC 61966-2.1 Default RGB colour space - sRGB</w:t>
      </w:r>
    </w:p>
    <w:p w14:paraId="313592E9" w14:textId="77777777" w:rsidR="008D5447" w:rsidRDefault="008D5447" w:rsidP="008D5447">
      <w:pPr>
        <w:pStyle w:val="Code"/>
      </w:pPr>
      <w:r>
        <w:t>Device manufacturer: IEC</w:t>
      </w:r>
    </w:p>
    <w:p w14:paraId="6F51CC3C" w14:textId="77777777" w:rsidR="008D5447" w:rsidRDefault="008D5447" w:rsidP="008D5447">
      <w:pPr>
        <w:pStyle w:val="Code"/>
      </w:pPr>
      <w:r>
        <w:t>Device model: sRGB</w:t>
      </w:r>
    </w:p>
    <w:p w14:paraId="3015009A" w14:textId="77777777" w:rsidR="008D5447" w:rsidRDefault="008D5447" w:rsidP="008D5447">
      <w:pPr>
        <w:pStyle w:val="Code"/>
      </w:pPr>
      <w:r>
        <w:t>Exif Image Height: 1600 pixels</w:t>
      </w:r>
    </w:p>
    <w:p w14:paraId="30C4CF84" w14:textId="77777777" w:rsidR="008D5447" w:rsidRDefault="008D5447" w:rsidP="008D5447">
      <w:pPr>
        <w:pStyle w:val="Code"/>
      </w:pPr>
      <w:r>
        <w:t>Exif Image Width: 1200 pixels</w:t>
      </w:r>
    </w:p>
    <w:p w14:paraId="0959BDF1" w14:textId="77777777" w:rsidR="008D5447" w:rsidRDefault="008D5447" w:rsidP="008D5447">
      <w:pPr>
        <w:pStyle w:val="Code"/>
      </w:pPr>
      <w:r>
        <w:t>Exif Version: 2.20</w:t>
      </w:r>
    </w:p>
    <w:p w14:paraId="52D888DD" w14:textId="77777777" w:rsidR="008D5447" w:rsidRDefault="008D5447" w:rsidP="008D5447">
      <w:pPr>
        <w:pStyle w:val="Code"/>
      </w:pPr>
      <w:r>
        <w:t>File Modified Date: Tue May 19 10:15:04 CEST 2015</w:t>
      </w:r>
    </w:p>
    <w:p w14:paraId="5807569B" w14:textId="77777777" w:rsidR="008D5447" w:rsidRDefault="008D5447" w:rsidP="008D5447">
      <w:pPr>
        <w:pStyle w:val="Code"/>
      </w:pPr>
      <w:r>
        <w:t>File Name: DSC00323.jpg</w:t>
      </w:r>
    </w:p>
    <w:p w14:paraId="2C926DB9" w14:textId="77777777" w:rsidR="008D5447" w:rsidRDefault="008D5447" w:rsidP="008D5447">
      <w:pPr>
        <w:pStyle w:val="Code"/>
      </w:pPr>
      <w:r>
        <w:t>File Size: 730945 bytes</w:t>
      </w:r>
    </w:p>
    <w:p w14:paraId="08881DE3" w14:textId="77777777" w:rsidR="008D5447" w:rsidRDefault="008D5447" w:rsidP="008D5447">
      <w:pPr>
        <w:pStyle w:val="Code"/>
      </w:pPr>
      <w:r>
        <w:t>FlashPix Version: 1.00</w:t>
      </w:r>
    </w:p>
    <w:p w14:paraId="68EF5279" w14:textId="77777777" w:rsidR="008D5447" w:rsidRDefault="008D5447" w:rsidP="008D5447">
      <w:pPr>
        <w:pStyle w:val="Code"/>
      </w:pPr>
      <w:r>
        <w:t>GPS Altitude: 42 metres</w:t>
      </w:r>
    </w:p>
    <w:p w14:paraId="403BD0F6" w14:textId="77777777" w:rsidR="008D5447" w:rsidRDefault="008D5447" w:rsidP="008D5447">
      <w:pPr>
        <w:pStyle w:val="Code"/>
      </w:pPr>
      <w:r>
        <w:t>GPS Altitude Ref: Sea level</w:t>
      </w:r>
    </w:p>
    <w:p w14:paraId="51CC4183" w14:textId="77777777" w:rsidR="008D5447" w:rsidRDefault="008D5447" w:rsidP="008D5447">
      <w:pPr>
        <w:pStyle w:val="Code"/>
      </w:pPr>
      <w:r>
        <w:t>GPS Img Direction: 160.04 degrees</w:t>
      </w:r>
    </w:p>
    <w:p w14:paraId="23FA17C2" w14:textId="77777777" w:rsidR="008D5447" w:rsidRDefault="008D5447" w:rsidP="008D5447">
      <w:pPr>
        <w:pStyle w:val="Code"/>
      </w:pPr>
      <w:r>
        <w:t>GPS Img Direction Ref: True direction</w:t>
      </w:r>
    </w:p>
    <w:p w14:paraId="4C6E26CC" w14:textId="77777777" w:rsidR="008D5447" w:rsidRDefault="008D5447" w:rsidP="008D5447">
      <w:pPr>
        <w:pStyle w:val="Code"/>
      </w:pPr>
      <w:r>
        <w:t>GPS Latitude: 52° 14' 56.75"</w:t>
      </w:r>
    </w:p>
    <w:p w14:paraId="38D3383A" w14:textId="77777777" w:rsidR="008D5447" w:rsidRDefault="008D5447" w:rsidP="008D5447">
      <w:pPr>
        <w:pStyle w:val="Code"/>
      </w:pPr>
      <w:r>
        <w:t>GPS Latitude Ref: N</w:t>
      </w:r>
    </w:p>
    <w:p w14:paraId="1A20D3ED" w14:textId="77777777" w:rsidR="008D5447" w:rsidRDefault="008D5447" w:rsidP="008D5447">
      <w:pPr>
        <w:pStyle w:val="Code"/>
      </w:pPr>
      <w:r>
        <w:t>GPS Longitude: 5° 8' 18.9"</w:t>
      </w:r>
    </w:p>
    <w:p w14:paraId="786EF02E" w14:textId="77777777" w:rsidR="008D5447" w:rsidRDefault="008D5447" w:rsidP="008D5447">
      <w:pPr>
        <w:pStyle w:val="Code"/>
      </w:pPr>
      <w:r>
        <w:t>GPS Longitude Ref: E</w:t>
      </w:r>
    </w:p>
    <w:p w14:paraId="530100AF" w14:textId="77777777" w:rsidR="008D5447" w:rsidRDefault="008D5447" w:rsidP="008D5447">
      <w:pPr>
        <w:pStyle w:val="Code"/>
      </w:pPr>
      <w:r>
        <w:t>GPS Map Datum: WGS-84</w:t>
      </w:r>
    </w:p>
    <w:p w14:paraId="688409AC" w14:textId="77777777" w:rsidR="008D5447" w:rsidRDefault="008D5447" w:rsidP="008D5447">
      <w:pPr>
        <w:pStyle w:val="Code"/>
      </w:pPr>
      <w:r>
        <w:t>GPS Version ID: 2.200</w:t>
      </w:r>
    </w:p>
    <w:p w14:paraId="2C73EBFE" w14:textId="77777777" w:rsidR="008D5447" w:rsidRDefault="008D5447" w:rsidP="008D5447">
      <w:pPr>
        <w:pStyle w:val="Code"/>
      </w:pPr>
      <w:r>
        <w:t>Green Colorant: (0.3851471, 0.71687317, 0.097076416)</w:t>
      </w:r>
    </w:p>
    <w:p w14:paraId="76314750" w14:textId="06F0EDB0" w:rsidR="008D5447" w:rsidRDefault="008D5447" w:rsidP="008D5447">
      <w:pPr>
        <w:pStyle w:val="Code"/>
      </w:pPr>
      <w:r>
        <w:t xml:space="preserve">Green TRC: 0.0, 0.0000763, </w:t>
      </w:r>
      <w:r w:rsidR="00D528F3">
        <w:t>...</w:t>
      </w:r>
    </w:p>
    <w:p w14:paraId="5B89B24F" w14:textId="77777777" w:rsidR="008D5447" w:rsidRDefault="008D5447" w:rsidP="008D5447">
      <w:pPr>
        <w:pStyle w:val="Code"/>
      </w:pPr>
      <w:r>
        <w:t>Image Height: 1600 pixels</w:t>
      </w:r>
    </w:p>
    <w:p w14:paraId="4C8A706B" w14:textId="77777777" w:rsidR="008D5447" w:rsidRDefault="008D5447" w:rsidP="008D5447">
      <w:pPr>
        <w:pStyle w:val="Code"/>
      </w:pPr>
      <w:r>
        <w:t>Image Width: 1200 pixels</w:t>
      </w:r>
    </w:p>
    <w:p w14:paraId="76078C0A" w14:textId="77777777" w:rsidR="008D5447" w:rsidRDefault="008D5447" w:rsidP="008D5447">
      <w:pPr>
        <w:pStyle w:val="Code"/>
      </w:pPr>
      <w:r>
        <w:t>Last-Modified: 2013-10-04T14:53:31</w:t>
      </w:r>
    </w:p>
    <w:p w14:paraId="1A944D4D" w14:textId="77777777" w:rsidR="008D5447" w:rsidRDefault="008D5447" w:rsidP="008D5447">
      <w:pPr>
        <w:pStyle w:val="Code"/>
      </w:pPr>
      <w:r>
        <w:t>Last-Save-Date: 2013-10-04T14:53:31</w:t>
      </w:r>
    </w:p>
    <w:p w14:paraId="46664B94" w14:textId="77777777" w:rsidR="008D5447" w:rsidRDefault="008D5447" w:rsidP="008D5447">
      <w:pPr>
        <w:pStyle w:val="Code"/>
      </w:pPr>
      <w:r>
        <w:t>Luminance: (76.03647, 80.0, 87.12462)</w:t>
      </w:r>
    </w:p>
    <w:p w14:paraId="5D6E46FA" w14:textId="77777777" w:rsidR="008D5447" w:rsidRDefault="008D5447" w:rsidP="008D5447">
      <w:pPr>
        <w:pStyle w:val="Code"/>
      </w:pPr>
      <w:r>
        <w:t>Make: Garmin</w:t>
      </w:r>
    </w:p>
    <w:p w14:paraId="6AA5D955" w14:textId="77777777" w:rsidR="008D5447" w:rsidRDefault="008D5447" w:rsidP="008D5447">
      <w:pPr>
        <w:pStyle w:val="Code"/>
      </w:pPr>
      <w:r>
        <w:t>Measurement: 1931 2° Observer, Backing (0.0, 0.0, 0.0), Geometry Unknown, Flare 1%, Illuminant D65</w:t>
      </w:r>
    </w:p>
    <w:p w14:paraId="778F7D06" w14:textId="77777777" w:rsidR="008D5447" w:rsidRDefault="008D5447" w:rsidP="008D5447">
      <w:pPr>
        <w:pStyle w:val="Code"/>
      </w:pPr>
      <w:r>
        <w:t>Media Black Point: (0.0, 0.0, 0.0)</w:t>
      </w:r>
    </w:p>
    <w:p w14:paraId="56BC45A4" w14:textId="77777777" w:rsidR="008D5447" w:rsidRDefault="008D5447" w:rsidP="008D5447">
      <w:pPr>
        <w:pStyle w:val="Code"/>
      </w:pPr>
      <w:r>
        <w:t>Media White Point: (0.9504547, 1.0, 1.0890503)</w:t>
      </w:r>
    </w:p>
    <w:p w14:paraId="0FC8852A" w14:textId="77777777" w:rsidR="008D5447" w:rsidRDefault="008D5447" w:rsidP="008D5447">
      <w:pPr>
        <w:pStyle w:val="Code"/>
      </w:pPr>
      <w:r>
        <w:t>Model: Montana 650</w:t>
      </w:r>
    </w:p>
    <w:p w14:paraId="1AA954E8" w14:textId="77777777" w:rsidR="008D5447" w:rsidRDefault="008D5447" w:rsidP="008D5447">
      <w:pPr>
        <w:pStyle w:val="Code"/>
      </w:pPr>
      <w:r>
        <w:t>Number of Components: 3</w:t>
      </w:r>
    </w:p>
    <w:p w14:paraId="6D2B080B" w14:textId="77777777" w:rsidR="008D5447" w:rsidRDefault="008D5447" w:rsidP="008D5447">
      <w:pPr>
        <w:pStyle w:val="Code"/>
      </w:pPr>
      <w:r>
        <w:t>Orientation: Top, left side (Horizontal / normal)</w:t>
      </w:r>
    </w:p>
    <w:p w14:paraId="26E07DF1" w14:textId="77777777" w:rsidR="008D5447" w:rsidRDefault="008D5447" w:rsidP="008D5447">
      <w:pPr>
        <w:pStyle w:val="Code"/>
      </w:pPr>
      <w:r>
        <w:t>Primary Platform: Microsoft Corporation</w:t>
      </w:r>
    </w:p>
    <w:p w14:paraId="0D4C486B" w14:textId="77777777" w:rsidR="008D5447" w:rsidRDefault="008D5447" w:rsidP="008D5447">
      <w:pPr>
        <w:pStyle w:val="Code"/>
      </w:pPr>
      <w:r>
        <w:t>Profile Connection Space: XYZ</w:t>
      </w:r>
    </w:p>
    <w:p w14:paraId="4282D762" w14:textId="77777777" w:rsidR="008D5447" w:rsidRDefault="008D5447" w:rsidP="008D5447">
      <w:pPr>
        <w:pStyle w:val="Code"/>
      </w:pPr>
      <w:r>
        <w:t>Profile Date/Time: Mon Mar 09 07:49:00 CET 1998</w:t>
      </w:r>
    </w:p>
    <w:p w14:paraId="308DB261" w14:textId="77777777" w:rsidR="008D5447" w:rsidRDefault="008D5447" w:rsidP="008D5447">
      <w:pPr>
        <w:pStyle w:val="Code"/>
      </w:pPr>
      <w:r>
        <w:t>Profile Description: sRGB IEC61966-2.1</w:t>
      </w:r>
    </w:p>
    <w:p w14:paraId="4700FCAB" w14:textId="77777777" w:rsidR="008D5447" w:rsidRDefault="008D5447" w:rsidP="008D5447">
      <w:pPr>
        <w:pStyle w:val="Code"/>
      </w:pPr>
      <w:r>
        <w:t>Profile Size: 3144</w:t>
      </w:r>
    </w:p>
    <w:p w14:paraId="0BEA0643" w14:textId="77777777" w:rsidR="008D5447" w:rsidRDefault="008D5447" w:rsidP="008D5447">
      <w:pPr>
        <w:pStyle w:val="Code"/>
      </w:pPr>
      <w:r>
        <w:t>Red Colorant: (0.43606567, 0.2224884, 0.013916016)</w:t>
      </w:r>
    </w:p>
    <w:p w14:paraId="2BFEFF86" w14:textId="22CA0B77" w:rsidR="008D5447" w:rsidRDefault="008D5447" w:rsidP="008D5447">
      <w:pPr>
        <w:pStyle w:val="Code"/>
      </w:pPr>
      <w:r>
        <w:t xml:space="preserve">Red TRC: 0.0, 0.0000763, </w:t>
      </w:r>
      <w:r w:rsidR="00D528F3">
        <w:t>...</w:t>
      </w:r>
    </w:p>
    <w:p w14:paraId="709D8095" w14:textId="77777777" w:rsidR="008D5447" w:rsidRDefault="008D5447" w:rsidP="008D5447">
      <w:pPr>
        <w:pStyle w:val="Code"/>
      </w:pPr>
      <w:r>
        <w:t>Resolution Units: inch</w:t>
      </w:r>
    </w:p>
    <w:p w14:paraId="655ACA37" w14:textId="77777777" w:rsidR="008D5447" w:rsidRDefault="008D5447" w:rsidP="008D5447">
      <w:pPr>
        <w:pStyle w:val="Code"/>
      </w:pPr>
      <w:r>
        <w:t>Signature: acsp</w:t>
      </w:r>
    </w:p>
    <w:p w14:paraId="670C8402" w14:textId="77777777" w:rsidR="008D5447" w:rsidRDefault="008D5447" w:rsidP="008D5447">
      <w:pPr>
        <w:pStyle w:val="Code"/>
      </w:pPr>
      <w:r>
        <w:t>Tag Count: 17</w:t>
      </w:r>
    </w:p>
    <w:p w14:paraId="66312D5F" w14:textId="77777777" w:rsidR="008D5447" w:rsidRDefault="008D5447" w:rsidP="008D5447">
      <w:pPr>
        <w:pStyle w:val="Code"/>
      </w:pPr>
      <w:r>
        <w:t>Technology: CRT</w:t>
      </w:r>
    </w:p>
    <w:p w14:paraId="07A67DE4" w14:textId="77777777" w:rsidR="008D5447" w:rsidRDefault="008D5447" w:rsidP="008D5447">
      <w:pPr>
        <w:pStyle w:val="Code"/>
      </w:pPr>
      <w:r>
        <w:t>Time Created: 14:53:31</w:t>
      </w:r>
    </w:p>
    <w:p w14:paraId="19384848" w14:textId="77777777" w:rsidR="008D5447" w:rsidRDefault="008D5447" w:rsidP="008D5447">
      <w:pPr>
        <w:pStyle w:val="Code"/>
      </w:pPr>
      <w:r>
        <w:t>Viewing Conditions: view(0x76696577): 36 bytes</w:t>
      </w:r>
    </w:p>
    <w:p w14:paraId="1F39AB54" w14:textId="77777777" w:rsidR="008D5447" w:rsidRDefault="008D5447" w:rsidP="008D5447">
      <w:pPr>
        <w:pStyle w:val="Code"/>
      </w:pPr>
      <w:r>
        <w:t>Viewing Conditions Description: Reference Viewing Condition in IEC61966-2.1</w:t>
      </w:r>
    </w:p>
    <w:p w14:paraId="026E7FB3" w14:textId="77777777" w:rsidR="008D5447" w:rsidRDefault="008D5447" w:rsidP="008D5447">
      <w:pPr>
        <w:pStyle w:val="Code"/>
      </w:pPr>
      <w:r>
        <w:t>X Resolution: 72 dots</w:t>
      </w:r>
    </w:p>
    <w:p w14:paraId="6425A2C2" w14:textId="77777777" w:rsidR="008D5447" w:rsidRDefault="008D5447" w:rsidP="008D5447">
      <w:pPr>
        <w:pStyle w:val="Code"/>
      </w:pPr>
      <w:r>
        <w:t>X-Parsed-By: org.apache.tika.parser.DefaultParser</w:t>
      </w:r>
    </w:p>
    <w:p w14:paraId="12E1D72E" w14:textId="77777777" w:rsidR="008D5447" w:rsidRDefault="008D5447" w:rsidP="008D5447">
      <w:pPr>
        <w:pStyle w:val="Code"/>
      </w:pPr>
      <w:r>
        <w:t>X-Parsed-By: org.apache.tika.parser.jpeg.JpegParser</w:t>
      </w:r>
    </w:p>
    <w:p w14:paraId="7D08BD00" w14:textId="77777777" w:rsidR="008D5447" w:rsidRDefault="008D5447" w:rsidP="008D5447">
      <w:pPr>
        <w:pStyle w:val="Code"/>
      </w:pPr>
      <w:r>
        <w:t>XMP Value Count: 2</w:t>
      </w:r>
    </w:p>
    <w:p w14:paraId="5347992B" w14:textId="77777777" w:rsidR="008D5447" w:rsidRDefault="008D5447" w:rsidP="008D5447">
      <w:pPr>
        <w:pStyle w:val="Code"/>
      </w:pPr>
      <w:r>
        <w:t>XYZ values: 0.9642029 1.0 0.8249054</w:t>
      </w:r>
    </w:p>
    <w:p w14:paraId="7CCBDD4F" w14:textId="77777777" w:rsidR="008D5447" w:rsidRDefault="008D5447" w:rsidP="008D5447">
      <w:pPr>
        <w:pStyle w:val="Code"/>
      </w:pPr>
      <w:r>
        <w:t>Y Resolution: 72 dots</w:t>
      </w:r>
    </w:p>
    <w:p w14:paraId="33F625F9" w14:textId="77777777" w:rsidR="008D5447" w:rsidRDefault="008D5447" w:rsidP="008D5447">
      <w:pPr>
        <w:pStyle w:val="Code"/>
      </w:pPr>
      <w:r>
        <w:t>date: 2013-10-04T14:53:31</w:t>
      </w:r>
    </w:p>
    <w:p w14:paraId="051B881E" w14:textId="77777777" w:rsidR="008D5447" w:rsidRDefault="008D5447" w:rsidP="008D5447">
      <w:pPr>
        <w:pStyle w:val="Code"/>
      </w:pPr>
      <w:r>
        <w:t>dcterms:created: 2013-10-04T14:53:31</w:t>
      </w:r>
    </w:p>
    <w:p w14:paraId="0C41A564" w14:textId="77777777" w:rsidR="008D5447" w:rsidRDefault="008D5447" w:rsidP="008D5447">
      <w:pPr>
        <w:pStyle w:val="Code"/>
      </w:pPr>
      <w:r>
        <w:t>dcterms:modified: 2013-10-04T14:53:31</w:t>
      </w:r>
    </w:p>
    <w:p w14:paraId="4D72B389" w14:textId="77777777" w:rsidR="008D5447" w:rsidRDefault="008D5447" w:rsidP="008D5447">
      <w:pPr>
        <w:pStyle w:val="Code"/>
      </w:pPr>
      <w:r>
        <w:t>exif:DateTimeOriginal: 2013-10-04T14:53:31</w:t>
      </w:r>
    </w:p>
    <w:p w14:paraId="445E702D" w14:textId="77777777" w:rsidR="008D5447" w:rsidRDefault="008D5447" w:rsidP="008D5447">
      <w:pPr>
        <w:pStyle w:val="Code"/>
      </w:pPr>
      <w:r>
        <w:t>geo:lat: 52.249097</w:t>
      </w:r>
    </w:p>
    <w:p w14:paraId="76024D47" w14:textId="77777777" w:rsidR="008D5447" w:rsidRDefault="008D5447" w:rsidP="008D5447">
      <w:pPr>
        <w:pStyle w:val="Code"/>
      </w:pPr>
      <w:r>
        <w:t>geo:long: 5.138583</w:t>
      </w:r>
    </w:p>
    <w:p w14:paraId="515BA251" w14:textId="77777777" w:rsidR="008D5447" w:rsidRDefault="008D5447" w:rsidP="008D5447">
      <w:pPr>
        <w:pStyle w:val="Code"/>
      </w:pPr>
      <w:r>
        <w:t>meta:creation-date: 2013-10-04T14:53:31</w:t>
      </w:r>
    </w:p>
    <w:p w14:paraId="436ECB47" w14:textId="77777777" w:rsidR="008D5447" w:rsidRDefault="008D5447" w:rsidP="008D5447">
      <w:pPr>
        <w:pStyle w:val="Code"/>
      </w:pPr>
      <w:r>
        <w:t>meta:save-date: 2013-10-04T14:53:31</w:t>
      </w:r>
    </w:p>
    <w:p w14:paraId="0C793212" w14:textId="77777777" w:rsidR="008D5447" w:rsidRDefault="008D5447" w:rsidP="008D5447">
      <w:pPr>
        <w:pStyle w:val="Code"/>
      </w:pPr>
      <w:r>
        <w:t>modified: 2013-10-04T14:53:31</w:t>
      </w:r>
    </w:p>
    <w:p w14:paraId="208296C3" w14:textId="77777777" w:rsidR="008D5447" w:rsidRDefault="008D5447" w:rsidP="008D5447">
      <w:pPr>
        <w:pStyle w:val="Code"/>
      </w:pPr>
      <w:r>
        <w:t>resourceName: DSC00323.jpg</w:t>
      </w:r>
    </w:p>
    <w:p w14:paraId="4CDE6F7C" w14:textId="77777777" w:rsidR="008D5447" w:rsidRDefault="008D5447" w:rsidP="008D5447">
      <w:pPr>
        <w:pStyle w:val="Code"/>
      </w:pPr>
      <w:r>
        <w:t>tiff:BitsPerSample: 8</w:t>
      </w:r>
    </w:p>
    <w:p w14:paraId="0C67CE2D" w14:textId="77777777" w:rsidR="008D5447" w:rsidRDefault="008D5447" w:rsidP="008D5447">
      <w:pPr>
        <w:pStyle w:val="Code"/>
      </w:pPr>
      <w:r>
        <w:t>tiff:ImageLength: 1600</w:t>
      </w:r>
    </w:p>
    <w:p w14:paraId="055D5DEE" w14:textId="77777777" w:rsidR="008D5447" w:rsidRDefault="008D5447" w:rsidP="008D5447">
      <w:pPr>
        <w:pStyle w:val="Code"/>
      </w:pPr>
      <w:r>
        <w:t>tiff:ImageWidth: 1200</w:t>
      </w:r>
    </w:p>
    <w:p w14:paraId="69E9352C" w14:textId="77777777" w:rsidR="008D5447" w:rsidRDefault="008D5447" w:rsidP="008D5447">
      <w:pPr>
        <w:pStyle w:val="Code"/>
      </w:pPr>
      <w:r>
        <w:t>tiff:Make: Garmin</w:t>
      </w:r>
    </w:p>
    <w:p w14:paraId="32A9BE4A" w14:textId="77777777" w:rsidR="008D5447" w:rsidRDefault="008D5447" w:rsidP="008D5447">
      <w:pPr>
        <w:pStyle w:val="Code"/>
      </w:pPr>
      <w:r>
        <w:t>tiff:Model: Montana 650</w:t>
      </w:r>
    </w:p>
    <w:p w14:paraId="34F5E68A" w14:textId="77777777" w:rsidR="008D5447" w:rsidRDefault="008D5447" w:rsidP="008D5447">
      <w:pPr>
        <w:pStyle w:val="Code"/>
      </w:pPr>
      <w:r>
        <w:t>tiff:Orientation: 1</w:t>
      </w:r>
    </w:p>
    <w:p w14:paraId="12A93560" w14:textId="589A04D0" w:rsidR="004B3E2A" w:rsidRDefault="008D5447" w:rsidP="008D5447">
      <w:pPr>
        <w:rPr>
          <w:rFonts w:asciiTheme="majorHAnsi" w:hAnsiTheme="majorHAnsi"/>
          <w:b/>
          <w:color w:val="17365D" w:themeColor="text2" w:themeShade="BF"/>
          <w:sz w:val="28"/>
        </w:rPr>
      </w:pPr>
      <w:r>
        <w:t xml:space="preserve"> </w:t>
      </w:r>
      <w:r w:rsidR="004B3E2A">
        <w:br w:type="page"/>
      </w:r>
    </w:p>
    <w:p w14:paraId="5C880A2A" w14:textId="6BA777BB" w:rsidR="009749E6" w:rsidRDefault="009749E6" w:rsidP="001528FF">
      <w:pPr>
        <w:pStyle w:val="Abstract1"/>
      </w:pPr>
      <w:r>
        <w:t>Appendix</w:t>
      </w:r>
      <w:r w:rsidR="00D8407C">
        <w:t xml:space="preserve"> 3.</w:t>
      </w:r>
      <w:r>
        <w:t xml:space="preserve"> – </w:t>
      </w:r>
      <w:r w:rsidR="005D1CF0">
        <w:t xml:space="preserve">FITS-output, </w:t>
      </w:r>
      <w:r>
        <w:t>docx voorbeeld</w:t>
      </w:r>
    </w:p>
    <w:p w14:paraId="69FADA6D" w14:textId="77777777" w:rsidR="009749E6" w:rsidRDefault="009749E6" w:rsidP="001876A4">
      <w:pPr>
        <w:pStyle w:val="BodyText"/>
      </w:pPr>
      <w:r>
        <w:t>Input: docx, word document gemaakt met MS Word for Mac 2011, versie 14.4.9</w:t>
      </w:r>
      <w:r w:rsidR="00050AF5">
        <w:t>.</w:t>
      </w:r>
    </w:p>
    <w:p w14:paraId="579A7A63" w14:textId="77777777" w:rsidR="00050AF5" w:rsidRDefault="00050AF5" w:rsidP="001876A4">
      <w:pPr>
        <w:pStyle w:val="BodyText"/>
      </w:pPr>
      <w:r>
        <w:t>Output in FITS-xml</w:t>
      </w:r>
    </w:p>
    <w:p w14:paraId="5C560C4B" w14:textId="77777777" w:rsidR="00050AF5" w:rsidRDefault="00050AF5" w:rsidP="004B3E2A">
      <w:pPr>
        <w:pStyle w:val="Code"/>
        <w:rPr>
          <w:color w:val="000000"/>
        </w:rPr>
      </w:pPr>
      <w:r>
        <w:t>&lt;?xml version="1.0" encoding="UTF-8"?&gt;</w:t>
      </w:r>
      <w:r>
        <w:rPr>
          <w:color w:val="000000"/>
        </w:rPr>
        <w:br/>
      </w:r>
      <w:r>
        <w:rPr>
          <w:color w:val="000096"/>
        </w:rPr>
        <w:t>&lt;fits</w:t>
      </w:r>
      <w:r>
        <w:rPr>
          <w:color w:val="F5844C"/>
        </w:rPr>
        <w:t xml:space="preserve"> xmlns</w:t>
      </w:r>
      <w:r>
        <w:rPr>
          <w:color w:val="FF8040"/>
        </w:rPr>
        <w:t>=</w:t>
      </w:r>
      <w:r>
        <w:t>"http://hul.harvard.edu/ois/xml/ns/fits/fits_output"</w:t>
      </w:r>
      <w:r>
        <w:rPr>
          <w:color w:val="F5844C"/>
        </w:rPr>
        <w:t xml:space="preserve"> xmlns:xsi</w:t>
      </w:r>
      <w:r>
        <w:rPr>
          <w:color w:val="FF8040"/>
        </w:rPr>
        <w:t>=</w:t>
      </w:r>
      <w:r>
        <w:t>"http://www.w3.org/2001/XMLSchema-instance"</w:t>
      </w:r>
      <w:r>
        <w:rPr>
          <w:color w:val="F5844C"/>
        </w:rPr>
        <w:t xml:space="preserve"> xsi:schemaLocation</w:t>
      </w:r>
      <w:r>
        <w:rPr>
          <w:color w:val="FF8040"/>
        </w:rPr>
        <w:t>=</w:t>
      </w:r>
      <w:r>
        <w:t>"http://hul.harvard.edu/ois/xml/ns/fits/fits_output http://hul.harvard.edu/ois/xml/xsd/fits/fits_output.xsd"</w:t>
      </w:r>
      <w:r>
        <w:rPr>
          <w:color w:val="F5844C"/>
        </w:rPr>
        <w:t xml:space="preserve"> version</w:t>
      </w:r>
      <w:r>
        <w:rPr>
          <w:color w:val="FF8040"/>
        </w:rPr>
        <w:t>=</w:t>
      </w:r>
      <w:r>
        <w:t>"0.8.5"</w:t>
      </w:r>
      <w:r>
        <w:rPr>
          <w:color w:val="F5844C"/>
        </w:rPr>
        <w:t xml:space="preserve"> timestamp</w:t>
      </w:r>
      <w:r>
        <w:rPr>
          <w:color w:val="FF8040"/>
        </w:rPr>
        <w:t>=</w:t>
      </w:r>
      <w:r>
        <w:t>"5/19/15 10:08 AM"</w:t>
      </w:r>
      <w:r>
        <w:rPr>
          <w:color w:val="000096"/>
        </w:rPr>
        <w:t>&gt;</w:t>
      </w:r>
      <w:r>
        <w:rPr>
          <w:color w:val="000000"/>
        </w:rPr>
        <w:br/>
        <w:t xml:space="preserve">  </w:t>
      </w:r>
      <w:r>
        <w:rPr>
          <w:color w:val="000096"/>
        </w:rPr>
        <w:t>&lt;identification</w:t>
      </w:r>
      <w:r>
        <w:rPr>
          <w:color w:val="F5844C"/>
        </w:rPr>
        <w:t xml:space="preserve"> status</w:t>
      </w:r>
      <w:r>
        <w:rPr>
          <w:color w:val="FF8040"/>
        </w:rPr>
        <w:t>=</w:t>
      </w:r>
      <w:r>
        <w:t>"CONFLICT"</w:t>
      </w:r>
      <w:r>
        <w:rPr>
          <w:color w:val="000096"/>
        </w:rPr>
        <w:t>&gt;</w:t>
      </w:r>
      <w:r>
        <w:rPr>
          <w:color w:val="000000"/>
        </w:rPr>
        <w:br/>
        <w:t xml:space="preserve">    </w:t>
      </w:r>
      <w:r>
        <w:rPr>
          <w:color w:val="000096"/>
        </w:rPr>
        <w:t>&lt;identity</w:t>
      </w:r>
      <w:r>
        <w:rPr>
          <w:color w:val="F5844C"/>
        </w:rPr>
        <w:t xml:space="preserve"> format</w:t>
      </w:r>
      <w:r>
        <w:rPr>
          <w:color w:val="FF8040"/>
        </w:rPr>
        <w:t>=</w:t>
      </w:r>
      <w:r>
        <w:t>"OpenDocument Text"</w:t>
      </w:r>
      <w:r>
        <w:rPr>
          <w:color w:val="F5844C"/>
        </w:rPr>
        <w:t xml:space="preserve"> mimetype</w:t>
      </w:r>
      <w:r>
        <w:rPr>
          <w:color w:val="FF8040"/>
        </w:rPr>
        <w:t>=</w:t>
      </w:r>
      <w:r>
        <w:t>"application/vnd.oasis.opendocument.text"</w:t>
      </w:r>
      <w:r>
        <w:rPr>
          <w:color w:val="F5844C"/>
        </w:rPr>
        <w:t xml:space="preserve"> toolname</w:t>
      </w:r>
      <w:r>
        <w:rPr>
          <w:color w:val="FF8040"/>
        </w:rPr>
        <w:t>=</w:t>
      </w:r>
      <w:r>
        <w:t>"FITS"</w:t>
      </w:r>
      <w:r>
        <w:rPr>
          <w:color w:val="F5844C"/>
        </w:rPr>
        <w:t xml:space="preserve"> toolversion</w:t>
      </w:r>
      <w:r>
        <w:rPr>
          <w:color w:val="FF8040"/>
        </w:rPr>
        <w:t>=</w:t>
      </w:r>
      <w:r>
        <w:t>"0.8.5"</w:t>
      </w:r>
      <w:r>
        <w:rPr>
          <w:color w:val="000096"/>
        </w:rPr>
        <w:t>&gt;</w:t>
      </w:r>
      <w:r>
        <w:rPr>
          <w:color w:val="000000"/>
        </w:rPr>
        <w:br/>
        <w:t xml:space="preserve">      </w:t>
      </w:r>
      <w:r>
        <w:rPr>
          <w:color w:val="000096"/>
        </w:rPr>
        <w:t>&lt;tool</w:t>
      </w:r>
      <w:r>
        <w:rPr>
          <w:color w:val="F5844C"/>
        </w:rPr>
        <w:t xml:space="preserve"> toolname</w:t>
      </w:r>
      <w:r>
        <w:rPr>
          <w:color w:val="FF8040"/>
        </w:rPr>
        <w:t>=</w:t>
      </w:r>
      <w:r>
        <w:t>"file utility"</w:t>
      </w:r>
      <w:r>
        <w:rPr>
          <w:color w:val="F5844C"/>
        </w:rPr>
        <w:t xml:space="preserve"> toolversion</w:t>
      </w:r>
      <w:r>
        <w:rPr>
          <w:color w:val="FF8040"/>
        </w:rPr>
        <w:t>=</w:t>
      </w:r>
      <w:r>
        <w:t>"5.04"</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"Exiftool"</w:t>
      </w:r>
      <w:r>
        <w:rPr>
          <w:color w:val="F5844C"/>
        </w:rPr>
        <w:t xml:space="preserve"> toolversion</w:t>
      </w:r>
      <w:r>
        <w:rPr>
          <w:color w:val="FF8040"/>
        </w:rPr>
        <w:t>=</w:t>
      </w:r>
      <w:r>
        <w:t>"9.13"</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"NLNZ Metadata Extractor"</w:t>
      </w:r>
      <w:r>
        <w:rPr>
          <w:color w:val="F5844C"/>
        </w:rPr>
        <w:t xml:space="preserve"> toolversion</w:t>
      </w:r>
      <w:r>
        <w:rPr>
          <w:color w:val="FF8040"/>
        </w:rPr>
        <w:t>=</w:t>
      </w:r>
      <w:r>
        <w:t>"3.4GA"</w:t>
      </w:r>
      <w:r>
        <w:rPr>
          <w:color w:val="F5844C"/>
        </w:rPr>
        <w:t xml:space="preserve"> </w:t>
      </w:r>
      <w:r>
        <w:rPr>
          <w:color w:val="000096"/>
        </w:rPr>
        <w:t>/&gt;</w:t>
      </w:r>
      <w:r>
        <w:rPr>
          <w:color w:val="000000"/>
        </w:rPr>
        <w:br/>
        <w:t xml:space="preserve">      </w:t>
      </w:r>
      <w:r>
        <w:rPr>
          <w:color w:val="000096"/>
        </w:rPr>
        <w:t>&lt;version</w:t>
      </w:r>
      <w:r>
        <w:rPr>
          <w:color w:val="F5844C"/>
        </w:rPr>
        <w:t xml:space="preserve"> toolname</w:t>
      </w:r>
      <w:r>
        <w:rPr>
          <w:color w:val="FF8040"/>
        </w:rPr>
        <w:t>=</w:t>
      </w:r>
      <w:r>
        <w:t>"file utility"</w:t>
      </w:r>
      <w:r>
        <w:rPr>
          <w:color w:val="F5844C"/>
        </w:rPr>
        <w:t xml:space="preserve"> toolversion</w:t>
      </w:r>
      <w:r>
        <w:rPr>
          <w:color w:val="FF8040"/>
        </w:rPr>
        <w:t>=</w:t>
      </w:r>
      <w:r>
        <w:t>"5.04"</w:t>
      </w:r>
      <w:r>
        <w:rPr>
          <w:color w:val="000096"/>
        </w:rPr>
        <w:t>&gt;</w:t>
      </w:r>
      <w:r>
        <w:rPr>
          <w:color w:val="000000"/>
        </w:rPr>
        <w:t>2.0</w:t>
      </w:r>
      <w:r>
        <w:rPr>
          <w:color w:val="000096"/>
        </w:rPr>
        <w:t>&lt;/version&gt;</w:t>
      </w:r>
      <w:r>
        <w:rPr>
          <w:color w:val="000000"/>
        </w:rPr>
        <w:br/>
        <w:t xml:space="preserve">    </w:t>
      </w:r>
      <w:r>
        <w:rPr>
          <w:color w:val="000096"/>
        </w:rPr>
        <w:t>&lt;/identity&gt;</w:t>
      </w:r>
      <w:r>
        <w:rPr>
          <w:color w:val="000000"/>
        </w:rPr>
        <w:br/>
        <w:t xml:space="preserve">    </w:t>
      </w:r>
      <w:r>
        <w:rPr>
          <w:color w:val="000096"/>
        </w:rPr>
        <w:t>&lt;identity</w:t>
      </w:r>
      <w:r>
        <w:rPr>
          <w:color w:val="F5844C"/>
        </w:rPr>
        <w:t xml:space="preserve"> format</w:t>
      </w:r>
      <w:r>
        <w:rPr>
          <w:color w:val="FF8040"/>
        </w:rPr>
        <w:t>=</w:t>
      </w:r>
      <w:r>
        <w:t>"Office Open XML Document"</w:t>
      </w:r>
      <w:r>
        <w:rPr>
          <w:color w:val="F5844C"/>
        </w:rPr>
        <w:t xml:space="preserve"> mimetype</w:t>
      </w:r>
      <w:r>
        <w:rPr>
          <w:color w:val="FF8040"/>
        </w:rPr>
        <w:t>=</w:t>
      </w:r>
      <w:r>
        <w:t>"application/vnd.openxmlformats-officedocument.wordprocessingml.document"</w:t>
      </w:r>
      <w:r>
        <w:rPr>
          <w:color w:val="F5844C"/>
        </w:rPr>
        <w:t xml:space="preserve"> toolname</w:t>
      </w:r>
      <w:r>
        <w:rPr>
          <w:color w:val="FF8040"/>
        </w:rPr>
        <w:t>=</w:t>
      </w:r>
      <w:r>
        <w:t>"FITS"</w:t>
      </w:r>
      <w:r>
        <w:rPr>
          <w:color w:val="F5844C"/>
        </w:rPr>
        <w:t xml:space="preserve"> toolversion</w:t>
      </w:r>
      <w:r>
        <w:rPr>
          <w:color w:val="FF8040"/>
        </w:rPr>
        <w:t>=</w:t>
      </w:r>
      <w:r>
        <w:t>"0.8.5"</w:t>
      </w:r>
      <w:r>
        <w:rPr>
          <w:color w:val="000096"/>
        </w:rPr>
        <w:t>&gt;</w:t>
      </w:r>
      <w:r>
        <w:rPr>
          <w:color w:val="000000"/>
        </w:rPr>
        <w:br/>
        <w:t xml:space="preserve">      </w:t>
      </w:r>
      <w:r>
        <w:rPr>
          <w:color w:val="000096"/>
        </w:rPr>
        <w:t>&lt;tool</w:t>
      </w:r>
      <w:r>
        <w:rPr>
          <w:color w:val="F5844C"/>
        </w:rPr>
        <w:t xml:space="preserve"> toolname</w:t>
      </w:r>
      <w:r>
        <w:rPr>
          <w:color w:val="FF8040"/>
        </w:rPr>
        <w:t>=</w:t>
      </w:r>
      <w:r>
        <w:t>"Tika"</w:t>
      </w:r>
      <w:r>
        <w:rPr>
          <w:color w:val="F5844C"/>
        </w:rPr>
        <w:t xml:space="preserve"> toolversion</w:t>
      </w:r>
      <w:r>
        <w:rPr>
          <w:color w:val="FF8040"/>
        </w:rPr>
        <w:t>=</w:t>
      </w:r>
      <w:r>
        <w:t>"1.3"</w:t>
      </w:r>
      <w:r>
        <w:rPr>
          <w:color w:val="F5844C"/>
        </w:rPr>
        <w:t xml:space="preserve"> </w:t>
      </w:r>
      <w:r>
        <w:rPr>
          <w:color w:val="000096"/>
        </w:rPr>
        <w:t>/&gt;</w:t>
      </w:r>
      <w:r>
        <w:rPr>
          <w:color w:val="000000"/>
        </w:rPr>
        <w:br/>
        <w:t xml:space="preserve">    </w:t>
      </w:r>
      <w:r>
        <w:rPr>
          <w:color w:val="000096"/>
        </w:rPr>
        <w:t>&lt;/identity&gt;</w:t>
      </w:r>
      <w:r>
        <w:rPr>
          <w:color w:val="000000"/>
        </w:rPr>
        <w:br/>
        <w:t xml:space="preserve">  </w:t>
      </w:r>
      <w:r>
        <w:rPr>
          <w:color w:val="000096"/>
        </w:rPr>
        <w:t>&lt;/identification&gt;</w:t>
      </w:r>
      <w:r>
        <w:rPr>
          <w:color w:val="000000"/>
        </w:rPr>
        <w:br/>
        <w:t xml:space="preserve">  </w:t>
      </w:r>
      <w:r>
        <w:rPr>
          <w:color w:val="000096"/>
        </w:rPr>
        <w:t>&lt;fileinfo&gt;</w:t>
      </w:r>
      <w:r>
        <w:rPr>
          <w:color w:val="000000"/>
        </w:rPr>
        <w:br/>
        <w:t xml:space="preserve">    </w:t>
      </w:r>
      <w:r>
        <w:rPr>
          <w:color w:val="000096"/>
        </w:rPr>
        <w:t>&lt;lastmodified</w:t>
      </w:r>
      <w:r>
        <w:rPr>
          <w:color w:val="F5844C"/>
        </w:rPr>
        <w:t xml:space="preserve"> toolname</w:t>
      </w:r>
      <w:r>
        <w:rPr>
          <w:color w:val="FF8040"/>
        </w:rPr>
        <w:t>=</w:t>
      </w:r>
      <w:r>
        <w:t>"Exiftool"</w:t>
      </w:r>
      <w:r>
        <w:rPr>
          <w:color w:val="F5844C"/>
        </w:rPr>
        <w:t xml:space="preserve"> toolversion</w:t>
      </w:r>
      <w:r>
        <w:rPr>
          <w:color w:val="FF8040"/>
        </w:rPr>
        <w:t>=</w:t>
      </w:r>
      <w:r>
        <w:t>"9.13"</w:t>
      </w:r>
      <w:r>
        <w:rPr>
          <w:color w:val="F5844C"/>
        </w:rPr>
        <w:t xml:space="preserve"> status</w:t>
      </w:r>
      <w:r>
        <w:rPr>
          <w:color w:val="FF8040"/>
        </w:rPr>
        <w:t>=</w:t>
      </w:r>
      <w:r>
        <w:t>"SINGLE_RESULT"</w:t>
      </w:r>
      <w:r>
        <w:rPr>
          <w:color w:val="000096"/>
        </w:rPr>
        <w:t>&gt;</w:t>
      </w:r>
      <w:r>
        <w:rPr>
          <w:color w:val="000000"/>
        </w:rPr>
        <w:t>2015:05:19 10:17:59+02:00</w:t>
      </w:r>
      <w:r>
        <w:rPr>
          <w:color w:val="000096"/>
        </w:rPr>
        <w:t>&lt;/lastmodified&gt;</w:t>
      </w:r>
      <w:r>
        <w:rPr>
          <w:color w:val="000000"/>
        </w:rPr>
        <w:br/>
        <w:t xml:space="preserve">    </w:t>
      </w:r>
      <w:r>
        <w:rPr>
          <w:color w:val="000096"/>
        </w:rPr>
        <w:t>&lt;filepath</w:t>
      </w:r>
      <w:r>
        <w:rPr>
          <w:color w:val="F5844C"/>
        </w:rPr>
        <w:t xml:space="preserve"> toolname</w:t>
      </w:r>
      <w:r>
        <w:rPr>
          <w:color w:val="FF8040"/>
        </w:rPr>
        <w:t>=</w:t>
      </w:r>
      <w:r>
        <w:t>"OIS File Information"</w:t>
      </w:r>
      <w:r>
        <w:rPr>
          <w:color w:val="F5844C"/>
        </w:rPr>
        <w:t xml:space="preserve"> toolversion</w:t>
      </w:r>
      <w:r>
        <w:rPr>
          <w:color w:val="FF8040"/>
        </w:rPr>
        <w:t>=</w:t>
      </w:r>
      <w:r>
        <w:t>"0.2"</w:t>
      </w:r>
      <w:r>
        <w:rPr>
          <w:color w:val="F5844C"/>
        </w:rPr>
        <w:t xml:space="preserve"> status</w:t>
      </w:r>
      <w:r>
        <w:rPr>
          <w:color w:val="FF8040"/>
        </w:rPr>
        <w:t>=</w:t>
      </w:r>
      <w:r>
        <w:t>"SINGLE_RESULT"</w:t>
      </w:r>
      <w:r>
        <w:rPr>
          <w:color w:val="000096"/>
        </w:rPr>
        <w:t>&gt;</w:t>
      </w:r>
      <w:r>
        <w:rPr>
          <w:color w:val="000000"/>
        </w:rPr>
        <w:t>/vagrant/files/test1/Herkenning Inhoud EASY.docx</w:t>
      </w:r>
      <w:r>
        <w:rPr>
          <w:color w:val="000096"/>
        </w:rPr>
        <w:t>&lt;/filepath&gt;</w:t>
      </w:r>
      <w:r>
        <w:rPr>
          <w:color w:val="000000"/>
        </w:rPr>
        <w:br/>
        <w:t xml:space="preserve">    </w:t>
      </w:r>
      <w:r>
        <w:rPr>
          <w:color w:val="000096"/>
        </w:rPr>
        <w:t>&lt;filename</w:t>
      </w:r>
      <w:r>
        <w:rPr>
          <w:color w:val="F5844C"/>
        </w:rPr>
        <w:t xml:space="preserve"> toolname</w:t>
      </w:r>
      <w:r>
        <w:rPr>
          <w:color w:val="FF8040"/>
        </w:rPr>
        <w:t>=</w:t>
      </w:r>
      <w:r>
        <w:t>"OIS File Information"</w:t>
      </w:r>
      <w:r>
        <w:rPr>
          <w:color w:val="F5844C"/>
        </w:rPr>
        <w:t xml:space="preserve"> toolversion</w:t>
      </w:r>
      <w:r>
        <w:rPr>
          <w:color w:val="FF8040"/>
        </w:rPr>
        <w:t>=</w:t>
      </w:r>
      <w:r>
        <w:t>"0.2"</w:t>
      </w:r>
      <w:r>
        <w:rPr>
          <w:color w:val="F5844C"/>
        </w:rPr>
        <w:t xml:space="preserve"> status</w:t>
      </w:r>
      <w:r>
        <w:rPr>
          <w:color w:val="FF8040"/>
        </w:rPr>
        <w:t>=</w:t>
      </w:r>
      <w:r>
        <w:t>"SINGLE_RESULT"</w:t>
      </w:r>
      <w:r>
        <w:rPr>
          <w:color w:val="000096"/>
        </w:rPr>
        <w:t>&gt;</w:t>
      </w:r>
      <w:r>
        <w:rPr>
          <w:color w:val="000000"/>
        </w:rPr>
        <w:t>Herkenning Inhoud EASY.docx</w:t>
      </w:r>
      <w:r>
        <w:rPr>
          <w:color w:val="000096"/>
        </w:rPr>
        <w:t>&lt;/filename&gt;</w:t>
      </w:r>
      <w:r>
        <w:rPr>
          <w:color w:val="000000"/>
        </w:rPr>
        <w:br/>
        <w:t xml:space="preserve">    </w:t>
      </w:r>
      <w:r>
        <w:rPr>
          <w:color w:val="000096"/>
        </w:rPr>
        <w:t>&lt;size</w:t>
      </w:r>
      <w:r>
        <w:rPr>
          <w:color w:val="F5844C"/>
        </w:rPr>
        <w:t xml:space="preserve"> toolname</w:t>
      </w:r>
      <w:r>
        <w:rPr>
          <w:color w:val="FF8040"/>
        </w:rPr>
        <w:t>=</w:t>
      </w:r>
      <w:r>
        <w:t>"OIS File Information"</w:t>
      </w:r>
      <w:r>
        <w:rPr>
          <w:color w:val="F5844C"/>
        </w:rPr>
        <w:t xml:space="preserve"> toolversion</w:t>
      </w:r>
      <w:r>
        <w:rPr>
          <w:color w:val="FF8040"/>
        </w:rPr>
        <w:t>=</w:t>
      </w:r>
      <w:r>
        <w:t>"0.2"</w:t>
      </w:r>
      <w:r>
        <w:rPr>
          <w:color w:val="F5844C"/>
        </w:rPr>
        <w:t xml:space="preserve"> status</w:t>
      </w:r>
      <w:r>
        <w:rPr>
          <w:color w:val="FF8040"/>
        </w:rPr>
        <w:t>=</w:t>
      </w:r>
      <w:r>
        <w:t>"SINGLE_RESULT"</w:t>
      </w:r>
      <w:r>
        <w:rPr>
          <w:color w:val="000096"/>
        </w:rPr>
        <w:t>&gt;</w:t>
      </w:r>
      <w:r>
        <w:rPr>
          <w:color w:val="000000"/>
        </w:rPr>
        <w:t>81319</w:t>
      </w:r>
      <w:r>
        <w:rPr>
          <w:color w:val="000096"/>
        </w:rPr>
        <w:t>&lt;/size&gt;</w:t>
      </w:r>
      <w:r>
        <w:rPr>
          <w:color w:val="000000"/>
        </w:rPr>
        <w:br/>
        <w:t xml:space="preserve">    </w:t>
      </w:r>
      <w:r>
        <w:rPr>
          <w:color w:val="000096"/>
        </w:rPr>
        <w:t>&lt;md5checksum</w:t>
      </w:r>
      <w:r>
        <w:rPr>
          <w:color w:val="F5844C"/>
        </w:rPr>
        <w:t xml:space="preserve"> toolname</w:t>
      </w:r>
      <w:r>
        <w:rPr>
          <w:color w:val="FF8040"/>
        </w:rPr>
        <w:t>=</w:t>
      </w:r>
      <w:r>
        <w:t>"OIS File Information"</w:t>
      </w:r>
      <w:r>
        <w:rPr>
          <w:color w:val="F5844C"/>
        </w:rPr>
        <w:t xml:space="preserve"> toolversion</w:t>
      </w:r>
      <w:r>
        <w:rPr>
          <w:color w:val="FF8040"/>
        </w:rPr>
        <w:t>=</w:t>
      </w:r>
      <w:r>
        <w:t>"0.2"</w:t>
      </w:r>
      <w:r>
        <w:rPr>
          <w:color w:val="F5844C"/>
        </w:rPr>
        <w:t xml:space="preserve"> status</w:t>
      </w:r>
      <w:r>
        <w:rPr>
          <w:color w:val="FF8040"/>
        </w:rPr>
        <w:t>=</w:t>
      </w:r>
      <w:r>
        <w:t>"SINGLE_RESULT"</w:t>
      </w:r>
      <w:r>
        <w:rPr>
          <w:color w:val="000096"/>
        </w:rPr>
        <w:t>&gt;</w:t>
      </w:r>
      <w:r>
        <w:rPr>
          <w:color w:val="000000"/>
        </w:rPr>
        <w:t>0a7deb87668d9637b52607b12cd41e8d</w:t>
      </w:r>
      <w:r>
        <w:rPr>
          <w:color w:val="000096"/>
        </w:rPr>
        <w:t>&lt;/md5checksum&gt;</w:t>
      </w:r>
      <w:r>
        <w:rPr>
          <w:color w:val="000000"/>
        </w:rPr>
        <w:br/>
        <w:t xml:space="preserve">    </w:t>
      </w:r>
      <w:r>
        <w:rPr>
          <w:color w:val="000096"/>
        </w:rPr>
        <w:t>&lt;fslastmodified</w:t>
      </w:r>
      <w:r>
        <w:rPr>
          <w:color w:val="F5844C"/>
        </w:rPr>
        <w:t xml:space="preserve"> toolname</w:t>
      </w:r>
      <w:r>
        <w:rPr>
          <w:color w:val="FF8040"/>
        </w:rPr>
        <w:t>=</w:t>
      </w:r>
      <w:r>
        <w:t>"OIS File Information"</w:t>
      </w:r>
      <w:r>
        <w:rPr>
          <w:color w:val="F5844C"/>
        </w:rPr>
        <w:t xml:space="preserve"> toolversion</w:t>
      </w:r>
      <w:r>
        <w:rPr>
          <w:color w:val="FF8040"/>
        </w:rPr>
        <w:t>=</w:t>
      </w:r>
      <w:r>
        <w:t>"0.2"</w:t>
      </w:r>
      <w:r>
        <w:rPr>
          <w:color w:val="F5844C"/>
        </w:rPr>
        <w:t xml:space="preserve"> status</w:t>
      </w:r>
      <w:r>
        <w:rPr>
          <w:color w:val="FF8040"/>
        </w:rPr>
        <w:t>=</w:t>
      </w:r>
      <w:r>
        <w:t>"SINGLE_RESULT"</w:t>
      </w:r>
      <w:r>
        <w:rPr>
          <w:color w:val="000096"/>
        </w:rPr>
        <w:t>&gt;</w:t>
      </w:r>
      <w:r>
        <w:rPr>
          <w:color w:val="000000"/>
        </w:rPr>
        <w:t>1432023479000</w:t>
      </w:r>
      <w:r>
        <w:rPr>
          <w:color w:val="000096"/>
        </w:rPr>
        <w:t>&lt;/fslastmodified&gt;</w:t>
      </w:r>
      <w:r>
        <w:rPr>
          <w:color w:val="000000"/>
        </w:rPr>
        <w:br/>
        <w:t xml:space="preserve">  </w:t>
      </w:r>
      <w:r>
        <w:rPr>
          <w:color w:val="000096"/>
        </w:rPr>
        <w:t>&lt;/fileinfo&gt;</w:t>
      </w:r>
      <w:r>
        <w:rPr>
          <w:color w:val="000000"/>
        </w:rPr>
        <w:br/>
        <w:t xml:space="preserve">  </w:t>
      </w:r>
      <w:r>
        <w:rPr>
          <w:color w:val="000096"/>
        </w:rPr>
        <w:t>&lt;filestatus</w:t>
      </w:r>
      <w:r>
        <w:rPr>
          <w:color w:val="F5844C"/>
        </w:rPr>
        <w:t xml:space="preserve"> </w:t>
      </w:r>
      <w:r>
        <w:rPr>
          <w:color w:val="000096"/>
        </w:rPr>
        <w:t>/&gt;</w:t>
      </w:r>
      <w:r>
        <w:rPr>
          <w:color w:val="000000"/>
        </w:rPr>
        <w:br/>
        <w:t xml:space="preserve">  </w:t>
      </w:r>
      <w:r>
        <w:rPr>
          <w:color w:val="000096"/>
        </w:rPr>
        <w:t>&lt;metadata&gt;</w:t>
      </w:r>
      <w:r>
        <w:rPr>
          <w:color w:val="000000"/>
        </w:rPr>
        <w:br/>
        <w:t xml:space="preserve">    </w:t>
      </w:r>
      <w:r>
        <w:rPr>
          <w:color w:val="000096"/>
        </w:rPr>
        <w:t>&lt;document</w:t>
      </w:r>
      <w:r>
        <w:rPr>
          <w:color w:val="F5844C"/>
        </w:rPr>
        <w:t xml:space="preserve"> </w:t>
      </w:r>
      <w:r>
        <w:rPr>
          <w:color w:val="000096"/>
        </w:rPr>
        <w:t>/&gt;</w:t>
      </w:r>
      <w:r>
        <w:rPr>
          <w:color w:val="000000"/>
        </w:rPr>
        <w:br/>
        <w:t xml:space="preserve">  </w:t>
      </w:r>
      <w:r>
        <w:rPr>
          <w:color w:val="000096"/>
        </w:rPr>
        <w:t>&lt;/metadata&gt;</w:t>
      </w:r>
      <w:r>
        <w:rPr>
          <w:color w:val="000000"/>
        </w:rPr>
        <w:br/>
        <w:t xml:space="preserve">  </w:t>
      </w:r>
      <w:r>
        <w:rPr>
          <w:color w:val="000096"/>
        </w:rPr>
        <w:t>&lt;statistics</w:t>
      </w:r>
      <w:r>
        <w:rPr>
          <w:color w:val="F5844C"/>
        </w:rPr>
        <w:t xml:space="preserve"> fitsExecutionTime</w:t>
      </w:r>
      <w:r>
        <w:rPr>
          <w:color w:val="FF8040"/>
        </w:rPr>
        <w:t>=</w:t>
      </w:r>
      <w:r>
        <w:t>"5755"</w:t>
      </w:r>
      <w:r>
        <w:rPr>
          <w:color w:val="000096"/>
        </w:rPr>
        <w:t>&gt;</w:t>
      </w:r>
      <w:r>
        <w:rPr>
          <w:color w:val="000000"/>
        </w:rPr>
        <w:br/>
        <w:t xml:space="preserve">    </w:t>
      </w:r>
      <w:r>
        <w:rPr>
          <w:color w:val="000096"/>
        </w:rPr>
        <w:t>&lt;tool</w:t>
      </w:r>
      <w:r>
        <w:rPr>
          <w:color w:val="F5844C"/>
        </w:rPr>
        <w:t xml:space="preserve"> toolname</w:t>
      </w:r>
      <w:r>
        <w:rPr>
          <w:color w:val="FF8040"/>
        </w:rPr>
        <w:t>=</w:t>
      </w:r>
      <w:r>
        <w:t>"OIS Audio Information"</w:t>
      </w:r>
      <w:r>
        <w:rPr>
          <w:color w:val="F5844C"/>
        </w:rPr>
        <w:t xml:space="preserve"> toolversion</w:t>
      </w:r>
      <w:r>
        <w:rPr>
          <w:color w:val="FF8040"/>
        </w:rPr>
        <w:t>=</w:t>
      </w:r>
      <w:r>
        <w:t>"0.1"</w:t>
      </w:r>
      <w:r>
        <w:rPr>
          <w:color w:val="F5844C"/>
        </w:rPr>
        <w:t xml:space="preserve"> status</w:t>
      </w:r>
      <w:r>
        <w:rPr>
          <w:color w:val="FF8040"/>
        </w:rPr>
        <w:t>=</w:t>
      </w:r>
      <w:r>
        <w:t>"did not run"</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"ADL Tool"</w:t>
      </w:r>
      <w:r>
        <w:rPr>
          <w:color w:val="F5844C"/>
        </w:rPr>
        <w:t xml:space="preserve"> toolversion</w:t>
      </w:r>
      <w:r>
        <w:rPr>
          <w:color w:val="FF8040"/>
        </w:rPr>
        <w:t>=</w:t>
      </w:r>
      <w:r>
        <w:t>"0.1"</w:t>
      </w:r>
      <w:r>
        <w:rPr>
          <w:color w:val="F5844C"/>
        </w:rPr>
        <w:t xml:space="preserve"> status</w:t>
      </w:r>
      <w:r>
        <w:rPr>
          <w:color w:val="FF8040"/>
        </w:rPr>
        <w:t>=</w:t>
      </w:r>
      <w:r>
        <w:t>"did not run"</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"Jhove"</w:t>
      </w:r>
      <w:r>
        <w:rPr>
          <w:color w:val="F5844C"/>
        </w:rPr>
        <w:t xml:space="preserve"> toolversion</w:t>
      </w:r>
      <w:r>
        <w:rPr>
          <w:color w:val="FF8040"/>
        </w:rPr>
        <w:t>=</w:t>
      </w:r>
      <w:r>
        <w:t>"1.5"</w:t>
      </w:r>
      <w:r>
        <w:rPr>
          <w:color w:val="F5844C"/>
        </w:rPr>
        <w:t xml:space="preserve"> executionTime</w:t>
      </w:r>
      <w:r>
        <w:rPr>
          <w:color w:val="FF8040"/>
        </w:rPr>
        <w:t>=</w:t>
      </w:r>
      <w:r>
        <w:t>"5727"</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"file utility"</w:t>
      </w:r>
      <w:r>
        <w:rPr>
          <w:color w:val="F5844C"/>
        </w:rPr>
        <w:t xml:space="preserve"> toolversion</w:t>
      </w:r>
      <w:r>
        <w:rPr>
          <w:color w:val="FF8040"/>
        </w:rPr>
        <w:t>=</w:t>
      </w:r>
      <w:r>
        <w:t>"5.04"</w:t>
      </w:r>
      <w:r>
        <w:rPr>
          <w:color w:val="F5844C"/>
        </w:rPr>
        <w:t xml:space="preserve"> executionTime</w:t>
      </w:r>
      <w:r>
        <w:rPr>
          <w:color w:val="FF8040"/>
        </w:rPr>
        <w:t>=</w:t>
      </w:r>
      <w:r>
        <w:t>"316"</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"Exiftool"</w:t>
      </w:r>
      <w:r>
        <w:rPr>
          <w:color w:val="F5844C"/>
        </w:rPr>
        <w:t xml:space="preserve"> toolversion</w:t>
      </w:r>
      <w:r>
        <w:rPr>
          <w:color w:val="FF8040"/>
        </w:rPr>
        <w:t>=</w:t>
      </w:r>
      <w:r>
        <w:t>"9.13"</w:t>
      </w:r>
      <w:r>
        <w:rPr>
          <w:color w:val="F5844C"/>
        </w:rPr>
        <w:t xml:space="preserve"> executionTime</w:t>
      </w:r>
      <w:r>
        <w:rPr>
          <w:color w:val="FF8040"/>
        </w:rPr>
        <w:t>=</w:t>
      </w:r>
      <w:r>
        <w:t>"497"</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"Droid"</w:t>
      </w:r>
      <w:r>
        <w:rPr>
          <w:color w:val="F5844C"/>
        </w:rPr>
        <w:t xml:space="preserve"> toolversion</w:t>
      </w:r>
      <w:r>
        <w:rPr>
          <w:color w:val="FF8040"/>
        </w:rPr>
        <w:t>=</w:t>
      </w:r>
      <w:r>
        <w:t>"6.1.3"</w:t>
      </w:r>
      <w:r>
        <w:rPr>
          <w:color w:val="F5844C"/>
        </w:rPr>
        <w:t xml:space="preserve"> executionTime</w:t>
      </w:r>
      <w:r>
        <w:rPr>
          <w:color w:val="FF8040"/>
        </w:rPr>
        <w:t>=</w:t>
      </w:r>
      <w:r>
        <w:t>"43"</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"NLNZ Metadata Extractor"</w:t>
      </w:r>
      <w:r>
        <w:rPr>
          <w:color w:val="F5844C"/>
        </w:rPr>
        <w:t xml:space="preserve"> toolversion</w:t>
      </w:r>
      <w:r>
        <w:rPr>
          <w:color w:val="FF8040"/>
        </w:rPr>
        <w:t>=</w:t>
      </w:r>
      <w:r>
        <w:t>"3.4GA"</w:t>
      </w:r>
      <w:r>
        <w:rPr>
          <w:color w:val="F5844C"/>
        </w:rPr>
        <w:t xml:space="preserve"> executionTime</w:t>
      </w:r>
      <w:r>
        <w:rPr>
          <w:color w:val="FF8040"/>
        </w:rPr>
        <w:t>=</w:t>
      </w:r>
      <w:r>
        <w:t>"229"</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"OIS File Information"</w:t>
      </w:r>
      <w:r>
        <w:rPr>
          <w:color w:val="F5844C"/>
        </w:rPr>
        <w:t xml:space="preserve"> toolversion</w:t>
      </w:r>
      <w:r>
        <w:rPr>
          <w:color w:val="FF8040"/>
        </w:rPr>
        <w:t>=</w:t>
      </w:r>
      <w:r>
        <w:t>"0.2"</w:t>
      </w:r>
      <w:r>
        <w:rPr>
          <w:color w:val="F5844C"/>
        </w:rPr>
        <w:t xml:space="preserve"> executionTime</w:t>
      </w:r>
      <w:r>
        <w:rPr>
          <w:color w:val="FF8040"/>
        </w:rPr>
        <w:t>=</w:t>
      </w:r>
      <w:r>
        <w:t>"14"</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"OIS XML Metadata"</w:t>
      </w:r>
      <w:r>
        <w:rPr>
          <w:color w:val="F5844C"/>
        </w:rPr>
        <w:t xml:space="preserve"> toolversion</w:t>
      </w:r>
      <w:r>
        <w:rPr>
          <w:color w:val="FF8040"/>
        </w:rPr>
        <w:t>=</w:t>
      </w:r>
      <w:r>
        <w:t>"0.2"</w:t>
      </w:r>
      <w:r>
        <w:rPr>
          <w:color w:val="F5844C"/>
        </w:rPr>
        <w:t xml:space="preserve"> status</w:t>
      </w:r>
      <w:r>
        <w:rPr>
          <w:color w:val="FF8040"/>
        </w:rPr>
        <w:t>=</w:t>
      </w:r>
      <w:r>
        <w:t>"did not run"</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"ffident"</w:t>
      </w:r>
      <w:r>
        <w:rPr>
          <w:color w:val="F5844C"/>
        </w:rPr>
        <w:t xml:space="preserve"> toolversion</w:t>
      </w:r>
      <w:r>
        <w:rPr>
          <w:color w:val="FF8040"/>
        </w:rPr>
        <w:t>=</w:t>
      </w:r>
      <w:r>
        <w:t>"0.2"</w:t>
      </w:r>
      <w:r>
        <w:rPr>
          <w:color w:val="F5844C"/>
        </w:rPr>
        <w:t xml:space="preserve"> executionTime</w:t>
      </w:r>
      <w:r>
        <w:rPr>
          <w:color w:val="FF8040"/>
        </w:rPr>
        <w:t>=</w:t>
      </w:r>
      <w:r>
        <w:t>"30"</w:t>
      </w:r>
      <w:r>
        <w:rPr>
          <w:color w:val="F5844C"/>
        </w:rPr>
        <w:t xml:space="preserve"> </w:t>
      </w:r>
      <w:r>
        <w:rPr>
          <w:color w:val="000096"/>
        </w:rPr>
        <w:t>/&gt;</w:t>
      </w:r>
      <w:r>
        <w:rPr>
          <w:color w:val="000000"/>
        </w:rPr>
        <w:br/>
        <w:t xml:space="preserve">    </w:t>
      </w:r>
      <w:r>
        <w:rPr>
          <w:color w:val="000096"/>
        </w:rPr>
        <w:t>&lt;tool</w:t>
      </w:r>
      <w:r>
        <w:rPr>
          <w:color w:val="F5844C"/>
        </w:rPr>
        <w:t xml:space="preserve"> toolname</w:t>
      </w:r>
      <w:r>
        <w:rPr>
          <w:color w:val="FF8040"/>
        </w:rPr>
        <w:t>=</w:t>
      </w:r>
      <w:r>
        <w:t>"Tika"</w:t>
      </w:r>
      <w:r>
        <w:rPr>
          <w:color w:val="F5844C"/>
        </w:rPr>
        <w:t xml:space="preserve"> toolversion</w:t>
      </w:r>
      <w:r>
        <w:rPr>
          <w:color w:val="FF8040"/>
        </w:rPr>
        <w:t>=</w:t>
      </w:r>
      <w:r>
        <w:t>"1.3"</w:t>
      </w:r>
      <w:r>
        <w:rPr>
          <w:color w:val="F5844C"/>
        </w:rPr>
        <w:t xml:space="preserve"> executionTime</w:t>
      </w:r>
      <w:r>
        <w:rPr>
          <w:color w:val="FF8040"/>
        </w:rPr>
        <w:t>=</w:t>
      </w:r>
      <w:r>
        <w:t>"2519"</w:t>
      </w:r>
      <w:r>
        <w:rPr>
          <w:color w:val="F5844C"/>
        </w:rPr>
        <w:t xml:space="preserve"> </w:t>
      </w:r>
      <w:r>
        <w:rPr>
          <w:color w:val="000096"/>
        </w:rPr>
        <w:t>/&gt;</w:t>
      </w:r>
      <w:r>
        <w:rPr>
          <w:color w:val="000000"/>
        </w:rPr>
        <w:br/>
        <w:t xml:space="preserve">  </w:t>
      </w:r>
      <w:r>
        <w:rPr>
          <w:color w:val="000096"/>
        </w:rPr>
        <w:t>&lt;/statistics&gt;</w:t>
      </w:r>
      <w:r>
        <w:rPr>
          <w:color w:val="000000"/>
        </w:rPr>
        <w:br/>
      </w:r>
      <w:r>
        <w:rPr>
          <w:color w:val="000096"/>
        </w:rPr>
        <w:t>&lt;/fits&gt;</w:t>
      </w:r>
    </w:p>
    <w:p w14:paraId="6C227B66" w14:textId="77777777" w:rsidR="00E23FC7" w:rsidRDefault="00E23FC7" w:rsidP="001876A4">
      <w:pPr>
        <w:pStyle w:val="BodyText"/>
      </w:pPr>
    </w:p>
    <w:p w14:paraId="01E4F650" w14:textId="77777777" w:rsidR="00E23FC7" w:rsidRDefault="00D8407C" w:rsidP="001876A4">
      <w:pPr>
        <w:pStyle w:val="BodyText"/>
      </w:pPr>
      <w:r>
        <w:t>De s</w:t>
      </w:r>
      <w:r w:rsidR="005D1CF0">
        <w:t>tandaard</w:t>
      </w:r>
      <w:r>
        <w:t xml:space="preserve"> xml voor .docx ontbreekt. FITS geeft in</w:t>
      </w:r>
      <w:r w:rsidR="005D1CF0">
        <w:t xml:space="preserve"> beide modi de zelfde output.</w:t>
      </w:r>
    </w:p>
    <w:p w14:paraId="3FFDBCCA" w14:textId="7607D842" w:rsidR="004C1E32" w:rsidRPr="00D528F3" w:rsidRDefault="00D528F3" w:rsidP="00D528F3">
      <w:pPr>
        <w:rPr>
          <w:rFonts w:ascii="Avenir Book" w:hAnsi="Avenir Book"/>
        </w:rPr>
      </w:pPr>
      <w:r>
        <w:rPr>
          <w:rFonts w:ascii="Avenir Book" w:hAnsi="Avenir Book"/>
        </w:rPr>
        <w:t>Output van Apache-Tika:</w:t>
      </w:r>
    </w:p>
    <w:p w14:paraId="0494540A" w14:textId="77777777" w:rsidR="004C1E32" w:rsidRDefault="004C1E32" w:rsidP="004C1E32">
      <w:pPr>
        <w:pStyle w:val="Code"/>
      </w:pPr>
      <w:r>
        <w:t>Application-Name: Microsoft Macintosh Word</w:t>
      </w:r>
    </w:p>
    <w:p w14:paraId="4968B84F" w14:textId="77777777" w:rsidR="004C1E32" w:rsidRDefault="004C1E32" w:rsidP="004C1E32">
      <w:pPr>
        <w:pStyle w:val="Code"/>
      </w:pPr>
      <w:r>
        <w:t>Application-Version: 14.0000</w:t>
      </w:r>
    </w:p>
    <w:p w14:paraId="51737CC6" w14:textId="77777777" w:rsidR="004C1E32" w:rsidRDefault="004C1E32" w:rsidP="004C1E32">
      <w:pPr>
        <w:pStyle w:val="Code"/>
      </w:pPr>
      <w:r>
        <w:t>Author: henk van den berg</w:t>
      </w:r>
    </w:p>
    <w:p w14:paraId="56869C1C" w14:textId="77777777" w:rsidR="004C1E32" w:rsidRDefault="004C1E32" w:rsidP="004C1E32">
      <w:pPr>
        <w:pStyle w:val="Code"/>
      </w:pPr>
      <w:r>
        <w:t>Character Count: 8325</w:t>
      </w:r>
    </w:p>
    <w:p w14:paraId="051FB265" w14:textId="77777777" w:rsidR="004C1E32" w:rsidRDefault="004C1E32" w:rsidP="004C1E32">
      <w:pPr>
        <w:pStyle w:val="Code"/>
      </w:pPr>
      <w:r>
        <w:t>Character-Count-With-Spaces: 9766</w:t>
      </w:r>
    </w:p>
    <w:p w14:paraId="2C0B8676" w14:textId="77777777" w:rsidR="004C1E32" w:rsidRDefault="004C1E32" w:rsidP="004C1E32">
      <w:pPr>
        <w:pStyle w:val="Code"/>
      </w:pPr>
      <w:r>
        <w:t>Content-Length: 81319</w:t>
      </w:r>
    </w:p>
    <w:p w14:paraId="5132386E" w14:textId="77777777" w:rsidR="004C1E32" w:rsidRDefault="004C1E32" w:rsidP="004C1E32">
      <w:pPr>
        <w:pStyle w:val="Code"/>
      </w:pPr>
      <w:r>
        <w:t>Content-Type: application/vnd.openxmlformats-officedocument.wordprocessingml.document</w:t>
      </w:r>
    </w:p>
    <w:p w14:paraId="0EABAC74" w14:textId="77777777" w:rsidR="004C1E32" w:rsidRDefault="004C1E32" w:rsidP="004C1E32">
      <w:pPr>
        <w:pStyle w:val="Code"/>
      </w:pPr>
      <w:r>
        <w:t>Creation-Date: 2015-05-12T08:49:00Z</w:t>
      </w:r>
    </w:p>
    <w:p w14:paraId="6B03A578" w14:textId="77777777" w:rsidR="004C1E32" w:rsidRDefault="004C1E32" w:rsidP="004C1E32">
      <w:pPr>
        <w:pStyle w:val="Code"/>
      </w:pPr>
      <w:r>
        <w:t>Last-Author: henk van den berg</w:t>
      </w:r>
    </w:p>
    <w:p w14:paraId="05EFE9CE" w14:textId="77777777" w:rsidR="004C1E32" w:rsidRDefault="004C1E32" w:rsidP="004C1E32">
      <w:pPr>
        <w:pStyle w:val="Code"/>
      </w:pPr>
      <w:r>
        <w:t>Last-Modified: 2015-05-19T08:17:00Z</w:t>
      </w:r>
    </w:p>
    <w:p w14:paraId="5FE92507" w14:textId="77777777" w:rsidR="004C1E32" w:rsidRDefault="004C1E32" w:rsidP="004C1E32">
      <w:pPr>
        <w:pStyle w:val="Code"/>
      </w:pPr>
      <w:r>
        <w:t>Last-Save-Date: 2015-05-19T08:17:00Z</w:t>
      </w:r>
    </w:p>
    <w:p w14:paraId="0E3E694B" w14:textId="77777777" w:rsidR="004C1E32" w:rsidRDefault="004C1E32" w:rsidP="004C1E32">
      <w:pPr>
        <w:pStyle w:val="Code"/>
      </w:pPr>
      <w:r>
        <w:t>Line-Count: 69</w:t>
      </w:r>
    </w:p>
    <w:p w14:paraId="0B5A1D5E" w14:textId="77777777" w:rsidR="004C1E32" w:rsidRDefault="004C1E32" w:rsidP="004C1E32">
      <w:pPr>
        <w:pStyle w:val="Code"/>
      </w:pPr>
      <w:r>
        <w:t>Page-Count: 8</w:t>
      </w:r>
    </w:p>
    <w:p w14:paraId="1B255EB1" w14:textId="77777777" w:rsidR="004C1E32" w:rsidRDefault="004C1E32" w:rsidP="004C1E32">
      <w:pPr>
        <w:pStyle w:val="Code"/>
      </w:pPr>
      <w:r>
        <w:t>Paragraph-Count: 19</w:t>
      </w:r>
    </w:p>
    <w:p w14:paraId="03AE60FB" w14:textId="77777777" w:rsidR="004C1E32" w:rsidRDefault="004C1E32" w:rsidP="004C1E32">
      <w:pPr>
        <w:pStyle w:val="Code"/>
      </w:pPr>
      <w:r>
        <w:t>Revision-Number: 1</w:t>
      </w:r>
    </w:p>
    <w:p w14:paraId="53CB24E5" w14:textId="77777777" w:rsidR="004C1E32" w:rsidRDefault="004C1E32" w:rsidP="004C1E32">
      <w:pPr>
        <w:pStyle w:val="Code"/>
      </w:pPr>
      <w:r>
        <w:t>Template: report-1.1.dotx</w:t>
      </w:r>
    </w:p>
    <w:p w14:paraId="3353495F" w14:textId="77777777" w:rsidR="004C1E32" w:rsidRDefault="004C1E32" w:rsidP="004C1E32">
      <w:pPr>
        <w:pStyle w:val="Code"/>
      </w:pPr>
      <w:r>
        <w:t>Total-Time: 99</w:t>
      </w:r>
    </w:p>
    <w:p w14:paraId="1D3295BC" w14:textId="77777777" w:rsidR="004C1E32" w:rsidRDefault="004C1E32" w:rsidP="004C1E32">
      <w:pPr>
        <w:pStyle w:val="Code"/>
      </w:pPr>
      <w:r>
        <w:t>Word-Count: 1460</w:t>
      </w:r>
    </w:p>
    <w:p w14:paraId="38A70711" w14:textId="77777777" w:rsidR="004C1E32" w:rsidRDefault="004C1E32" w:rsidP="004C1E32">
      <w:pPr>
        <w:pStyle w:val="Code"/>
      </w:pPr>
      <w:r>
        <w:t>X-Parsed-By: org.apache.tika.parser.DefaultParser</w:t>
      </w:r>
    </w:p>
    <w:p w14:paraId="7AC6F2BC" w14:textId="77777777" w:rsidR="004C1E32" w:rsidRDefault="004C1E32" w:rsidP="004C1E32">
      <w:pPr>
        <w:pStyle w:val="Code"/>
      </w:pPr>
      <w:r>
        <w:t>X-Parsed-By: org.apache.tika.parser.microsoft.ooxml.OOXMLParser</w:t>
      </w:r>
    </w:p>
    <w:p w14:paraId="3D5B1527" w14:textId="77777777" w:rsidR="004C1E32" w:rsidRDefault="004C1E32" w:rsidP="004C1E32">
      <w:pPr>
        <w:pStyle w:val="Code"/>
      </w:pPr>
      <w:r>
        <w:t>cp:revision: 1</w:t>
      </w:r>
    </w:p>
    <w:p w14:paraId="6A474093" w14:textId="77777777" w:rsidR="004C1E32" w:rsidRDefault="004C1E32" w:rsidP="004C1E32">
      <w:pPr>
        <w:pStyle w:val="Code"/>
      </w:pPr>
      <w:r>
        <w:t>creator: henk van den berg</w:t>
      </w:r>
    </w:p>
    <w:p w14:paraId="4A852536" w14:textId="77777777" w:rsidR="004C1E32" w:rsidRDefault="004C1E32" w:rsidP="004C1E32">
      <w:pPr>
        <w:pStyle w:val="Code"/>
      </w:pPr>
      <w:r>
        <w:t>date: 2015-05-19T08:17:00Z</w:t>
      </w:r>
    </w:p>
    <w:p w14:paraId="70F17257" w14:textId="77777777" w:rsidR="004C1E32" w:rsidRDefault="004C1E32" w:rsidP="004C1E32">
      <w:pPr>
        <w:pStyle w:val="Code"/>
      </w:pPr>
      <w:r>
        <w:t>dc:creator: henk van den berg</w:t>
      </w:r>
    </w:p>
    <w:p w14:paraId="79BC58C1" w14:textId="77777777" w:rsidR="004C1E32" w:rsidRDefault="004C1E32" w:rsidP="004C1E32">
      <w:pPr>
        <w:pStyle w:val="Code"/>
      </w:pPr>
      <w:r>
        <w:t>dc:publisher: DANS-KNAW</w:t>
      </w:r>
    </w:p>
    <w:p w14:paraId="49A5ECB5" w14:textId="77777777" w:rsidR="004C1E32" w:rsidRDefault="004C1E32" w:rsidP="004C1E32">
      <w:pPr>
        <w:pStyle w:val="Code"/>
      </w:pPr>
      <w:r>
        <w:t>dcterms:created: 2015-05-12T08:49:00Z</w:t>
      </w:r>
    </w:p>
    <w:p w14:paraId="7D76BAAF" w14:textId="77777777" w:rsidR="004C1E32" w:rsidRDefault="004C1E32" w:rsidP="004C1E32">
      <w:pPr>
        <w:pStyle w:val="Code"/>
      </w:pPr>
      <w:r>
        <w:t>dcterms:modified: 2015-05-19T08:17:00Z</w:t>
      </w:r>
    </w:p>
    <w:p w14:paraId="4EE4D119" w14:textId="77777777" w:rsidR="004C1E32" w:rsidRDefault="004C1E32" w:rsidP="004C1E32">
      <w:pPr>
        <w:pStyle w:val="Code"/>
      </w:pPr>
      <w:r>
        <w:t>extended-properties:AppVersion: 14.0000</w:t>
      </w:r>
    </w:p>
    <w:p w14:paraId="3B3679EF" w14:textId="77777777" w:rsidR="004C1E32" w:rsidRDefault="004C1E32" w:rsidP="004C1E32">
      <w:pPr>
        <w:pStyle w:val="Code"/>
      </w:pPr>
      <w:r>
        <w:t>extended-properties:Application: Microsoft Macintosh Word</w:t>
      </w:r>
    </w:p>
    <w:p w14:paraId="33F09519" w14:textId="77777777" w:rsidR="004C1E32" w:rsidRDefault="004C1E32" w:rsidP="004C1E32">
      <w:pPr>
        <w:pStyle w:val="Code"/>
      </w:pPr>
      <w:r>
        <w:t>extended-properties:Company: DANS-KNAW</w:t>
      </w:r>
    </w:p>
    <w:p w14:paraId="2F94C0AA" w14:textId="77777777" w:rsidR="004C1E32" w:rsidRDefault="004C1E32" w:rsidP="004C1E32">
      <w:pPr>
        <w:pStyle w:val="Code"/>
      </w:pPr>
      <w:r>
        <w:t>extended-properties:Template: report-1.1.dotx</w:t>
      </w:r>
    </w:p>
    <w:p w14:paraId="78B018C4" w14:textId="77777777" w:rsidR="004C1E32" w:rsidRDefault="004C1E32" w:rsidP="004C1E32">
      <w:pPr>
        <w:pStyle w:val="Code"/>
      </w:pPr>
      <w:r>
        <w:t>extended-properties:TotalTime: 99</w:t>
      </w:r>
    </w:p>
    <w:p w14:paraId="16B2FD55" w14:textId="77777777" w:rsidR="004C1E32" w:rsidRDefault="004C1E32" w:rsidP="004C1E32">
      <w:pPr>
        <w:pStyle w:val="Code"/>
      </w:pPr>
      <w:r>
        <w:t>meta:author: henk van den berg</w:t>
      </w:r>
    </w:p>
    <w:p w14:paraId="6BAD6F88" w14:textId="77777777" w:rsidR="004C1E32" w:rsidRDefault="004C1E32" w:rsidP="004C1E32">
      <w:pPr>
        <w:pStyle w:val="Code"/>
      </w:pPr>
      <w:r>
        <w:t>meta:character-count: 8325</w:t>
      </w:r>
    </w:p>
    <w:p w14:paraId="779CA372" w14:textId="77777777" w:rsidR="004C1E32" w:rsidRDefault="004C1E32" w:rsidP="004C1E32">
      <w:pPr>
        <w:pStyle w:val="Code"/>
      </w:pPr>
      <w:r>
        <w:t>meta:character-count-with-spaces: 9766</w:t>
      </w:r>
    </w:p>
    <w:p w14:paraId="4F37541C" w14:textId="77777777" w:rsidR="004C1E32" w:rsidRDefault="004C1E32" w:rsidP="004C1E32">
      <w:pPr>
        <w:pStyle w:val="Code"/>
      </w:pPr>
      <w:r>
        <w:t>meta:creation-date: 2015-05-12T08:49:00Z</w:t>
      </w:r>
    </w:p>
    <w:p w14:paraId="18A28E37" w14:textId="77777777" w:rsidR="004C1E32" w:rsidRDefault="004C1E32" w:rsidP="004C1E32">
      <w:pPr>
        <w:pStyle w:val="Code"/>
      </w:pPr>
      <w:r>
        <w:t>meta:last-author: henk van den berg</w:t>
      </w:r>
    </w:p>
    <w:p w14:paraId="2F3697DE" w14:textId="77777777" w:rsidR="004C1E32" w:rsidRDefault="004C1E32" w:rsidP="004C1E32">
      <w:pPr>
        <w:pStyle w:val="Code"/>
      </w:pPr>
      <w:r>
        <w:t>meta:line-count: 69</w:t>
      </w:r>
    </w:p>
    <w:p w14:paraId="5C6CE8DA" w14:textId="77777777" w:rsidR="004C1E32" w:rsidRDefault="004C1E32" w:rsidP="004C1E32">
      <w:pPr>
        <w:pStyle w:val="Code"/>
      </w:pPr>
      <w:r>
        <w:t>meta:page-count: 8</w:t>
      </w:r>
    </w:p>
    <w:p w14:paraId="592DDECB" w14:textId="77777777" w:rsidR="004C1E32" w:rsidRDefault="004C1E32" w:rsidP="004C1E32">
      <w:pPr>
        <w:pStyle w:val="Code"/>
      </w:pPr>
      <w:r>
        <w:t>meta:paragraph-count: 19</w:t>
      </w:r>
    </w:p>
    <w:p w14:paraId="4FC8E54A" w14:textId="77777777" w:rsidR="004C1E32" w:rsidRDefault="004C1E32" w:rsidP="004C1E32">
      <w:pPr>
        <w:pStyle w:val="Code"/>
      </w:pPr>
      <w:r>
        <w:t>meta:save-date: 2015-05-19T08:17:00Z</w:t>
      </w:r>
    </w:p>
    <w:p w14:paraId="69113606" w14:textId="77777777" w:rsidR="004C1E32" w:rsidRDefault="004C1E32" w:rsidP="004C1E32">
      <w:pPr>
        <w:pStyle w:val="Code"/>
      </w:pPr>
      <w:r>
        <w:t>meta:word-count: 1460</w:t>
      </w:r>
    </w:p>
    <w:p w14:paraId="545284D5" w14:textId="77777777" w:rsidR="004C1E32" w:rsidRDefault="004C1E32" w:rsidP="004C1E32">
      <w:pPr>
        <w:pStyle w:val="Code"/>
      </w:pPr>
      <w:r>
        <w:t>modified: 2015-05-19T08:17:00Z</w:t>
      </w:r>
    </w:p>
    <w:p w14:paraId="7CBEB47E" w14:textId="77777777" w:rsidR="004C1E32" w:rsidRDefault="004C1E32" w:rsidP="004C1E32">
      <w:pPr>
        <w:pStyle w:val="Code"/>
      </w:pPr>
      <w:r>
        <w:t>publisher: DANS-KNAW</w:t>
      </w:r>
    </w:p>
    <w:p w14:paraId="3B1F532A" w14:textId="77777777" w:rsidR="004C1E32" w:rsidRDefault="004C1E32" w:rsidP="004C1E32">
      <w:pPr>
        <w:pStyle w:val="Code"/>
      </w:pPr>
      <w:r>
        <w:t>resourceName: Herkenning Inhoud EASY.docx</w:t>
      </w:r>
    </w:p>
    <w:p w14:paraId="3BC642CE" w14:textId="77777777" w:rsidR="004C1E32" w:rsidRDefault="004C1E32" w:rsidP="004C1E32">
      <w:pPr>
        <w:pStyle w:val="Code"/>
      </w:pPr>
      <w:r>
        <w:t>xmpTPg:NPages: 8</w:t>
      </w:r>
    </w:p>
    <w:p w14:paraId="28A6EF03" w14:textId="77777777" w:rsidR="004C1E32" w:rsidRDefault="004C1E32" w:rsidP="004C1E32">
      <w:pPr>
        <w:pStyle w:val="BodyText"/>
      </w:pPr>
    </w:p>
    <w:p w14:paraId="744A0D69" w14:textId="57F1634A" w:rsidR="003A5A9A" w:rsidRDefault="003A5A9A">
      <w:pPr>
        <w:rPr>
          <w:rFonts w:ascii="Avenir Book" w:hAnsi="Avenir Book"/>
        </w:rPr>
      </w:pPr>
      <w:r>
        <w:br w:type="page"/>
      </w:r>
    </w:p>
    <w:p w14:paraId="627AE852" w14:textId="57A26140" w:rsidR="003A5A9A" w:rsidRDefault="003A5A9A" w:rsidP="003A5A9A">
      <w:pPr>
        <w:pStyle w:val="Abstract1"/>
      </w:pPr>
      <w:r>
        <w:t>Glossary</w:t>
      </w:r>
    </w:p>
    <w:p w14:paraId="202F74D9" w14:textId="5A8DA6AF" w:rsidR="003A5A9A" w:rsidRDefault="003A5A9A" w:rsidP="003A5A9A">
      <w:pPr>
        <w:pStyle w:val="variable"/>
      </w:pPr>
      <w:r>
        <w:t>TRC</w:t>
      </w:r>
    </w:p>
    <w:p w14:paraId="0B79CBD7" w14:textId="3EF372D0" w:rsidR="003A5A9A" w:rsidRDefault="003A5A9A" w:rsidP="003A5A9A">
      <w:pPr>
        <w:pStyle w:val="variable-text"/>
        <w:rPr>
          <w:i/>
          <w:iCs/>
        </w:rPr>
      </w:pPr>
      <w:r w:rsidRPr="003A5A9A">
        <w:rPr>
          <w:i/>
          <w:iCs/>
        </w:rPr>
        <w:t>Tone Reproduction Curve</w:t>
      </w:r>
      <w:r>
        <w:rPr>
          <w:i/>
          <w:iCs/>
        </w:rPr>
        <w:t xml:space="preserve">. </w:t>
      </w:r>
      <w:r w:rsidR="008B4016">
        <w:rPr>
          <w:i/>
          <w:iCs/>
        </w:rPr>
        <w:br/>
      </w:r>
      <w:r w:rsidR="008B4016" w:rsidRPr="008B4016">
        <w:rPr>
          <w:i/>
          <w:iCs/>
        </w:rPr>
        <w:t xml:space="preserve">In the theory of </w:t>
      </w:r>
      <w:hyperlink r:id="rId26" w:tooltip="Photography" w:history="1">
        <w:r w:rsidR="008B4016" w:rsidRPr="008B4016">
          <w:rPr>
            <w:rStyle w:val="Hyperlink"/>
            <w:i/>
            <w:iCs/>
          </w:rPr>
          <w:t>photography</w:t>
        </w:r>
      </w:hyperlink>
      <w:r w:rsidR="008B4016" w:rsidRPr="008B4016">
        <w:rPr>
          <w:i/>
          <w:iCs/>
        </w:rPr>
        <w:t xml:space="preserve">, </w:t>
      </w:r>
      <w:r w:rsidR="008B4016" w:rsidRPr="008B4016">
        <w:rPr>
          <w:b/>
          <w:bCs/>
          <w:i/>
          <w:iCs/>
        </w:rPr>
        <w:t>tone reproduction</w:t>
      </w:r>
      <w:r w:rsidR="008B4016" w:rsidRPr="008B4016">
        <w:rPr>
          <w:i/>
          <w:iCs/>
        </w:rPr>
        <w:t xml:space="preserve"> is the mapping of scene </w:t>
      </w:r>
      <w:hyperlink r:id="rId27" w:tooltip="Luminance" w:history="1">
        <w:r w:rsidR="008B4016" w:rsidRPr="008B4016">
          <w:rPr>
            <w:rStyle w:val="Hyperlink"/>
            <w:i/>
            <w:iCs/>
          </w:rPr>
          <w:t>luminance</w:t>
        </w:r>
      </w:hyperlink>
      <w:r w:rsidR="008B4016" w:rsidRPr="008B4016">
        <w:rPr>
          <w:i/>
          <w:iCs/>
        </w:rPr>
        <w:t xml:space="preserve"> and </w:t>
      </w:r>
      <w:hyperlink r:id="rId28" w:tooltip="Color" w:history="1">
        <w:r w:rsidR="008B4016" w:rsidRPr="008B4016">
          <w:rPr>
            <w:rStyle w:val="Hyperlink"/>
            <w:i/>
            <w:iCs/>
          </w:rPr>
          <w:t>color</w:t>
        </w:r>
      </w:hyperlink>
      <w:r w:rsidR="008B4016" w:rsidRPr="008B4016">
        <w:rPr>
          <w:i/>
          <w:iCs/>
        </w:rPr>
        <w:t xml:space="preserve"> to print </w:t>
      </w:r>
      <w:hyperlink r:id="rId29" w:tooltip="Reflectance" w:history="1">
        <w:r w:rsidR="008B4016" w:rsidRPr="008B4016">
          <w:rPr>
            <w:rStyle w:val="Hyperlink"/>
            <w:i/>
            <w:iCs/>
          </w:rPr>
          <w:t>reflectance</w:t>
        </w:r>
      </w:hyperlink>
      <w:r w:rsidR="008B4016" w:rsidRPr="008B4016">
        <w:rPr>
          <w:i/>
          <w:iCs/>
        </w:rPr>
        <w:t xml:space="preserve"> or </w:t>
      </w:r>
      <w:hyperlink r:id="rId30" w:tooltip="Display device" w:history="1">
        <w:r w:rsidR="008B4016" w:rsidRPr="008B4016">
          <w:rPr>
            <w:rStyle w:val="Hyperlink"/>
            <w:i/>
            <w:iCs/>
          </w:rPr>
          <w:t>display</w:t>
        </w:r>
      </w:hyperlink>
      <w:r w:rsidR="008B4016" w:rsidRPr="008B4016">
        <w:rPr>
          <w:i/>
          <w:iCs/>
        </w:rPr>
        <w:t xml:space="preserve"> </w:t>
      </w:r>
      <w:hyperlink r:id="rId31" w:tooltip="Luminance" w:history="1">
        <w:r w:rsidR="008B4016" w:rsidRPr="008B4016">
          <w:rPr>
            <w:rStyle w:val="Hyperlink"/>
            <w:i/>
            <w:iCs/>
          </w:rPr>
          <w:t>luminance</w:t>
        </w:r>
      </w:hyperlink>
      <w:r w:rsidR="008B4016" w:rsidRPr="008B4016">
        <w:rPr>
          <w:i/>
          <w:iCs/>
        </w:rPr>
        <w:t>,</w:t>
      </w:r>
      <w:hyperlink r:id="rId32" w:anchor="cite_note-1" w:history="1">
        <w:r w:rsidR="008B4016" w:rsidRPr="008B4016">
          <w:rPr>
            <w:rStyle w:val="Hyperlink"/>
            <w:i/>
            <w:iCs/>
            <w:vertAlign w:val="superscript"/>
          </w:rPr>
          <w:t>[1]</w:t>
        </w:r>
      </w:hyperlink>
      <w:r w:rsidR="008B4016" w:rsidRPr="008B4016">
        <w:rPr>
          <w:i/>
          <w:iCs/>
        </w:rPr>
        <w:t xml:space="preserve"> with the aim of subjectively "properly" reproducing </w:t>
      </w:r>
      <w:hyperlink r:id="rId33" w:tooltip="Brightness" w:history="1">
        <w:r w:rsidR="008B4016" w:rsidRPr="008B4016">
          <w:rPr>
            <w:rStyle w:val="Hyperlink"/>
            <w:i/>
            <w:iCs/>
          </w:rPr>
          <w:t>brightness</w:t>
        </w:r>
      </w:hyperlink>
      <w:r w:rsidR="008B4016" w:rsidRPr="008B4016">
        <w:rPr>
          <w:i/>
          <w:iCs/>
        </w:rPr>
        <w:t xml:space="preserve"> and "brightness differences."</w:t>
      </w:r>
      <w:r w:rsidR="008B4016">
        <w:rPr>
          <w:i/>
          <w:iCs/>
        </w:rPr>
        <w:br/>
      </w:r>
      <w:hyperlink r:id="rId34" w:history="1">
        <w:r w:rsidR="008B4016" w:rsidRPr="00B1438B">
          <w:rPr>
            <w:rStyle w:val="Hyperlink"/>
            <w:i/>
            <w:iCs/>
          </w:rPr>
          <w:t>http://en.wikipedia.org/wiki/Tone_reproduction</w:t>
        </w:r>
      </w:hyperlink>
    </w:p>
    <w:p w14:paraId="567E9CF7" w14:textId="77777777" w:rsidR="008B4016" w:rsidRPr="008B4016" w:rsidRDefault="008B4016" w:rsidP="008B4016">
      <w:pPr>
        <w:pStyle w:val="variable"/>
      </w:pPr>
      <w:bookmarkStart w:id="0" w:name="_GoBack"/>
      <w:bookmarkEnd w:id="0"/>
    </w:p>
    <w:p w14:paraId="4EFF16A5" w14:textId="77777777" w:rsidR="003A5A9A" w:rsidRPr="003A5A9A" w:rsidRDefault="003A5A9A" w:rsidP="003A5A9A">
      <w:pPr>
        <w:pStyle w:val="variable"/>
      </w:pPr>
    </w:p>
    <w:sectPr w:rsidR="003A5A9A" w:rsidRPr="003A5A9A" w:rsidSect="0075438E">
      <w:footerReference w:type="even" r:id="rId35"/>
      <w:footerReference w:type="default" r:id="rId36"/>
      <w:footerReference w:type="first" r:id="rId37"/>
      <w:pgSz w:w="11900" w:h="16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14A58" w14:textId="77777777" w:rsidR="003A5A9A" w:rsidRDefault="003A5A9A" w:rsidP="00C40ADD">
      <w:r>
        <w:separator/>
      </w:r>
    </w:p>
  </w:endnote>
  <w:endnote w:type="continuationSeparator" w:id="0">
    <w:p w14:paraId="2BB45F42" w14:textId="77777777" w:rsidR="003A5A9A" w:rsidRDefault="003A5A9A" w:rsidP="00C4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54DC2" w14:textId="77777777" w:rsidR="003A5A9A" w:rsidRDefault="003A5A9A" w:rsidP="007543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D4E59E" w14:textId="77777777" w:rsidR="003A5A9A" w:rsidRDefault="003A5A9A" w:rsidP="00C40A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20E09" w14:textId="77777777" w:rsidR="003A5A9A" w:rsidRDefault="003A5A9A" w:rsidP="00357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4016">
      <w:rPr>
        <w:rStyle w:val="PageNumber"/>
        <w:noProof/>
      </w:rPr>
      <w:t>15</w:t>
    </w:r>
    <w:r>
      <w:rPr>
        <w:rStyle w:val="PageNumber"/>
      </w:rPr>
      <w:fldChar w:fldCharType="end"/>
    </w:r>
  </w:p>
  <w:p w14:paraId="34713EFF" w14:textId="77777777" w:rsidR="003A5A9A" w:rsidRDefault="003A5A9A" w:rsidP="00C40AD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2C89F" w14:textId="77777777" w:rsidR="003A5A9A" w:rsidRDefault="003A5A9A" w:rsidP="001C7D3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A1116" w14:textId="77777777" w:rsidR="003A5A9A" w:rsidRDefault="003A5A9A" w:rsidP="00C40ADD">
      <w:r>
        <w:separator/>
      </w:r>
    </w:p>
  </w:footnote>
  <w:footnote w:type="continuationSeparator" w:id="0">
    <w:p w14:paraId="10860084" w14:textId="77777777" w:rsidR="003A5A9A" w:rsidRDefault="003A5A9A" w:rsidP="00C40A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433DF"/>
    <w:multiLevelType w:val="hybridMultilevel"/>
    <w:tmpl w:val="40FC5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83E7A"/>
    <w:multiLevelType w:val="hybridMultilevel"/>
    <w:tmpl w:val="FB76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242EE"/>
    <w:multiLevelType w:val="hybridMultilevel"/>
    <w:tmpl w:val="B5423E60"/>
    <w:lvl w:ilvl="0" w:tplc="5D062D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0A448D"/>
    <w:multiLevelType w:val="hybridMultilevel"/>
    <w:tmpl w:val="96B874F8"/>
    <w:lvl w:ilvl="0" w:tplc="A98E3D84">
      <w:start w:val="1"/>
      <w:numFmt w:val="decimal"/>
      <w:pStyle w:val="Bullit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5131DE"/>
    <w:multiLevelType w:val="hybridMultilevel"/>
    <w:tmpl w:val="977A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922B1"/>
    <w:multiLevelType w:val="multilevel"/>
    <w:tmpl w:val="3604B4D6"/>
    <w:styleLink w:val="Headings"/>
    <w:lvl w:ilvl="0">
      <w:start w:val="1"/>
      <w:numFmt w:val="decimal"/>
      <w:pStyle w:val="DefinitionHead"/>
      <w:suff w:val="space"/>
      <w:lvlText w:val="%1"/>
      <w:lvlJc w:val="left"/>
      <w:pPr>
        <w:ind w:left="3960" w:hanging="3960"/>
      </w:pPr>
      <w:rPr>
        <w:rFonts w:hint="default"/>
      </w:rPr>
    </w:lvl>
    <w:lvl w:ilvl="1">
      <w:start w:val="1"/>
      <w:numFmt w:val="decimal"/>
      <w:pStyle w:val="Heading2"/>
      <w:suff w:val="space"/>
      <w:lvlText w:val="%1.%2"/>
      <w:lvlJc w:val="left"/>
      <w:pPr>
        <w:ind w:left="4320" w:hanging="4320"/>
      </w:pPr>
      <w:rPr>
        <w:rFonts w:hint="default"/>
      </w:rPr>
    </w:lvl>
    <w:lvl w:ilvl="2">
      <w:start w:val="1"/>
      <w:numFmt w:val="decimal"/>
      <w:pStyle w:val="Heading3"/>
      <w:suff w:val="space"/>
      <w:lvlText w:val="%1.%2.%3"/>
      <w:lvlJc w:val="left"/>
      <w:pPr>
        <w:ind w:left="4680" w:hanging="4680"/>
      </w:pPr>
      <w:rPr>
        <w:rFonts w:hint="default"/>
      </w:rPr>
    </w:lvl>
    <w:lvl w:ilvl="3">
      <w:start w:val="1"/>
      <w:numFmt w:val="decimal"/>
      <w:pStyle w:val="Heading4"/>
      <w:suff w:val="space"/>
      <w:lvlText w:val="%1.%2.%3.%4"/>
      <w:lvlJc w:val="left"/>
      <w:pPr>
        <w:ind w:left="5040" w:hanging="5040"/>
      </w:pPr>
      <w:rPr>
        <w:rFonts w:hint="default"/>
      </w:rPr>
    </w:lvl>
    <w:lvl w:ilvl="4">
      <w:start w:val="1"/>
      <w:numFmt w:val="decimal"/>
      <w:pStyle w:val="Heading5"/>
      <w:suff w:val="space"/>
      <w:lvlText w:val="%1.%2.%3.%4.%5"/>
      <w:lvlJc w:val="left"/>
      <w:pPr>
        <w:ind w:left="5400" w:hanging="5400"/>
      </w:pPr>
      <w:rPr>
        <w:rFonts w:hint="default"/>
      </w:rPr>
    </w:lvl>
    <w:lvl w:ilvl="5">
      <w:start w:val="1"/>
      <w:numFmt w:val="decimal"/>
      <w:pStyle w:val="Heading6"/>
      <w:suff w:val="space"/>
      <w:lvlText w:val="%1.%2.%3.%4.%5.%6"/>
      <w:lvlJc w:val="left"/>
      <w:pPr>
        <w:ind w:left="5760" w:hanging="5760"/>
      </w:pPr>
      <w:rPr>
        <w:rFonts w:hint="default"/>
      </w:rPr>
    </w:lvl>
    <w:lvl w:ilvl="6">
      <w:start w:val="1"/>
      <w:numFmt w:val="decimal"/>
      <w:pStyle w:val="Heading7"/>
      <w:suff w:val="space"/>
      <w:lvlText w:val="%1.%2.%3.%4.%5.%6.%7"/>
      <w:lvlJc w:val="left"/>
      <w:pPr>
        <w:ind w:left="6120" w:hanging="6120"/>
      </w:pPr>
      <w:rPr>
        <w:rFonts w:hint="default"/>
      </w:rPr>
    </w:lvl>
    <w:lvl w:ilvl="7">
      <w:start w:val="1"/>
      <w:numFmt w:val="decimal"/>
      <w:pStyle w:val="Heading8"/>
      <w:suff w:val="space"/>
      <w:lvlText w:val="%1.%2.%3.%4.%5.%6.%7.%8"/>
      <w:lvlJc w:val="left"/>
      <w:pPr>
        <w:ind w:left="6480" w:hanging="6480"/>
      </w:pPr>
      <w:rPr>
        <w:rFonts w:hint="default"/>
      </w:rPr>
    </w:lvl>
    <w:lvl w:ilvl="8">
      <w:start w:val="1"/>
      <w:numFmt w:val="decimal"/>
      <w:pStyle w:val="Heading9"/>
      <w:suff w:val="space"/>
      <w:lvlText w:val="%1.%2.%3.%4.%5.%6.%7.%8.%9"/>
      <w:lvlJc w:val="left"/>
      <w:pPr>
        <w:ind w:left="6840" w:hanging="6840"/>
      </w:pPr>
      <w:rPr>
        <w:rFonts w:hint="default"/>
      </w:rPr>
    </w:lvl>
  </w:abstractNum>
  <w:abstractNum w:abstractNumId="6">
    <w:nsid w:val="6F51459B"/>
    <w:multiLevelType w:val="multilevel"/>
    <w:tmpl w:val="3604B4D6"/>
    <w:numStyleLink w:val="Headings"/>
  </w:abstractNum>
  <w:abstractNum w:abstractNumId="7">
    <w:nsid w:val="71094932"/>
    <w:multiLevelType w:val="hybridMultilevel"/>
    <w:tmpl w:val="F230B6F4"/>
    <w:lvl w:ilvl="0" w:tplc="15CC99E8">
      <w:start w:val="1"/>
      <w:numFmt w:val="decimal"/>
      <w:lvlText w:val="%1."/>
      <w:lvlJc w:val="left"/>
      <w:pPr>
        <w:ind w:left="113"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3"/>
  </w:num>
  <w:num w:numId="4">
    <w:abstractNumId w:val="5"/>
  </w:num>
  <w:num w:numId="5">
    <w:abstractNumId w:val="7"/>
  </w:num>
  <w:num w:numId="6">
    <w:abstractNumId w:val="7"/>
  </w:num>
  <w:num w:numId="7">
    <w:abstractNumId w:val="7"/>
  </w:num>
  <w:num w:numId="8">
    <w:abstractNumId w:val="7"/>
  </w:num>
  <w:num w:numId="9">
    <w:abstractNumId w:val="6"/>
  </w:num>
  <w:num w:numId="10">
    <w:abstractNumId w:val="1"/>
  </w:num>
  <w:num w:numId="11">
    <w:abstractNumId w:val="2"/>
  </w:num>
  <w:num w:numId="12">
    <w:abstractNumId w:val="4"/>
  </w:num>
  <w:num w:numId="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1"/>
  <w:attachedTemplate r:id="rId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DE7"/>
    <w:rsid w:val="00037084"/>
    <w:rsid w:val="00050AF5"/>
    <w:rsid w:val="00056AEE"/>
    <w:rsid w:val="00057273"/>
    <w:rsid w:val="000601BB"/>
    <w:rsid w:val="00062A2A"/>
    <w:rsid w:val="00091413"/>
    <w:rsid w:val="000A6DCE"/>
    <w:rsid w:val="000C36E7"/>
    <w:rsid w:val="000E1A94"/>
    <w:rsid w:val="00105EC1"/>
    <w:rsid w:val="00111257"/>
    <w:rsid w:val="0013697B"/>
    <w:rsid w:val="001528FF"/>
    <w:rsid w:val="00173900"/>
    <w:rsid w:val="00181327"/>
    <w:rsid w:val="001876A4"/>
    <w:rsid w:val="0019244B"/>
    <w:rsid w:val="001B0AD6"/>
    <w:rsid w:val="001B2149"/>
    <w:rsid w:val="001C1DF2"/>
    <w:rsid w:val="001C7D3E"/>
    <w:rsid w:val="001D2084"/>
    <w:rsid w:val="00225DCB"/>
    <w:rsid w:val="00232B5D"/>
    <w:rsid w:val="00243A9D"/>
    <w:rsid w:val="002518DF"/>
    <w:rsid w:val="00256156"/>
    <w:rsid w:val="00263050"/>
    <w:rsid w:val="0028475A"/>
    <w:rsid w:val="002A239B"/>
    <w:rsid w:val="002C4F87"/>
    <w:rsid w:val="002D0D50"/>
    <w:rsid w:val="00312E8A"/>
    <w:rsid w:val="00323506"/>
    <w:rsid w:val="00327A14"/>
    <w:rsid w:val="00357A00"/>
    <w:rsid w:val="00381895"/>
    <w:rsid w:val="00394007"/>
    <w:rsid w:val="003A5A9A"/>
    <w:rsid w:val="003B27E8"/>
    <w:rsid w:val="003B4102"/>
    <w:rsid w:val="003E0A1A"/>
    <w:rsid w:val="003E1F0A"/>
    <w:rsid w:val="003E6E3F"/>
    <w:rsid w:val="003F3B68"/>
    <w:rsid w:val="003F7325"/>
    <w:rsid w:val="00427FE6"/>
    <w:rsid w:val="00455506"/>
    <w:rsid w:val="00460405"/>
    <w:rsid w:val="00463744"/>
    <w:rsid w:val="00465846"/>
    <w:rsid w:val="00474487"/>
    <w:rsid w:val="004A094E"/>
    <w:rsid w:val="004B3E2A"/>
    <w:rsid w:val="004C0D50"/>
    <w:rsid w:val="004C1E32"/>
    <w:rsid w:val="004D334D"/>
    <w:rsid w:val="004D694D"/>
    <w:rsid w:val="004E3D68"/>
    <w:rsid w:val="004F0C96"/>
    <w:rsid w:val="004F2507"/>
    <w:rsid w:val="005011A9"/>
    <w:rsid w:val="005156C7"/>
    <w:rsid w:val="005402FB"/>
    <w:rsid w:val="00546BA6"/>
    <w:rsid w:val="005533C3"/>
    <w:rsid w:val="0055609A"/>
    <w:rsid w:val="00570A57"/>
    <w:rsid w:val="005813A5"/>
    <w:rsid w:val="00586286"/>
    <w:rsid w:val="0059125C"/>
    <w:rsid w:val="005D1CF0"/>
    <w:rsid w:val="005E5E7B"/>
    <w:rsid w:val="005F391B"/>
    <w:rsid w:val="00603747"/>
    <w:rsid w:val="00603B18"/>
    <w:rsid w:val="006064E8"/>
    <w:rsid w:val="006136A3"/>
    <w:rsid w:val="006221E9"/>
    <w:rsid w:val="00654A66"/>
    <w:rsid w:val="0066218D"/>
    <w:rsid w:val="00665C0E"/>
    <w:rsid w:val="006724D7"/>
    <w:rsid w:val="006A2AD8"/>
    <w:rsid w:val="006A6B67"/>
    <w:rsid w:val="006C4152"/>
    <w:rsid w:val="006D0E89"/>
    <w:rsid w:val="006D1FE5"/>
    <w:rsid w:val="006E6ABA"/>
    <w:rsid w:val="0075438E"/>
    <w:rsid w:val="00754B18"/>
    <w:rsid w:val="00756BA6"/>
    <w:rsid w:val="007D4301"/>
    <w:rsid w:val="007D5F52"/>
    <w:rsid w:val="007F36FD"/>
    <w:rsid w:val="00804A42"/>
    <w:rsid w:val="00821FC1"/>
    <w:rsid w:val="00825EBE"/>
    <w:rsid w:val="008365AD"/>
    <w:rsid w:val="0086628F"/>
    <w:rsid w:val="00873D08"/>
    <w:rsid w:val="00883960"/>
    <w:rsid w:val="008B4016"/>
    <w:rsid w:val="008D00D6"/>
    <w:rsid w:val="008D5447"/>
    <w:rsid w:val="008F20A3"/>
    <w:rsid w:val="0091373B"/>
    <w:rsid w:val="00943D9A"/>
    <w:rsid w:val="00946A40"/>
    <w:rsid w:val="00954B30"/>
    <w:rsid w:val="009749E6"/>
    <w:rsid w:val="00976728"/>
    <w:rsid w:val="00985D8E"/>
    <w:rsid w:val="00993C71"/>
    <w:rsid w:val="009A7C37"/>
    <w:rsid w:val="009E28F3"/>
    <w:rsid w:val="009F024F"/>
    <w:rsid w:val="009F0701"/>
    <w:rsid w:val="00A0669C"/>
    <w:rsid w:val="00A1528C"/>
    <w:rsid w:val="00A35471"/>
    <w:rsid w:val="00A51422"/>
    <w:rsid w:val="00A60692"/>
    <w:rsid w:val="00A66531"/>
    <w:rsid w:val="00A802FC"/>
    <w:rsid w:val="00A84895"/>
    <w:rsid w:val="00AA6AF4"/>
    <w:rsid w:val="00AA7F89"/>
    <w:rsid w:val="00AD3BFA"/>
    <w:rsid w:val="00B14F1B"/>
    <w:rsid w:val="00B15309"/>
    <w:rsid w:val="00B328E2"/>
    <w:rsid w:val="00B32DCB"/>
    <w:rsid w:val="00B34F13"/>
    <w:rsid w:val="00B56E68"/>
    <w:rsid w:val="00B91ADF"/>
    <w:rsid w:val="00BD1417"/>
    <w:rsid w:val="00BD4999"/>
    <w:rsid w:val="00BF48A1"/>
    <w:rsid w:val="00C32263"/>
    <w:rsid w:val="00C3609A"/>
    <w:rsid w:val="00C40ADD"/>
    <w:rsid w:val="00C413BD"/>
    <w:rsid w:val="00C665F8"/>
    <w:rsid w:val="00C8638F"/>
    <w:rsid w:val="00C87DE7"/>
    <w:rsid w:val="00CB621F"/>
    <w:rsid w:val="00CC1A13"/>
    <w:rsid w:val="00D01924"/>
    <w:rsid w:val="00D329CB"/>
    <w:rsid w:val="00D528F3"/>
    <w:rsid w:val="00D5710E"/>
    <w:rsid w:val="00D716EF"/>
    <w:rsid w:val="00D71740"/>
    <w:rsid w:val="00D75F27"/>
    <w:rsid w:val="00D8407C"/>
    <w:rsid w:val="00D87BEE"/>
    <w:rsid w:val="00DA1098"/>
    <w:rsid w:val="00DA7FB5"/>
    <w:rsid w:val="00DB66E6"/>
    <w:rsid w:val="00DC6C57"/>
    <w:rsid w:val="00DF6C8F"/>
    <w:rsid w:val="00E22969"/>
    <w:rsid w:val="00E23FC7"/>
    <w:rsid w:val="00E35314"/>
    <w:rsid w:val="00E66683"/>
    <w:rsid w:val="00E81904"/>
    <w:rsid w:val="00EA62E3"/>
    <w:rsid w:val="00EC1D2D"/>
    <w:rsid w:val="00EC4082"/>
    <w:rsid w:val="00EE4464"/>
    <w:rsid w:val="00F072C0"/>
    <w:rsid w:val="00F154BC"/>
    <w:rsid w:val="00F24C82"/>
    <w:rsid w:val="00F534EA"/>
    <w:rsid w:val="00F54A15"/>
    <w:rsid w:val="00FA3D05"/>
    <w:rsid w:val="00FD1E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7D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F2"/>
    <w:rPr>
      <w:rFonts w:ascii="Verdana" w:hAnsi="Verdana"/>
      <w:sz w:val="22"/>
    </w:rPr>
  </w:style>
  <w:style w:type="paragraph" w:styleId="Heading1">
    <w:name w:val="heading 1"/>
    <w:next w:val="BodyText"/>
    <w:link w:val="Heading1Char"/>
    <w:autoRedefine/>
    <w:uiPriority w:val="9"/>
    <w:qFormat/>
    <w:rsid w:val="00B328E2"/>
    <w:pPr>
      <w:keepNext/>
      <w:keepLines/>
      <w:numPr>
        <w:numId w:val="4"/>
      </w:numPr>
      <w:spacing w:before="48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Heading1"/>
    <w:next w:val="BodyText"/>
    <w:link w:val="Heading2Char"/>
    <w:autoRedefine/>
    <w:uiPriority w:val="9"/>
    <w:unhideWhenUsed/>
    <w:qFormat/>
    <w:rsid w:val="001876A4"/>
    <w:pPr>
      <w:numPr>
        <w:ilvl w:val="1"/>
        <w:numId w:val="9"/>
      </w:numPr>
      <w:spacing w:before="200"/>
      <w:outlineLvl w:val="1"/>
    </w:pPr>
    <w:rPr>
      <w:bCs w:val="0"/>
      <w:color w:val="595959" w:themeColor="text1" w:themeTint="A6"/>
      <w:sz w:val="28"/>
      <w:szCs w:val="26"/>
    </w:rPr>
  </w:style>
  <w:style w:type="paragraph" w:styleId="Heading3">
    <w:name w:val="heading 3"/>
    <w:basedOn w:val="Heading2"/>
    <w:next w:val="BodyText"/>
    <w:link w:val="Heading3Char"/>
    <w:autoRedefine/>
    <w:uiPriority w:val="9"/>
    <w:unhideWhenUsed/>
    <w:qFormat/>
    <w:rsid w:val="003F7325"/>
    <w:pPr>
      <w:numPr>
        <w:ilvl w:val="2"/>
      </w:numPr>
      <w:outlineLvl w:val="2"/>
    </w:pPr>
    <w:rPr>
      <w:bCs/>
    </w:rPr>
  </w:style>
  <w:style w:type="paragraph" w:styleId="Heading4">
    <w:name w:val="heading 4"/>
    <w:basedOn w:val="Heading3"/>
    <w:next w:val="BodyText"/>
    <w:link w:val="Heading4Char"/>
    <w:autoRedefine/>
    <w:uiPriority w:val="9"/>
    <w:unhideWhenUsed/>
    <w:qFormat/>
    <w:rsid w:val="003F7325"/>
    <w:pPr>
      <w:numPr>
        <w:ilvl w:val="3"/>
      </w:numPr>
      <w:outlineLvl w:val="3"/>
    </w:pPr>
    <w:rPr>
      <w:bCs w:val="0"/>
      <w:iCs/>
    </w:rPr>
  </w:style>
  <w:style w:type="paragraph" w:styleId="Heading5">
    <w:name w:val="heading 5"/>
    <w:basedOn w:val="Heading4"/>
    <w:next w:val="BodyText"/>
    <w:link w:val="Heading5Char"/>
    <w:autoRedefine/>
    <w:uiPriority w:val="9"/>
    <w:unhideWhenUsed/>
    <w:qFormat/>
    <w:rsid w:val="003F7325"/>
    <w:pPr>
      <w:numPr>
        <w:ilvl w:val="4"/>
      </w:numPr>
      <w:outlineLvl w:val="4"/>
    </w:pPr>
    <w:rPr>
      <w:bCs/>
      <w:iCs w:val="0"/>
    </w:rPr>
  </w:style>
  <w:style w:type="paragraph" w:styleId="Heading6">
    <w:name w:val="heading 6"/>
    <w:basedOn w:val="Heading5"/>
    <w:next w:val="BodyText"/>
    <w:link w:val="Heading6Char"/>
    <w:autoRedefine/>
    <w:uiPriority w:val="9"/>
    <w:unhideWhenUsed/>
    <w:qFormat/>
    <w:rsid w:val="003F7325"/>
    <w:pPr>
      <w:numPr>
        <w:ilvl w:val="5"/>
      </w:numPr>
      <w:outlineLvl w:val="5"/>
    </w:pPr>
    <w:rPr>
      <w:iCs/>
    </w:rPr>
  </w:style>
  <w:style w:type="paragraph" w:styleId="Heading7">
    <w:name w:val="heading 7"/>
    <w:basedOn w:val="Heading6"/>
    <w:next w:val="BodyText"/>
    <w:link w:val="Heading7Char"/>
    <w:autoRedefine/>
    <w:uiPriority w:val="9"/>
    <w:semiHidden/>
    <w:unhideWhenUsed/>
    <w:qFormat/>
    <w:rsid w:val="00B328E2"/>
    <w:pPr>
      <w:numPr>
        <w:ilvl w:val="6"/>
      </w:numPr>
      <w:outlineLvl w:val="6"/>
    </w:pPr>
    <w:rPr>
      <w:iCs w:val="0"/>
    </w:rPr>
  </w:style>
  <w:style w:type="paragraph" w:styleId="Heading8">
    <w:name w:val="heading 8"/>
    <w:basedOn w:val="Heading7"/>
    <w:next w:val="BodyText"/>
    <w:link w:val="Heading8Char"/>
    <w:autoRedefine/>
    <w:uiPriority w:val="9"/>
    <w:semiHidden/>
    <w:unhideWhenUsed/>
    <w:qFormat/>
    <w:rsid w:val="006D1FE5"/>
    <w:pPr>
      <w:numPr>
        <w:ilvl w:val="7"/>
      </w:numPr>
      <w:outlineLvl w:val="7"/>
    </w:pPr>
    <w:rPr>
      <w:szCs w:val="20"/>
    </w:rPr>
  </w:style>
  <w:style w:type="paragraph" w:styleId="Heading9">
    <w:name w:val="heading 9"/>
    <w:basedOn w:val="Heading8"/>
    <w:next w:val="BodyText"/>
    <w:link w:val="Heading9Char"/>
    <w:autoRedefine/>
    <w:uiPriority w:val="9"/>
    <w:semiHidden/>
    <w:unhideWhenUsed/>
    <w:qFormat/>
    <w:rsid w:val="006D1FE5"/>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cription">
    <w:name w:val="subscription"/>
    <w:basedOn w:val="Normal"/>
    <w:next w:val="BodyText"/>
    <w:autoRedefine/>
    <w:qFormat/>
    <w:rsid w:val="00D716EF"/>
    <w:pPr>
      <w:spacing w:after="240"/>
      <w:contextualSpacing/>
    </w:pPr>
    <w:rPr>
      <w:i/>
      <w:sz w:val="16"/>
    </w:rPr>
  </w:style>
  <w:style w:type="paragraph" w:customStyle="1" w:styleId="Abstract">
    <w:name w:val="Abstract"/>
    <w:basedOn w:val="Normal"/>
    <w:next w:val="abstract-text"/>
    <w:autoRedefine/>
    <w:qFormat/>
    <w:rsid w:val="005402FB"/>
    <w:pPr>
      <w:ind w:left="1134"/>
    </w:pPr>
    <w:rPr>
      <w:rFonts w:asciiTheme="majorHAnsi" w:hAnsiTheme="majorHAnsi"/>
      <w:b/>
      <w:color w:val="548DD4" w:themeColor="text2" w:themeTint="99"/>
      <w:sz w:val="32"/>
    </w:rPr>
  </w:style>
  <w:style w:type="numbering" w:customStyle="1" w:styleId="Headings">
    <w:name w:val="Headings"/>
    <w:uiPriority w:val="99"/>
    <w:rsid w:val="006D1FE5"/>
    <w:pPr>
      <w:numPr>
        <w:numId w:val="1"/>
      </w:numPr>
    </w:pPr>
  </w:style>
  <w:style w:type="character" w:customStyle="1" w:styleId="Heading2Char">
    <w:name w:val="Heading 2 Char"/>
    <w:basedOn w:val="DefaultParagraphFont"/>
    <w:link w:val="Heading2"/>
    <w:uiPriority w:val="9"/>
    <w:rsid w:val="001876A4"/>
    <w:rPr>
      <w:rFonts w:asciiTheme="majorHAnsi" w:eastAsiaTheme="majorEastAsia" w:hAnsiTheme="majorHAnsi" w:cstheme="majorBidi"/>
      <w:b/>
      <w:color w:val="595959" w:themeColor="text1" w:themeTint="A6"/>
      <w:sz w:val="28"/>
      <w:szCs w:val="26"/>
    </w:rPr>
  </w:style>
  <w:style w:type="character" w:customStyle="1" w:styleId="Heading1Char">
    <w:name w:val="Heading 1 Char"/>
    <w:basedOn w:val="DefaultParagraphFont"/>
    <w:link w:val="Heading1"/>
    <w:uiPriority w:val="9"/>
    <w:rsid w:val="003F7325"/>
    <w:rPr>
      <w:rFonts w:asciiTheme="majorHAnsi" w:eastAsiaTheme="majorEastAsia" w:hAnsiTheme="majorHAnsi" w:cstheme="majorBidi"/>
      <w:b/>
      <w:bCs/>
      <w:color w:val="365F91" w:themeColor="accent1" w:themeShade="BF"/>
      <w:sz w:val="32"/>
      <w:szCs w:val="32"/>
    </w:rPr>
  </w:style>
  <w:style w:type="character" w:customStyle="1" w:styleId="Heading3Char">
    <w:name w:val="Heading 3 Char"/>
    <w:basedOn w:val="DefaultParagraphFont"/>
    <w:link w:val="Heading3"/>
    <w:uiPriority w:val="9"/>
    <w:rsid w:val="003F7325"/>
    <w:rPr>
      <w:rFonts w:asciiTheme="majorHAnsi" w:eastAsiaTheme="majorEastAsia" w:hAnsiTheme="majorHAnsi" w:cstheme="majorBidi"/>
      <w:b/>
      <w:bCs/>
      <w:color w:val="595959" w:themeColor="text1" w:themeTint="A6"/>
      <w:sz w:val="28"/>
      <w:szCs w:val="26"/>
    </w:rPr>
  </w:style>
  <w:style w:type="character" w:customStyle="1" w:styleId="Heading4Char">
    <w:name w:val="Heading 4 Char"/>
    <w:basedOn w:val="DefaultParagraphFont"/>
    <w:link w:val="Heading4"/>
    <w:uiPriority w:val="9"/>
    <w:rsid w:val="003F7325"/>
    <w:rPr>
      <w:rFonts w:asciiTheme="majorHAnsi" w:eastAsiaTheme="majorEastAsia" w:hAnsiTheme="majorHAnsi" w:cstheme="majorBidi"/>
      <w:b/>
      <w:iCs/>
      <w:color w:val="595959" w:themeColor="text1" w:themeTint="A6"/>
      <w:sz w:val="28"/>
      <w:szCs w:val="26"/>
    </w:rPr>
  </w:style>
  <w:style w:type="character" w:customStyle="1" w:styleId="Heading5Char">
    <w:name w:val="Heading 5 Char"/>
    <w:basedOn w:val="DefaultParagraphFont"/>
    <w:link w:val="Heading5"/>
    <w:uiPriority w:val="9"/>
    <w:rsid w:val="003F7325"/>
    <w:rPr>
      <w:rFonts w:asciiTheme="majorHAnsi" w:eastAsiaTheme="majorEastAsia" w:hAnsiTheme="majorHAnsi" w:cstheme="majorBidi"/>
      <w:b/>
      <w:bCs/>
      <w:color w:val="595959" w:themeColor="text1" w:themeTint="A6"/>
      <w:sz w:val="28"/>
      <w:szCs w:val="26"/>
    </w:rPr>
  </w:style>
  <w:style w:type="character" w:customStyle="1" w:styleId="Heading6Char">
    <w:name w:val="Heading 6 Char"/>
    <w:basedOn w:val="DefaultParagraphFont"/>
    <w:link w:val="Heading6"/>
    <w:uiPriority w:val="9"/>
    <w:rsid w:val="003F7325"/>
    <w:rPr>
      <w:rFonts w:asciiTheme="majorHAnsi" w:eastAsiaTheme="majorEastAsia" w:hAnsiTheme="majorHAnsi" w:cstheme="majorBidi"/>
      <w:b/>
      <w:bCs/>
      <w:iCs/>
      <w:color w:val="595959" w:themeColor="text1" w:themeTint="A6"/>
      <w:sz w:val="28"/>
      <w:szCs w:val="26"/>
    </w:rPr>
  </w:style>
  <w:style w:type="character" w:customStyle="1" w:styleId="Heading7Char">
    <w:name w:val="Heading 7 Char"/>
    <w:basedOn w:val="DefaultParagraphFont"/>
    <w:link w:val="Heading7"/>
    <w:uiPriority w:val="9"/>
    <w:semiHidden/>
    <w:rsid w:val="003F7325"/>
    <w:rPr>
      <w:rFonts w:asciiTheme="majorHAnsi" w:eastAsiaTheme="majorEastAsia" w:hAnsiTheme="majorHAnsi" w:cstheme="majorBidi"/>
      <w:b/>
      <w:bCs/>
      <w:color w:val="595959" w:themeColor="text1" w:themeTint="A6"/>
      <w:sz w:val="28"/>
      <w:szCs w:val="26"/>
    </w:rPr>
  </w:style>
  <w:style w:type="character" w:customStyle="1" w:styleId="Heading8Char">
    <w:name w:val="Heading 8 Char"/>
    <w:basedOn w:val="DefaultParagraphFont"/>
    <w:link w:val="Heading8"/>
    <w:uiPriority w:val="9"/>
    <w:semiHidden/>
    <w:rsid w:val="006D1FE5"/>
    <w:rPr>
      <w:rFonts w:asciiTheme="majorHAnsi" w:eastAsiaTheme="majorEastAsia" w:hAnsiTheme="majorHAnsi" w:cstheme="majorBidi"/>
      <w:b/>
      <w:bCs/>
      <w:color w:val="595959" w:themeColor="text1" w:themeTint="A6"/>
      <w:sz w:val="28"/>
      <w:szCs w:val="20"/>
    </w:rPr>
  </w:style>
  <w:style w:type="character" w:customStyle="1" w:styleId="Heading9Char">
    <w:name w:val="Heading 9 Char"/>
    <w:basedOn w:val="DefaultParagraphFont"/>
    <w:link w:val="Heading9"/>
    <w:uiPriority w:val="9"/>
    <w:semiHidden/>
    <w:rsid w:val="006D1FE5"/>
    <w:rPr>
      <w:rFonts w:asciiTheme="majorHAnsi" w:eastAsiaTheme="majorEastAsia" w:hAnsiTheme="majorHAnsi" w:cstheme="majorBidi"/>
      <w:b/>
      <w:bCs/>
      <w:iCs/>
      <w:color w:val="595959" w:themeColor="text1" w:themeTint="A6"/>
      <w:sz w:val="28"/>
      <w:szCs w:val="20"/>
    </w:rPr>
  </w:style>
  <w:style w:type="paragraph" w:customStyle="1" w:styleId="Abstract2">
    <w:name w:val="Abstract 2"/>
    <w:basedOn w:val="Abstract1"/>
    <w:next w:val="BodyText"/>
    <w:autoRedefine/>
    <w:qFormat/>
    <w:rsid w:val="006D1FE5"/>
    <w:rPr>
      <w:sz w:val="28"/>
    </w:rPr>
  </w:style>
  <w:style w:type="paragraph" w:customStyle="1" w:styleId="Abstract1">
    <w:name w:val="Abstract 1"/>
    <w:basedOn w:val="Normal"/>
    <w:next w:val="BodyText"/>
    <w:autoRedefine/>
    <w:qFormat/>
    <w:rsid w:val="009F024F"/>
    <w:rPr>
      <w:rFonts w:asciiTheme="majorHAnsi" w:hAnsiTheme="majorHAnsi"/>
      <w:b/>
      <w:color w:val="17365D" w:themeColor="text2" w:themeShade="BF"/>
      <w:sz w:val="32"/>
    </w:rPr>
  </w:style>
  <w:style w:type="paragraph" w:styleId="FootnoteText">
    <w:name w:val="footnote text"/>
    <w:basedOn w:val="Normal"/>
    <w:link w:val="FootnoteTextChar"/>
    <w:autoRedefine/>
    <w:uiPriority w:val="99"/>
    <w:unhideWhenUsed/>
    <w:qFormat/>
    <w:rsid w:val="008365AD"/>
    <w:rPr>
      <w:sz w:val="16"/>
    </w:rPr>
  </w:style>
  <w:style w:type="character" w:customStyle="1" w:styleId="FootnoteTextChar">
    <w:name w:val="Footnote Text Char"/>
    <w:basedOn w:val="DefaultParagraphFont"/>
    <w:link w:val="FootnoteText"/>
    <w:uiPriority w:val="99"/>
    <w:rsid w:val="008365AD"/>
    <w:rPr>
      <w:rFonts w:ascii="Verdana" w:hAnsi="Verdana"/>
      <w:sz w:val="16"/>
    </w:rPr>
  </w:style>
  <w:style w:type="paragraph" w:styleId="BodyText">
    <w:name w:val="Body Text"/>
    <w:basedOn w:val="Normal"/>
    <w:link w:val="BodyTextChar"/>
    <w:autoRedefine/>
    <w:uiPriority w:val="99"/>
    <w:unhideWhenUsed/>
    <w:qFormat/>
    <w:rsid w:val="006C4152"/>
    <w:pPr>
      <w:spacing w:after="120"/>
    </w:pPr>
    <w:rPr>
      <w:rFonts w:ascii="Avenir Book" w:hAnsi="Avenir Book"/>
    </w:rPr>
  </w:style>
  <w:style w:type="character" w:customStyle="1" w:styleId="BodyTextChar">
    <w:name w:val="Body Text Char"/>
    <w:basedOn w:val="DefaultParagraphFont"/>
    <w:link w:val="BodyText"/>
    <w:uiPriority w:val="99"/>
    <w:rsid w:val="00D87BEE"/>
    <w:rPr>
      <w:rFonts w:ascii="Avenir Book" w:hAnsi="Avenir Book"/>
      <w:sz w:val="22"/>
    </w:rPr>
  </w:style>
  <w:style w:type="paragraph" w:styleId="Bibliography">
    <w:name w:val="Bibliography"/>
    <w:basedOn w:val="Normal"/>
    <w:next w:val="Normal"/>
    <w:autoRedefine/>
    <w:uiPriority w:val="37"/>
    <w:unhideWhenUsed/>
    <w:rsid w:val="006D1FE5"/>
    <w:pPr>
      <w:spacing w:after="120"/>
    </w:pPr>
  </w:style>
  <w:style w:type="paragraph" w:styleId="Title">
    <w:name w:val="Title"/>
    <w:basedOn w:val="Normal"/>
    <w:next w:val="BodyText"/>
    <w:link w:val="TitleChar"/>
    <w:autoRedefine/>
    <w:uiPriority w:val="10"/>
    <w:qFormat/>
    <w:rsid w:val="005813A5"/>
    <w:pPr>
      <w:pBdr>
        <w:top w:val="single" w:sz="8" w:space="1" w:color="4F81BD" w:themeColor="accent1"/>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3A5"/>
    <w:rPr>
      <w:rFonts w:asciiTheme="majorHAnsi" w:eastAsiaTheme="majorEastAsia" w:hAnsiTheme="majorHAnsi" w:cstheme="majorBidi"/>
      <w:color w:val="17365D" w:themeColor="text2" w:themeShade="BF"/>
      <w:spacing w:val="5"/>
      <w:kern w:val="28"/>
      <w:sz w:val="52"/>
      <w:szCs w:val="52"/>
    </w:rPr>
  </w:style>
  <w:style w:type="paragraph" w:customStyle="1" w:styleId="Example">
    <w:name w:val="Example"/>
    <w:basedOn w:val="BodyText"/>
    <w:next w:val="BodyText"/>
    <w:autoRedefine/>
    <w:qFormat/>
    <w:rsid w:val="00586286"/>
    <w:pPr>
      <w:pBdr>
        <w:top w:val="single" w:sz="4" w:space="2"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ind w:left="720" w:hanging="720"/>
    </w:pPr>
    <w:rPr>
      <w:bCs/>
    </w:rPr>
  </w:style>
  <w:style w:type="paragraph" w:customStyle="1" w:styleId="Code">
    <w:name w:val="Code"/>
    <w:basedOn w:val="Normal"/>
    <w:next w:val="code-after"/>
    <w:autoRedefine/>
    <w:qFormat/>
    <w:rsid w:val="004B3E2A"/>
    <w:pPr>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suppressAutoHyphens/>
      <w:ind w:left="-1134" w:right="-1134"/>
    </w:pPr>
    <w:rPr>
      <w:rFonts w:ascii="Courier New" w:hAnsi="Courier New"/>
      <w:noProof/>
      <w:color w:val="8B26C9"/>
      <w:sz w:val="12"/>
      <w:szCs w:val="12"/>
    </w:rPr>
  </w:style>
  <w:style w:type="paragraph" w:styleId="TOC1">
    <w:name w:val="toc 1"/>
    <w:basedOn w:val="BodyText"/>
    <w:next w:val="BodyText"/>
    <w:autoRedefine/>
    <w:uiPriority w:val="39"/>
    <w:unhideWhenUsed/>
    <w:qFormat/>
    <w:rsid w:val="00B15309"/>
    <w:pPr>
      <w:spacing w:before="240"/>
    </w:pPr>
    <w:rPr>
      <w:rFonts w:asciiTheme="minorHAnsi" w:hAnsiTheme="minorHAnsi"/>
      <w:b/>
      <w:caps/>
      <w:szCs w:val="22"/>
      <w:u w:val="single"/>
    </w:rPr>
  </w:style>
  <w:style w:type="paragraph" w:styleId="TOC2">
    <w:name w:val="toc 2"/>
    <w:basedOn w:val="Normal"/>
    <w:next w:val="Normal"/>
    <w:autoRedefine/>
    <w:uiPriority w:val="39"/>
    <w:unhideWhenUsed/>
    <w:qFormat/>
    <w:rsid w:val="003B27E8"/>
    <w:rPr>
      <w:rFonts w:asciiTheme="minorHAnsi" w:hAnsiTheme="minorHAnsi"/>
      <w:b/>
      <w:smallCaps/>
      <w:szCs w:val="22"/>
    </w:rPr>
  </w:style>
  <w:style w:type="paragraph" w:styleId="TOCHeading">
    <w:name w:val="TOC Heading"/>
    <w:basedOn w:val="Heading1"/>
    <w:next w:val="Normal"/>
    <w:uiPriority w:val="39"/>
    <w:unhideWhenUsed/>
    <w:qFormat/>
    <w:rsid w:val="003B27E8"/>
    <w:pPr>
      <w:numPr>
        <w:numId w:val="0"/>
      </w:numPr>
      <w:spacing w:line="276" w:lineRule="auto"/>
      <w:outlineLvl w:val="9"/>
    </w:pPr>
    <w:rPr>
      <w:rFonts w:ascii="Verdana" w:hAnsi="Verdana"/>
      <w:color w:val="17365D" w:themeColor="text2" w:themeShade="BF"/>
      <w:sz w:val="28"/>
      <w:szCs w:val="28"/>
    </w:rPr>
  </w:style>
  <w:style w:type="paragraph" w:customStyle="1" w:styleId="Codeinvalid">
    <w:name w:val="Code_invalid"/>
    <w:basedOn w:val="Code"/>
    <w:next w:val="BodyText"/>
    <w:autoRedefine/>
    <w:qFormat/>
    <w:rsid w:val="000E1A94"/>
    <w:pPr>
      <w:pBdr>
        <w:top w:val="single" w:sz="8" w:space="1" w:color="FF0000"/>
        <w:left w:val="single" w:sz="8" w:space="4" w:color="FF0000"/>
        <w:bottom w:val="single" w:sz="8" w:space="1" w:color="FF0000"/>
        <w:right w:val="single" w:sz="8" w:space="4" w:color="FF0000"/>
      </w:pBdr>
      <w:shd w:val="clear" w:color="auto" w:fill="E6E6E6"/>
      <w:spacing w:before="120" w:after="120"/>
    </w:pPr>
  </w:style>
  <w:style w:type="paragraph" w:customStyle="1" w:styleId="Bullits">
    <w:name w:val="Bullits"/>
    <w:basedOn w:val="BodyText"/>
    <w:next w:val="BodyText"/>
    <w:autoRedefine/>
    <w:qFormat/>
    <w:rsid w:val="003F7325"/>
    <w:pPr>
      <w:numPr>
        <w:numId w:val="3"/>
      </w:numPr>
      <w:contextualSpacing/>
    </w:pPr>
  </w:style>
  <w:style w:type="paragraph" w:styleId="Footer">
    <w:name w:val="footer"/>
    <w:basedOn w:val="Normal"/>
    <w:link w:val="FooterChar"/>
    <w:uiPriority w:val="99"/>
    <w:unhideWhenUsed/>
    <w:rsid w:val="00C40ADD"/>
    <w:pPr>
      <w:tabs>
        <w:tab w:val="center" w:pos="4320"/>
        <w:tab w:val="right" w:pos="8640"/>
      </w:tabs>
    </w:pPr>
  </w:style>
  <w:style w:type="character" w:customStyle="1" w:styleId="FooterChar">
    <w:name w:val="Footer Char"/>
    <w:basedOn w:val="DefaultParagraphFont"/>
    <w:link w:val="Footer"/>
    <w:uiPriority w:val="99"/>
    <w:rsid w:val="00C40ADD"/>
    <w:rPr>
      <w:rFonts w:ascii="Verdana" w:hAnsi="Verdana"/>
      <w:sz w:val="22"/>
    </w:rPr>
  </w:style>
  <w:style w:type="character" w:styleId="PageNumber">
    <w:name w:val="page number"/>
    <w:basedOn w:val="DefaultParagraphFont"/>
    <w:uiPriority w:val="99"/>
    <w:semiHidden/>
    <w:unhideWhenUsed/>
    <w:rsid w:val="00C40ADD"/>
  </w:style>
  <w:style w:type="table" w:styleId="TableGrid">
    <w:name w:val="Table Grid"/>
    <w:basedOn w:val="TableNormal"/>
    <w:uiPriority w:val="59"/>
    <w:rsid w:val="00DF6C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18D"/>
    <w:rPr>
      <w:rFonts w:ascii="Lucida Grande" w:hAnsi="Lucida Grande" w:cs="Lucida Grande"/>
      <w:sz w:val="18"/>
      <w:szCs w:val="18"/>
    </w:rPr>
  </w:style>
  <w:style w:type="paragraph" w:styleId="TOC3">
    <w:name w:val="toc 3"/>
    <w:basedOn w:val="Normal"/>
    <w:next w:val="Normal"/>
    <w:autoRedefine/>
    <w:uiPriority w:val="39"/>
    <w:unhideWhenUsed/>
    <w:rsid w:val="003B27E8"/>
    <w:rPr>
      <w:rFonts w:asciiTheme="minorHAnsi" w:hAnsiTheme="minorHAnsi"/>
      <w:smallCaps/>
      <w:szCs w:val="22"/>
    </w:rPr>
  </w:style>
  <w:style w:type="paragraph" w:styleId="TOC4">
    <w:name w:val="toc 4"/>
    <w:basedOn w:val="Normal"/>
    <w:next w:val="Normal"/>
    <w:autoRedefine/>
    <w:uiPriority w:val="39"/>
    <w:unhideWhenUsed/>
    <w:rsid w:val="003B27E8"/>
    <w:rPr>
      <w:rFonts w:asciiTheme="minorHAnsi" w:hAnsiTheme="minorHAnsi"/>
      <w:szCs w:val="22"/>
    </w:rPr>
  </w:style>
  <w:style w:type="paragraph" w:styleId="TOC5">
    <w:name w:val="toc 5"/>
    <w:basedOn w:val="Normal"/>
    <w:next w:val="Normal"/>
    <w:autoRedefine/>
    <w:uiPriority w:val="39"/>
    <w:unhideWhenUsed/>
    <w:rsid w:val="003B27E8"/>
    <w:rPr>
      <w:rFonts w:asciiTheme="minorHAnsi" w:hAnsiTheme="minorHAnsi"/>
      <w:szCs w:val="22"/>
    </w:rPr>
  </w:style>
  <w:style w:type="paragraph" w:styleId="TOC6">
    <w:name w:val="toc 6"/>
    <w:basedOn w:val="Normal"/>
    <w:next w:val="Normal"/>
    <w:autoRedefine/>
    <w:uiPriority w:val="39"/>
    <w:unhideWhenUsed/>
    <w:rsid w:val="003B27E8"/>
    <w:rPr>
      <w:rFonts w:asciiTheme="minorHAnsi" w:hAnsiTheme="minorHAnsi"/>
      <w:szCs w:val="22"/>
    </w:rPr>
  </w:style>
  <w:style w:type="paragraph" w:styleId="TOC7">
    <w:name w:val="toc 7"/>
    <w:basedOn w:val="Normal"/>
    <w:next w:val="Normal"/>
    <w:autoRedefine/>
    <w:uiPriority w:val="39"/>
    <w:unhideWhenUsed/>
    <w:rsid w:val="003B27E8"/>
    <w:rPr>
      <w:rFonts w:asciiTheme="minorHAnsi" w:hAnsiTheme="minorHAnsi"/>
      <w:szCs w:val="22"/>
    </w:rPr>
  </w:style>
  <w:style w:type="paragraph" w:styleId="TOC8">
    <w:name w:val="toc 8"/>
    <w:basedOn w:val="Normal"/>
    <w:next w:val="Normal"/>
    <w:autoRedefine/>
    <w:uiPriority w:val="39"/>
    <w:unhideWhenUsed/>
    <w:rsid w:val="003B27E8"/>
    <w:rPr>
      <w:rFonts w:asciiTheme="minorHAnsi" w:hAnsiTheme="minorHAnsi"/>
      <w:szCs w:val="22"/>
    </w:rPr>
  </w:style>
  <w:style w:type="paragraph" w:styleId="TOC9">
    <w:name w:val="toc 9"/>
    <w:basedOn w:val="Normal"/>
    <w:next w:val="Normal"/>
    <w:autoRedefine/>
    <w:uiPriority w:val="39"/>
    <w:unhideWhenUsed/>
    <w:rsid w:val="003B27E8"/>
    <w:rPr>
      <w:rFonts w:asciiTheme="minorHAnsi" w:hAnsiTheme="minorHAnsi"/>
      <w:szCs w:val="22"/>
    </w:rPr>
  </w:style>
  <w:style w:type="paragraph" w:styleId="Header">
    <w:name w:val="header"/>
    <w:basedOn w:val="Normal"/>
    <w:link w:val="HeaderChar"/>
    <w:uiPriority w:val="99"/>
    <w:unhideWhenUsed/>
    <w:rsid w:val="00B15309"/>
    <w:pPr>
      <w:tabs>
        <w:tab w:val="center" w:pos="4320"/>
        <w:tab w:val="right" w:pos="8640"/>
      </w:tabs>
    </w:pPr>
  </w:style>
  <w:style w:type="character" w:customStyle="1" w:styleId="HeaderChar">
    <w:name w:val="Header Char"/>
    <w:basedOn w:val="DefaultParagraphFont"/>
    <w:link w:val="Header"/>
    <w:uiPriority w:val="99"/>
    <w:rsid w:val="00B15309"/>
    <w:rPr>
      <w:rFonts w:ascii="Verdana" w:hAnsi="Verdana"/>
      <w:sz w:val="22"/>
    </w:rPr>
  </w:style>
  <w:style w:type="paragraph" w:customStyle="1" w:styleId="abstract-text">
    <w:name w:val="abstract-text"/>
    <w:basedOn w:val="BodyText"/>
    <w:next w:val="BodyText"/>
    <w:autoRedefine/>
    <w:qFormat/>
    <w:rsid w:val="005402FB"/>
    <w:pPr>
      <w:ind w:left="1134"/>
    </w:pPr>
    <w:rPr>
      <w:i/>
    </w:rPr>
  </w:style>
  <w:style w:type="paragraph" w:styleId="Subtitle">
    <w:name w:val="Subtitle"/>
    <w:basedOn w:val="Normal"/>
    <w:next w:val="Normal"/>
    <w:link w:val="SubtitleChar"/>
    <w:uiPriority w:val="11"/>
    <w:qFormat/>
    <w:rsid w:val="009E28F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9E28F3"/>
    <w:rPr>
      <w:rFonts w:asciiTheme="majorHAnsi" w:eastAsiaTheme="majorEastAsia" w:hAnsiTheme="majorHAnsi" w:cstheme="majorBidi"/>
      <w:i/>
      <w:iCs/>
      <w:color w:val="4F81BD" w:themeColor="accent1"/>
      <w:spacing w:val="15"/>
    </w:rPr>
  </w:style>
  <w:style w:type="paragraph" w:customStyle="1" w:styleId="code-follow">
    <w:name w:val="code-follow"/>
    <w:basedOn w:val="Normal"/>
    <w:next w:val="BodyText"/>
    <w:autoRedefine/>
    <w:qFormat/>
    <w:rsid w:val="00C665F8"/>
    <w:rPr>
      <w:sz w:val="10"/>
    </w:rPr>
  </w:style>
  <w:style w:type="paragraph" w:customStyle="1" w:styleId="code-after">
    <w:name w:val="code-after"/>
    <w:basedOn w:val="BodyText"/>
    <w:next w:val="BodyText"/>
    <w:autoRedefine/>
    <w:qFormat/>
    <w:rsid w:val="00465846"/>
    <w:pPr>
      <w:spacing w:after="0" w:line="80" w:lineRule="exact"/>
    </w:pPr>
  </w:style>
  <w:style w:type="paragraph" w:customStyle="1" w:styleId="code-blue">
    <w:name w:val="code-blue"/>
    <w:basedOn w:val="Code"/>
    <w:next w:val="code-after"/>
    <w:autoRedefine/>
    <w:qFormat/>
    <w:rsid w:val="00B328E2"/>
    <w:pPr>
      <w:pBdr>
        <w:top w:val="single" w:sz="4" w:space="1" w:color="0000FF"/>
        <w:left w:val="single" w:sz="4" w:space="4" w:color="0000FF"/>
        <w:bottom w:val="single" w:sz="4" w:space="1" w:color="0000FF"/>
        <w:right w:val="single" w:sz="4" w:space="4" w:color="0000FF"/>
      </w:pBdr>
    </w:pPr>
  </w:style>
  <w:style w:type="character" w:customStyle="1" w:styleId="path">
    <w:name w:val="path"/>
    <w:basedOn w:val="DefaultParagraphFont"/>
    <w:uiPriority w:val="1"/>
    <w:qFormat/>
    <w:rsid w:val="00546BA6"/>
    <w:rPr>
      <w:rFonts w:ascii="Courier New" w:hAnsi="Courier New"/>
      <w:b/>
      <w:noProof/>
      <w:color w:val="auto"/>
      <w:sz w:val="16"/>
      <w:bdr w:val="none" w:sz="0" w:space="0" w:color="auto"/>
      <w:shd w:val="clear" w:color="auto" w:fill="F9F9F9"/>
      <w:lang w:val="en-US"/>
    </w:rPr>
  </w:style>
  <w:style w:type="paragraph" w:customStyle="1" w:styleId="NoteNumber">
    <w:name w:val="NoteNumber"/>
    <w:basedOn w:val="Title"/>
    <w:qFormat/>
    <w:rsid w:val="005813A5"/>
    <w:rPr>
      <w:sz w:val="28"/>
    </w:rPr>
  </w:style>
  <w:style w:type="paragraph" w:customStyle="1" w:styleId="NoteTitle">
    <w:name w:val="NoteTitle"/>
    <w:basedOn w:val="Subtitle"/>
    <w:autoRedefine/>
    <w:qFormat/>
    <w:rsid w:val="00F54A15"/>
    <w:pPr>
      <w:pBdr>
        <w:right w:val="single" w:sz="18" w:space="4" w:color="E36C0A" w:themeColor="accent6" w:themeShade="BF"/>
      </w:pBdr>
    </w:pPr>
    <w:rPr>
      <w:b/>
      <w:i w:val="0"/>
      <w:color w:val="0F243E" w:themeColor="text2" w:themeShade="80"/>
      <w:sz w:val="48"/>
    </w:rPr>
  </w:style>
  <w:style w:type="paragraph" w:customStyle="1" w:styleId="variable">
    <w:name w:val="variable"/>
    <w:basedOn w:val="BodyText"/>
    <w:next w:val="variable-text"/>
    <w:autoRedefine/>
    <w:qFormat/>
    <w:rsid w:val="008F20A3"/>
    <w:pPr>
      <w:spacing w:after="0"/>
    </w:pPr>
    <w:rPr>
      <w:b/>
      <w:noProof/>
    </w:rPr>
  </w:style>
  <w:style w:type="paragraph" w:customStyle="1" w:styleId="variable-text">
    <w:name w:val="variable-text"/>
    <w:basedOn w:val="BodyText"/>
    <w:next w:val="variable"/>
    <w:autoRedefine/>
    <w:qFormat/>
    <w:rsid w:val="00225DCB"/>
    <w:pPr>
      <w:ind w:left="737"/>
    </w:pPr>
    <w:rPr>
      <w:sz w:val="18"/>
    </w:rPr>
  </w:style>
  <w:style w:type="paragraph" w:customStyle="1" w:styleId="codeprogramme">
    <w:name w:val="code_programme"/>
    <w:basedOn w:val="Normal"/>
    <w:next w:val="BlockText"/>
    <w:autoRedefine/>
    <w:qFormat/>
    <w:rsid w:val="00B14F1B"/>
    <w:pPr>
      <w:widowControl w:val="0"/>
      <w:tabs>
        <w:tab w:val="left" w:pos="529"/>
      </w:tabs>
      <w:autoSpaceDE w:val="0"/>
      <w:autoSpaceDN w:val="0"/>
      <w:adjustRightInd w:val="0"/>
    </w:pPr>
    <w:rPr>
      <w:rFonts w:ascii="Courier" w:hAnsi="Courier" w:cs="Menlo Regular"/>
      <w:noProof/>
      <w:color w:val="000000"/>
      <w:sz w:val="12"/>
      <w:szCs w:val="12"/>
    </w:rPr>
  </w:style>
  <w:style w:type="paragraph" w:styleId="BlockText">
    <w:name w:val="Block Text"/>
    <w:basedOn w:val="Normal"/>
    <w:uiPriority w:val="99"/>
    <w:semiHidden/>
    <w:unhideWhenUsed/>
    <w:rsid w:val="00B14F1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i/>
      <w:iCs/>
      <w:color w:val="4F81BD" w:themeColor="accent1"/>
    </w:rPr>
  </w:style>
  <w:style w:type="paragraph" w:customStyle="1" w:styleId="DefinitionHead">
    <w:name w:val="Definition Head"/>
    <w:basedOn w:val="Normal"/>
    <w:next w:val="BodyText"/>
    <w:autoRedefine/>
    <w:qFormat/>
    <w:rsid w:val="00F54A15"/>
    <w:pPr>
      <w:numPr>
        <w:numId w:val="9"/>
      </w:numPr>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pBdr>
      <w:shd w:val="clear" w:color="auto" w:fill="E0DCDF"/>
      <w:spacing w:before="240" w:after="240"/>
    </w:pPr>
    <w:rPr>
      <w:b/>
      <w:color w:val="5F497A" w:themeColor="accent4" w:themeShade="BF"/>
      <w:sz w:val="32"/>
      <w:szCs w:val="32"/>
    </w:rPr>
  </w:style>
  <w:style w:type="character" w:styleId="Hyperlink">
    <w:name w:val="Hyperlink"/>
    <w:basedOn w:val="DefaultParagraphFont"/>
    <w:uiPriority w:val="99"/>
    <w:unhideWhenUsed/>
    <w:rsid w:val="00327A14"/>
    <w:rPr>
      <w:color w:val="0000FF" w:themeColor="hyperlink"/>
      <w:u w:val="single"/>
    </w:rPr>
  </w:style>
  <w:style w:type="paragraph" w:styleId="NormalWeb">
    <w:name w:val="Normal (Web)"/>
    <w:basedOn w:val="Normal"/>
    <w:uiPriority w:val="99"/>
    <w:semiHidden/>
    <w:unhideWhenUsed/>
    <w:rsid w:val="00B91AD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B91ADF"/>
    <w:rPr>
      <w:i/>
      <w:iCs/>
    </w:rPr>
  </w:style>
  <w:style w:type="character" w:styleId="HTMLTypewriter">
    <w:name w:val="HTML Typewriter"/>
    <w:basedOn w:val="DefaultParagraphFont"/>
    <w:uiPriority w:val="99"/>
    <w:semiHidden/>
    <w:unhideWhenUsed/>
    <w:rsid w:val="00B91ADF"/>
    <w:rPr>
      <w:rFonts w:ascii="Courier" w:eastAsiaTheme="minorEastAsia" w:hAnsi="Courier" w:cs="Courier"/>
      <w:sz w:val="20"/>
      <w:szCs w:val="20"/>
    </w:rPr>
  </w:style>
  <w:style w:type="character" w:customStyle="1" w:styleId="pre">
    <w:name w:val="pre"/>
    <w:basedOn w:val="DefaultParagraphFont"/>
    <w:rsid w:val="00B91A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F2"/>
    <w:rPr>
      <w:rFonts w:ascii="Verdana" w:hAnsi="Verdana"/>
      <w:sz w:val="22"/>
    </w:rPr>
  </w:style>
  <w:style w:type="paragraph" w:styleId="Heading1">
    <w:name w:val="heading 1"/>
    <w:next w:val="BodyText"/>
    <w:link w:val="Heading1Char"/>
    <w:autoRedefine/>
    <w:uiPriority w:val="9"/>
    <w:qFormat/>
    <w:rsid w:val="00B328E2"/>
    <w:pPr>
      <w:keepNext/>
      <w:keepLines/>
      <w:numPr>
        <w:numId w:val="4"/>
      </w:numPr>
      <w:spacing w:before="48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Heading1"/>
    <w:next w:val="BodyText"/>
    <w:link w:val="Heading2Char"/>
    <w:autoRedefine/>
    <w:uiPriority w:val="9"/>
    <w:unhideWhenUsed/>
    <w:qFormat/>
    <w:rsid w:val="001876A4"/>
    <w:pPr>
      <w:numPr>
        <w:ilvl w:val="1"/>
        <w:numId w:val="9"/>
      </w:numPr>
      <w:spacing w:before="200"/>
      <w:outlineLvl w:val="1"/>
    </w:pPr>
    <w:rPr>
      <w:bCs w:val="0"/>
      <w:color w:val="595959" w:themeColor="text1" w:themeTint="A6"/>
      <w:sz w:val="28"/>
      <w:szCs w:val="26"/>
    </w:rPr>
  </w:style>
  <w:style w:type="paragraph" w:styleId="Heading3">
    <w:name w:val="heading 3"/>
    <w:basedOn w:val="Heading2"/>
    <w:next w:val="BodyText"/>
    <w:link w:val="Heading3Char"/>
    <w:autoRedefine/>
    <w:uiPriority w:val="9"/>
    <w:unhideWhenUsed/>
    <w:qFormat/>
    <w:rsid w:val="003F7325"/>
    <w:pPr>
      <w:numPr>
        <w:ilvl w:val="2"/>
      </w:numPr>
      <w:outlineLvl w:val="2"/>
    </w:pPr>
    <w:rPr>
      <w:bCs/>
    </w:rPr>
  </w:style>
  <w:style w:type="paragraph" w:styleId="Heading4">
    <w:name w:val="heading 4"/>
    <w:basedOn w:val="Heading3"/>
    <w:next w:val="BodyText"/>
    <w:link w:val="Heading4Char"/>
    <w:autoRedefine/>
    <w:uiPriority w:val="9"/>
    <w:unhideWhenUsed/>
    <w:qFormat/>
    <w:rsid w:val="003F7325"/>
    <w:pPr>
      <w:numPr>
        <w:ilvl w:val="3"/>
      </w:numPr>
      <w:outlineLvl w:val="3"/>
    </w:pPr>
    <w:rPr>
      <w:bCs w:val="0"/>
      <w:iCs/>
    </w:rPr>
  </w:style>
  <w:style w:type="paragraph" w:styleId="Heading5">
    <w:name w:val="heading 5"/>
    <w:basedOn w:val="Heading4"/>
    <w:next w:val="BodyText"/>
    <w:link w:val="Heading5Char"/>
    <w:autoRedefine/>
    <w:uiPriority w:val="9"/>
    <w:unhideWhenUsed/>
    <w:qFormat/>
    <w:rsid w:val="003F7325"/>
    <w:pPr>
      <w:numPr>
        <w:ilvl w:val="4"/>
      </w:numPr>
      <w:outlineLvl w:val="4"/>
    </w:pPr>
    <w:rPr>
      <w:bCs/>
      <w:iCs w:val="0"/>
    </w:rPr>
  </w:style>
  <w:style w:type="paragraph" w:styleId="Heading6">
    <w:name w:val="heading 6"/>
    <w:basedOn w:val="Heading5"/>
    <w:next w:val="BodyText"/>
    <w:link w:val="Heading6Char"/>
    <w:autoRedefine/>
    <w:uiPriority w:val="9"/>
    <w:unhideWhenUsed/>
    <w:qFormat/>
    <w:rsid w:val="003F7325"/>
    <w:pPr>
      <w:numPr>
        <w:ilvl w:val="5"/>
      </w:numPr>
      <w:outlineLvl w:val="5"/>
    </w:pPr>
    <w:rPr>
      <w:iCs/>
    </w:rPr>
  </w:style>
  <w:style w:type="paragraph" w:styleId="Heading7">
    <w:name w:val="heading 7"/>
    <w:basedOn w:val="Heading6"/>
    <w:next w:val="BodyText"/>
    <w:link w:val="Heading7Char"/>
    <w:autoRedefine/>
    <w:uiPriority w:val="9"/>
    <w:semiHidden/>
    <w:unhideWhenUsed/>
    <w:qFormat/>
    <w:rsid w:val="00B328E2"/>
    <w:pPr>
      <w:numPr>
        <w:ilvl w:val="6"/>
      </w:numPr>
      <w:outlineLvl w:val="6"/>
    </w:pPr>
    <w:rPr>
      <w:iCs w:val="0"/>
    </w:rPr>
  </w:style>
  <w:style w:type="paragraph" w:styleId="Heading8">
    <w:name w:val="heading 8"/>
    <w:basedOn w:val="Heading7"/>
    <w:next w:val="BodyText"/>
    <w:link w:val="Heading8Char"/>
    <w:autoRedefine/>
    <w:uiPriority w:val="9"/>
    <w:semiHidden/>
    <w:unhideWhenUsed/>
    <w:qFormat/>
    <w:rsid w:val="006D1FE5"/>
    <w:pPr>
      <w:numPr>
        <w:ilvl w:val="7"/>
      </w:numPr>
      <w:outlineLvl w:val="7"/>
    </w:pPr>
    <w:rPr>
      <w:szCs w:val="20"/>
    </w:rPr>
  </w:style>
  <w:style w:type="paragraph" w:styleId="Heading9">
    <w:name w:val="heading 9"/>
    <w:basedOn w:val="Heading8"/>
    <w:next w:val="BodyText"/>
    <w:link w:val="Heading9Char"/>
    <w:autoRedefine/>
    <w:uiPriority w:val="9"/>
    <w:semiHidden/>
    <w:unhideWhenUsed/>
    <w:qFormat/>
    <w:rsid w:val="006D1FE5"/>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cription">
    <w:name w:val="subscription"/>
    <w:basedOn w:val="Normal"/>
    <w:next w:val="BodyText"/>
    <w:autoRedefine/>
    <w:qFormat/>
    <w:rsid w:val="00D716EF"/>
    <w:pPr>
      <w:spacing w:after="240"/>
      <w:contextualSpacing/>
    </w:pPr>
    <w:rPr>
      <w:i/>
      <w:sz w:val="16"/>
    </w:rPr>
  </w:style>
  <w:style w:type="paragraph" w:customStyle="1" w:styleId="Abstract">
    <w:name w:val="Abstract"/>
    <w:basedOn w:val="Normal"/>
    <w:next w:val="abstract-text"/>
    <w:autoRedefine/>
    <w:qFormat/>
    <w:rsid w:val="005402FB"/>
    <w:pPr>
      <w:ind w:left="1134"/>
    </w:pPr>
    <w:rPr>
      <w:rFonts w:asciiTheme="majorHAnsi" w:hAnsiTheme="majorHAnsi"/>
      <w:b/>
      <w:color w:val="548DD4" w:themeColor="text2" w:themeTint="99"/>
      <w:sz w:val="32"/>
    </w:rPr>
  </w:style>
  <w:style w:type="numbering" w:customStyle="1" w:styleId="Headings">
    <w:name w:val="Headings"/>
    <w:uiPriority w:val="99"/>
    <w:rsid w:val="006D1FE5"/>
    <w:pPr>
      <w:numPr>
        <w:numId w:val="1"/>
      </w:numPr>
    </w:pPr>
  </w:style>
  <w:style w:type="character" w:customStyle="1" w:styleId="Heading2Char">
    <w:name w:val="Heading 2 Char"/>
    <w:basedOn w:val="DefaultParagraphFont"/>
    <w:link w:val="Heading2"/>
    <w:uiPriority w:val="9"/>
    <w:rsid w:val="001876A4"/>
    <w:rPr>
      <w:rFonts w:asciiTheme="majorHAnsi" w:eastAsiaTheme="majorEastAsia" w:hAnsiTheme="majorHAnsi" w:cstheme="majorBidi"/>
      <w:b/>
      <w:color w:val="595959" w:themeColor="text1" w:themeTint="A6"/>
      <w:sz w:val="28"/>
      <w:szCs w:val="26"/>
    </w:rPr>
  </w:style>
  <w:style w:type="character" w:customStyle="1" w:styleId="Heading1Char">
    <w:name w:val="Heading 1 Char"/>
    <w:basedOn w:val="DefaultParagraphFont"/>
    <w:link w:val="Heading1"/>
    <w:uiPriority w:val="9"/>
    <w:rsid w:val="003F7325"/>
    <w:rPr>
      <w:rFonts w:asciiTheme="majorHAnsi" w:eastAsiaTheme="majorEastAsia" w:hAnsiTheme="majorHAnsi" w:cstheme="majorBidi"/>
      <w:b/>
      <w:bCs/>
      <w:color w:val="365F91" w:themeColor="accent1" w:themeShade="BF"/>
      <w:sz w:val="32"/>
      <w:szCs w:val="32"/>
    </w:rPr>
  </w:style>
  <w:style w:type="character" w:customStyle="1" w:styleId="Heading3Char">
    <w:name w:val="Heading 3 Char"/>
    <w:basedOn w:val="DefaultParagraphFont"/>
    <w:link w:val="Heading3"/>
    <w:uiPriority w:val="9"/>
    <w:rsid w:val="003F7325"/>
    <w:rPr>
      <w:rFonts w:asciiTheme="majorHAnsi" w:eastAsiaTheme="majorEastAsia" w:hAnsiTheme="majorHAnsi" w:cstheme="majorBidi"/>
      <w:b/>
      <w:bCs/>
      <w:color w:val="595959" w:themeColor="text1" w:themeTint="A6"/>
      <w:sz w:val="28"/>
      <w:szCs w:val="26"/>
    </w:rPr>
  </w:style>
  <w:style w:type="character" w:customStyle="1" w:styleId="Heading4Char">
    <w:name w:val="Heading 4 Char"/>
    <w:basedOn w:val="DefaultParagraphFont"/>
    <w:link w:val="Heading4"/>
    <w:uiPriority w:val="9"/>
    <w:rsid w:val="003F7325"/>
    <w:rPr>
      <w:rFonts w:asciiTheme="majorHAnsi" w:eastAsiaTheme="majorEastAsia" w:hAnsiTheme="majorHAnsi" w:cstheme="majorBidi"/>
      <w:b/>
      <w:iCs/>
      <w:color w:val="595959" w:themeColor="text1" w:themeTint="A6"/>
      <w:sz w:val="28"/>
      <w:szCs w:val="26"/>
    </w:rPr>
  </w:style>
  <w:style w:type="character" w:customStyle="1" w:styleId="Heading5Char">
    <w:name w:val="Heading 5 Char"/>
    <w:basedOn w:val="DefaultParagraphFont"/>
    <w:link w:val="Heading5"/>
    <w:uiPriority w:val="9"/>
    <w:rsid w:val="003F7325"/>
    <w:rPr>
      <w:rFonts w:asciiTheme="majorHAnsi" w:eastAsiaTheme="majorEastAsia" w:hAnsiTheme="majorHAnsi" w:cstheme="majorBidi"/>
      <w:b/>
      <w:bCs/>
      <w:color w:val="595959" w:themeColor="text1" w:themeTint="A6"/>
      <w:sz w:val="28"/>
      <w:szCs w:val="26"/>
    </w:rPr>
  </w:style>
  <w:style w:type="character" w:customStyle="1" w:styleId="Heading6Char">
    <w:name w:val="Heading 6 Char"/>
    <w:basedOn w:val="DefaultParagraphFont"/>
    <w:link w:val="Heading6"/>
    <w:uiPriority w:val="9"/>
    <w:rsid w:val="003F7325"/>
    <w:rPr>
      <w:rFonts w:asciiTheme="majorHAnsi" w:eastAsiaTheme="majorEastAsia" w:hAnsiTheme="majorHAnsi" w:cstheme="majorBidi"/>
      <w:b/>
      <w:bCs/>
      <w:iCs/>
      <w:color w:val="595959" w:themeColor="text1" w:themeTint="A6"/>
      <w:sz w:val="28"/>
      <w:szCs w:val="26"/>
    </w:rPr>
  </w:style>
  <w:style w:type="character" w:customStyle="1" w:styleId="Heading7Char">
    <w:name w:val="Heading 7 Char"/>
    <w:basedOn w:val="DefaultParagraphFont"/>
    <w:link w:val="Heading7"/>
    <w:uiPriority w:val="9"/>
    <w:semiHidden/>
    <w:rsid w:val="003F7325"/>
    <w:rPr>
      <w:rFonts w:asciiTheme="majorHAnsi" w:eastAsiaTheme="majorEastAsia" w:hAnsiTheme="majorHAnsi" w:cstheme="majorBidi"/>
      <w:b/>
      <w:bCs/>
      <w:color w:val="595959" w:themeColor="text1" w:themeTint="A6"/>
      <w:sz w:val="28"/>
      <w:szCs w:val="26"/>
    </w:rPr>
  </w:style>
  <w:style w:type="character" w:customStyle="1" w:styleId="Heading8Char">
    <w:name w:val="Heading 8 Char"/>
    <w:basedOn w:val="DefaultParagraphFont"/>
    <w:link w:val="Heading8"/>
    <w:uiPriority w:val="9"/>
    <w:semiHidden/>
    <w:rsid w:val="006D1FE5"/>
    <w:rPr>
      <w:rFonts w:asciiTheme="majorHAnsi" w:eastAsiaTheme="majorEastAsia" w:hAnsiTheme="majorHAnsi" w:cstheme="majorBidi"/>
      <w:b/>
      <w:bCs/>
      <w:color w:val="595959" w:themeColor="text1" w:themeTint="A6"/>
      <w:sz w:val="28"/>
      <w:szCs w:val="20"/>
    </w:rPr>
  </w:style>
  <w:style w:type="character" w:customStyle="1" w:styleId="Heading9Char">
    <w:name w:val="Heading 9 Char"/>
    <w:basedOn w:val="DefaultParagraphFont"/>
    <w:link w:val="Heading9"/>
    <w:uiPriority w:val="9"/>
    <w:semiHidden/>
    <w:rsid w:val="006D1FE5"/>
    <w:rPr>
      <w:rFonts w:asciiTheme="majorHAnsi" w:eastAsiaTheme="majorEastAsia" w:hAnsiTheme="majorHAnsi" w:cstheme="majorBidi"/>
      <w:b/>
      <w:bCs/>
      <w:iCs/>
      <w:color w:val="595959" w:themeColor="text1" w:themeTint="A6"/>
      <w:sz w:val="28"/>
      <w:szCs w:val="20"/>
    </w:rPr>
  </w:style>
  <w:style w:type="paragraph" w:customStyle="1" w:styleId="Abstract2">
    <w:name w:val="Abstract 2"/>
    <w:basedOn w:val="Abstract1"/>
    <w:next w:val="BodyText"/>
    <w:autoRedefine/>
    <w:qFormat/>
    <w:rsid w:val="006D1FE5"/>
    <w:rPr>
      <w:sz w:val="28"/>
    </w:rPr>
  </w:style>
  <w:style w:type="paragraph" w:customStyle="1" w:styleId="Abstract1">
    <w:name w:val="Abstract 1"/>
    <w:basedOn w:val="Normal"/>
    <w:next w:val="BodyText"/>
    <w:autoRedefine/>
    <w:qFormat/>
    <w:rsid w:val="009F024F"/>
    <w:rPr>
      <w:rFonts w:asciiTheme="majorHAnsi" w:hAnsiTheme="majorHAnsi"/>
      <w:b/>
      <w:color w:val="17365D" w:themeColor="text2" w:themeShade="BF"/>
      <w:sz w:val="32"/>
    </w:rPr>
  </w:style>
  <w:style w:type="paragraph" w:styleId="FootnoteText">
    <w:name w:val="footnote text"/>
    <w:basedOn w:val="Normal"/>
    <w:link w:val="FootnoteTextChar"/>
    <w:autoRedefine/>
    <w:uiPriority w:val="99"/>
    <w:unhideWhenUsed/>
    <w:qFormat/>
    <w:rsid w:val="008365AD"/>
    <w:rPr>
      <w:sz w:val="16"/>
    </w:rPr>
  </w:style>
  <w:style w:type="character" w:customStyle="1" w:styleId="FootnoteTextChar">
    <w:name w:val="Footnote Text Char"/>
    <w:basedOn w:val="DefaultParagraphFont"/>
    <w:link w:val="FootnoteText"/>
    <w:uiPriority w:val="99"/>
    <w:rsid w:val="008365AD"/>
    <w:rPr>
      <w:rFonts w:ascii="Verdana" w:hAnsi="Verdana"/>
      <w:sz w:val="16"/>
    </w:rPr>
  </w:style>
  <w:style w:type="paragraph" w:styleId="BodyText">
    <w:name w:val="Body Text"/>
    <w:basedOn w:val="Normal"/>
    <w:link w:val="BodyTextChar"/>
    <w:autoRedefine/>
    <w:uiPriority w:val="99"/>
    <w:unhideWhenUsed/>
    <w:qFormat/>
    <w:rsid w:val="006C4152"/>
    <w:pPr>
      <w:spacing w:after="120"/>
    </w:pPr>
    <w:rPr>
      <w:rFonts w:ascii="Avenir Book" w:hAnsi="Avenir Book"/>
    </w:rPr>
  </w:style>
  <w:style w:type="character" w:customStyle="1" w:styleId="BodyTextChar">
    <w:name w:val="Body Text Char"/>
    <w:basedOn w:val="DefaultParagraphFont"/>
    <w:link w:val="BodyText"/>
    <w:uiPriority w:val="99"/>
    <w:rsid w:val="00D87BEE"/>
    <w:rPr>
      <w:rFonts w:ascii="Avenir Book" w:hAnsi="Avenir Book"/>
      <w:sz w:val="22"/>
    </w:rPr>
  </w:style>
  <w:style w:type="paragraph" w:styleId="Bibliography">
    <w:name w:val="Bibliography"/>
    <w:basedOn w:val="Normal"/>
    <w:next w:val="Normal"/>
    <w:autoRedefine/>
    <w:uiPriority w:val="37"/>
    <w:unhideWhenUsed/>
    <w:rsid w:val="006D1FE5"/>
    <w:pPr>
      <w:spacing w:after="120"/>
    </w:pPr>
  </w:style>
  <w:style w:type="paragraph" w:styleId="Title">
    <w:name w:val="Title"/>
    <w:basedOn w:val="Normal"/>
    <w:next w:val="BodyText"/>
    <w:link w:val="TitleChar"/>
    <w:autoRedefine/>
    <w:uiPriority w:val="10"/>
    <w:qFormat/>
    <w:rsid w:val="005813A5"/>
    <w:pPr>
      <w:pBdr>
        <w:top w:val="single" w:sz="8" w:space="1" w:color="4F81BD" w:themeColor="accent1"/>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3A5"/>
    <w:rPr>
      <w:rFonts w:asciiTheme="majorHAnsi" w:eastAsiaTheme="majorEastAsia" w:hAnsiTheme="majorHAnsi" w:cstheme="majorBidi"/>
      <w:color w:val="17365D" w:themeColor="text2" w:themeShade="BF"/>
      <w:spacing w:val="5"/>
      <w:kern w:val="28"/>
      <w:sz w:val="52"/>
      <w:szCs w:val="52"/>
    </w:rPr>
  </w:style>
  <w:style w:type="paragraph" w:customStyle="1" w:styleId="Example">
    <w:name w:val="Example"/>
    <w:basedOn w:val="BodyText"/>
    <w:next w:val="BodyText"/>
    <w:autoRedefine/>
    <w:qFormat/>
    <w:rsid w:val="00586286"/>
    <w:pPr>
      <w:pBdr>
        <w:top w:val="single" w:sz="4" w:space="2"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ind w:left="720" w:hanging="720"/>
    </w:pPr>
    <w:rPr>
      <w:bCs/>
    </w:rPr>
  </w:style>
  <w:style w:type="paragraph" w:customStyle="1" w:styleId="Code">
    <w:name w:val="Code"/>
    <w:basedOn w:val="Normal"/>
    <w:next w:val="code-after"/>
    <w:autoRedefine/>
    <w:qFormat/>
    <w:rsid w:val="004B3E2A"/>
    <w:pPr>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3F3F3"/>
      <w:suppressAutoHyphens/>
      <w:ind w:left="-1134" w:right="-1134"/>
    </w:pPr>
    <w:rPr>
      <w:rFonts w:ascii="Courier New" w:hAnsi="Courier New"/>
      <w:noProof/>
      <w:color w:val="8B26C9"/>
      <w:sz w:val="12"/>
      <w:szCs w:val="12"/>
    </w:rPr>
  </w:style>
  <w:style w:type="paragraph" w:styleId="TOC1">
    <w:name w:val="toc 1"/>
    <w:basedOn w:val="BodyText"/>
    <w:next w:val="BodyText"/>
    <w:autoRedefine/>
    <w:uiPriority w:val="39"/>
    <w:unhideWhenUsed/>
    <w:qFormat/>
    <w:rsid w:val="00B15309"/>
    <w:pPr>
      <w:spacing w:before="240"/>
    </w:pPr>
    <w:rPr>
      <w:rFonts w:asciiTheme="minorHAnsi" w:hAnsiTheme="minorHAnsi"/>
      <w:b/>
      <w:caps/>
      <w:szCs w:val="22"/>
      <w:u w:val="single"/>
    </w:rPr>
  </w:style>
  <w:style w:type="paragraph" w:styleId="TOC2">
    <w:name w:val="toc 2"/>
    <w:basedOn w:val="Normal"/>
    <w:next w:val="Normal"/>
    <w:autoRedefine/>
    <w:uiPriority w:val="39"/>
    <w:unhideWhenUsed/>
    <w:qFormat/>
    <w:rsid w:val="003B27E8"/>
    <w:rPr>
      <w:rFonts w:asciiTheme="minorHAnsi" w:hAnsiTheme="minorHAnsi"/>
      <w:b/>
      <w:smallCaps/>
      <w:szCs w:val="22"/>
    </w:rPr>
  </w:style>
  <w:style w:type="paragraph" w:styleId="TOCHeading">
    <w:name w:val="TOC Heading"/>
    <w:basedOn w:val="Heading1"/>
    <w:next w:val="Normal"/>
    <w:uiPriority w:val="39"/>
    <w:unhideWhenUsed/>
    <w:qFormat/>
    <w:rsid w:val="003B27E8"/>
    <w:pPr>
      <w:numPr>
        <w:numId w:val="0"/>
      </w:numPr>
      <w:spacing w:line="276" w:lineRule="auto"/>
      <w:outlineLvl w:val="9"/>
    </w:pPr>
    <w:rPr>
      <w:rFonts w:ascii="Verdana" w:hAnsi="Verdana"/>
      <w:color w:val="17365D" w:themeColor="text2" w:themeShade="BF"/>
      <w:sz w:val="28"/>
      <w:szCs w:val="28"/>
    </w:rPr>
  </w:style>
  <w:style w:type="paragraph" w:customStyle="1" w:styleId="Codeinvalid">
    <w:name w:val="Code_invalid"/>
    <w:basedOn w:val="Code"/>
    <w:next w:val="BodyText"/>
    <w:autoRedefine/>
    <w:qFormat/>
    <w:rsid w:val="000E1A94"/>
    <w:pPr>
      <w:pBdr>
        <w:top w:val="single" w:sz="8" w:space="1" w:color="FF0000"/>
        <w:left w:val="single" w:sz="8" w:space="4" w:color="FF0000"/>
        <w:bottom w:val="single" w:sz="8" w:space="1" w:color="FF0000"/>
        <w:right w:val="single" w:sz="8" w:space="4" w:color="FF0000"/>
      </w:pBdr>
      <w:shd w:val="clear" w:color="auto" w:fill="E6E6E6"/>
      <w:spacing w:before="120" w:after="120"/>
    </w:pPr>
  </w:style>
  <w:style w:type="paragraph" w:customStyle="1" w:styleId="Bullits">
    <w:name w:val="Bullits"/>
    <w:basedOn w:val="BodyText"/>
    <w:next w:val="BodyText"/>
    <w:autoRedefine/>
    <w:qFormat/>
    <w:rsid w:val="003F7325"/>
    <w:pPr>
      <w:numPr>
        <w:numId w:val="3"/>
      </w:numPr>
      <w:contextualSpacing/>
    </w:pPr>
  </w:style>
  <w:style w:type="paragraph" w:styleId="Footer">
    <w:name w:val="footer"/>
    <w:basedOn w:val="Normal"/>
    <w:link w:val="FooterChar"/>
    <w:uiPriority w:val="99"/>
    <w:unhideWhenUsed/>
    <w:rsid w:val="00C40ADD"/>
    <w:pPr>
      <w:tabs>
        <w:tab w:val="center" w:pos="4320"/>
        <w:tab w:val="right" w:pos="8640"/>
      </w:tabs>
    </w:pPr>
  </w:style>
  <w:style w:type="character" w:customStyle="1" w:styleId="FooterChar">
    <w:name w:val="Footer Char"/>
    <w:basedOn w:val="DefaultParagraphFont"/>
    <w:link w:val="Footer"/>
    <w:uiPriority w:val="99"/>
    <w:rsid w:val="00C40ADD"/>
    <w:rPr>
      <w:rFonts w:ascii="Verdana" w:hAnsi="Verdana"/>
      <w:sz w:val="22"/>
    </w:rPr>
  </w:style>
  <w:style w:type="character" w:styleId="PageNumber">
    <w:name w:val="page number"/>
    <w:basedOn w:val="DefaultParagraphFont"/>
    <w:uiPriority w:val="99"/>
    <w:semiHidden/>
    <w:unhideWhenUsed/>
    <w:rsid w:val="00C40ADD"/>
  </w:style>
  <w:style w:type="table" w:styleId="TableGrid">
    <w:name w:val="Table Grid"/>
    <w:basedOn w:val="TableNormal"/>
    <w:uiPriority w:val="59"/>
    <w:rsid w:val="00DF6C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18D"/>
    <w:rPr>
      <w:rFonts w:ascii="Lucida Grande" w:hAnsi="Lucida Grande" w:cs="Lucida Grande"/>
      <w:sz w:val="18"/>
      <w:szCs w:val="18"/>
    </w:rPr>
  </w:style>
  <w:style w:type="paragraph" w:styleId="TOC3">
    <w:name w:val="toc 3"/>
    <w:basedOn w:val="Normal"/>
    <w:next w:val="Normal"/>
    <w:autoRedefine/>
    <w:uiPriority w:val="39"/>
    <w:unhideWhenUsed/>
    <w:rsid w:val="003B27E8"/>
    <w:rPr>
      <w:rFonts w:asciiTheme="minorHAnsi" w:hAnsiTheme="minorHAnsi"/>
      <w:smallCaps/>
      <w:szCs w:val="22"/>
    </w:rPr>
  </w:style>
  <w:style w:type="paragraph" w:styleId="TOC4">
    <w:name w:val="toc 4"/>
    <w:basedOn w:val="Normal"/>
    <w:next w:val="Normal"/>
    <w:autoRedefine/>
    <w:uiPriority w:val="39"/>
    <w:unhideWhenUsed/>
    <w:rsid w:val="003B27E8"/>
    <w:rPr>
      <w:rFonts w:asciiTheme="minorHAnsi" w:hAnsiTheme="minorHAnsi"/>
      <w:szCs w:val="22"/>
    </w:rPr>
  </w:style>
  <w:style w:type="paragraph" w:styleId="TOC5">
    <w:name w:val="toc 5"/>
    <w:basedOn w:val="Normal"/>
    <w:next w:val="Normal"/>
    <w:autoRedefine/>
    <w:uiPriority w:val="39"/>
    <w:unhideWhenUsed/>
    <w:rsid w:val="003B27E8"/>
    <w:rPr>
      <w:rFonts w:asciiTheme="minorHAnsi" w:hAnsiTheme="minorHAnsi"/>
      <w:szCs w:val="22"/>
    </w:rPr>
  </w:style>
  <w:style w:type="paragraph" w:styleId="TOC6">
    <w:name w:val="toc 6"/>
    <w:basedOn w:val="Normal"/>
    <w:next w:val="Normal"/>
    <w:autoRedefine/>
    <w:uiPriority w:val="39"/>
    <w:unhideWhenUsed/>
    <w:rsid w:val="003B27E8"/>
    <w:rPr>
      <w:rFonts w:asciiTheme="minorHAnsi" w:hAnsiTheme="minorHAnsi"/>
      <w:szCs w:val="22"/>
    </w:rPr>
  </w:style>
  <w:style w:type="paragraph" w:styleId="TOC7">
    <w:name w:val="toc 7"/>
    <w:basedOn w:val="Normal"/>
    <w:next w:val="Normal"/>
    <w:autoRedefine/>
    <w:uiPriority w:val="39"/>
    <w:unhideWhenUsed/>
    <w:rsid w:val="003B27E8"/>
    <w:rPr>
      <w:rFonts w:asciiTheme="minorHAnsi" w:hAnsiTheme="minorHAnsi"/>
      <w:szCs w:val="22"/>
    </w:rPr>
  </w:style>
  <w:style w:type="paragraph" w:styleId="TOC8">
    <w:name w:val="toc 8"/>
    <w:basedOn w:val="Normal"/>
    <w:next w:val="Normal"/>
    <w:autoRedefine/>
    <w:uiPriority w:val="39"/>
    <w:unhideWhenUsed/>
    <w:rsid w:val="003B27E8"/>
    <w:rPr>
      <w:rFonts w:asciiTheme="minorHAnsi" w:hAnsiTheme="minorHAnsi"/>
      <w:szCs w:val="22"/>
    </w:rPr>
  </w:style>
  <w:style w:type="paragraph" w:styleId="TOC9">
    <w:name w:val="toc 9"/>
    <w:basedOn w:val="Normal"/>
    <w:next w:val="Normal"/>
    <w:autoRedefine/>
    <w:uiPriority w:val="39"/>
    <w:unhideWhenUsed/>
    <w:rsid w:val="003B27E8"/>
    <w:rPr>
      <w:rFonts w:asciiTheme="minorHAnsi" w:hAnsiTheme="minorHAnsi"/>
      <w:szCs w:val="22"/>
    </w:rPr>
  </w:style>
  <w:style w:type="paragraph" w:styleId="Header">
    <w:name w:val="header"/>
    <w:basedOn w:val="Normal"/>
    <w:link w:val="HeaderChar"/>
    <w:uiPriority w:val="99"/>
    <w:unhideWhenUsed/>
    <w:rsid w:val="00B15309"/>
    <w:pPr>
      <w:tabs>
        <w:tab w:val="center" w:pos="4320"/>
        <w:tab w:val="right" w:pos="8640"/>
      </w:tabs>
    </w:pPr>
  </w:style>
  <w:style w:type="character" w:customStyle="1" w:styleId="HeaderChar">
    <w:name w:val="Header Char"/>
    <w:basedOn w:val="DefaultParagraphFont"/>
    <w:link w:val="Header"/>
    <w:uiPriority w:val="99"/>
    <w:rsid w:val="00B15309"/>
    <w:rPr>
      <w:rFonts w:ascii="Verdana" w:hAnsi="Verdana"/>
      <w:sz w:val="22"/>
    </w:rPr>
  </w:style>
  <w:style w:type="paragraph" w:customStyle="1" w:styleId="abstract-text">
    <w:name w:val="abstract-text"/>
    <w:basedOn w:val="BodyText"/>
    <w:next w:val="BodyText"/>
    <w:autoRedefine/>
    <w:qFormat/>
    <w:rsid w:val="005402FB"/>
    <w:pPr>
      <w:ind w:left="1134"/>
    </w:pPr>
    <w:rPr>
      <w:i/>
    </w:rPr>
  </w:style>
  <w:style w:type="paragraph" w:styleId="Subtitle">
    <w:name w:val="Subtitle"/>
    <w:basedOn w:val="Normal"/>
    <w:next w:val="Normal"/>
    <w:link w:val="SubtitleChar"/>
    <w:uiPriority w:val="11"/>
    <w:qFormat/>
    <w:rsid w:val="009E28F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9E28F3"/>
    <w:rPr>
      <w:rFonts w:asciiTheme="majorHAnsi" w:eastAsiaTheme="majorEastAsia" w:hAnsiTheme="majorHAnsi" w:cstheme="majorBidi"/>
      <w:i/>
      <w:iCs/>
      <w:color w:val="4F81BD" w:themeColor="accent1"/>
      <w:spacing w:val="15"/>
    </w:rPr>
  </w:style>
  <w:style w:type="paragraph" w:customStyle="1" w:styleId="code-follow">
    <w:name w:val="code-follow"/>
    <w:basedOn w:val="Normal"/>
    <w:next w:val="BodyText"/>
    <w:autoRedefine/>
    <w:qFormat/>
    <w:rsid w:val="00C665F8"/>
    <w:rPr>
      <w:sz w:val="10"/>
    </w:rPr>
  </w:style>
  <w:style w:type="paragraph" w:customStyle="1" w:styleId="code-after">
    <w:name w:val="code-after"/>
    <w:basedOn w:val="BodyText"/>
    <w:next w:val="BodyText"/>
    <w:autoRedefine/>
    <w:qFormat/>
    <w:rsid w:val="00465846"/>
    <w:pPr>
      <w:spacing w:after="0" w:line="80" w:lineRule="exact"/>
    </w:pPr>
  </w:style>
  <w:style w:type="paragraph" w:customStyle="1" w:styleId="code-blue">
    <w:name w:val="code-blue"/>
    <w:basedOn w:val="Code"/>
    <w:next w:val="code-after"/>
    <w:autoRedefine/>
    <w:qFormat/>
    <w:rsid w:val="00B328E2"/>
    <w:pPr>
      <w:pBdr>
        <w:top w:val="single" w:sz="4" w:space="1" w:color="0000FF"/>
        <w:left w:val="single" w:sz="4" w:space="4" w:color="0000FF"/>
        <w:bottom w:val="single" w:sz="4" w:space="1" w:color="0000FF"/>
        <w:right w:val="single" w:sz="4" w:space="4" w:color="0000FF"/>
      </w:pBdr>
    </w:pPr>
  </w:style>
  <w:style w:type="character" w:customStyle="1" w:styleId="path">
    <w:name w:val="path"/>
    <w:basedOn w:val="DefaultParagraphFont"/>
    <w:uiPriority w:val="1"/>
    <w:qFormat/>
    <w:rsid w:val="00546BA6"/>
    <w:rPr>
      <w:rFonts w:ascii="Courier New" w:hAnsi="Courier New"/>
      <w:b/>
      <w:noProof/>
      <w:color w:val="auto"/>
      <w:sz w:val="16"/>
      <w:bdr w:val="none" w:sz="0" w:space="0" w:color="auto"/>
      <w:shd w:val="clear" w:color="auto" w:fill="F9F9F9"/>
      <w:lang w:val="en-US"/>
    </w:rPr>
  </w:style>
  <w:style w:type="paragraph" w:customStyle="1" w:styleId="NoteNumber">
    <w:name w:val="NoteNumber"/>
    <w:basedOn w:val="Title"/>
    <w:qFormat/>
    <w:rsid w:val="005813A5"/>
    <w:rPr>
      <w:sz w:val="28"/>
    </w:rPr>
  </w:style>
  <w:style w:type="paragraph" w:customStyle="1" w:styleId="NoteTitle">
    <w:name w:val="NoteTitle"/>
    <w:basedOn w:val="Subtitle"/>
    <w:autoRedefine/>
    <w:qFormat/>
    <w:rsid w:val="00F54A15"/>
    <w:pPr>
      <w:pBdr>
        <w:right w:val="single" w:sz="18" w:space="4" w:color="E36C0A" w:themeColor="accent6" w:themeShade="BF"/>
      </w:pBdr>
    </w:pPr>
    <w:rPr>
      <w:b/>
      <w:i w:val="0"/>
      <w:color w:val="0F243E" w:themeColor="text2" w:themeShade="80"/>
      <w:sz w:val="48"/>
    </w:rPr>
  </w:style>
  <w:style w:type="paragraph" w:customStyle="1" w:styleId="variable">
    <w:name w:val="variable"/>
    <w:basedOn w:val="BodyText"/>
    <w:next w:val="variable-text"/>
    <w:autoRedefine/>
    <w:qFormat/>
    <w:rsid w:val="008F20A3"/>
    <w:pPr>
      <w:spacing w:after="0"/>
    </w:pPr>
    <w:rPr>
      <w:b/>
      <w:noProof/>
    </w:rPr>
  </w:style>
  <w:style w:type="paragraph" w:customStyle="1" w:styleId="variable-text">
    <w:name w:val="variable-text"/>
    <w:basedOn w:val="BodyText"/>
    <w:next w:val="variable"/>
    <w:autoRedefine/>
    <w:qFormat/>
    <w:rsid w:val="00225DCB"/>
    <w:pPr>
      <w:ind w:left="737"/>
    </w:pPr>
    <w:rPr>
      <w:sz w:val="18"/>
    </w:rPr>
  </w:style>
  <w:style w:type="paragraph" w:customStyle="1" w:styleId="codeprogramme">
    <w:name w:val="code_programme"/>
    <w:basedOn w:val="Normal"/>
    <w:next w:val="BlockText"/>
    <w:autoRedefine/>
    <w:qFormat/>
    <w:rsid w:val="00B14F1B"/>
    <w:pPr>
      <w:widowControl w:val="0"/>
      <w:tabs>
        <w:tab w:val="left" w:pos="529"/>
      </w:tabs>
      <w:autoSpaceDE w:val="0"/>
      <w:autoSpaceDN w:val="0"/>
      <w:adjustRightInd w:val="0"/>
    </w:pPr>
    <w:rPr>
      <w:rFonts w:ascii="Courier" w:hAnsi="Courier" w:cs="Menlo Regular"/>
      <w:noProof/>
      <w:color w:val="000000"/>
      <w:sz w:val="12"/>
      <w:szCs w:val="12"/>
    </w:rPr>
  </w:style>
  <w:style w:type="paragraph" w:styleId="BlockText">
    <w:name w:val="Block Text"/>
    <w:basedOn w:val="Normal"/>
    <w:uiPriority w:val="99"/>
    <w:semiHidden/>
    <w:unhideWhenUsed/>
    <w:rsid w:val="00B14F1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i/>
      <w:iCs/>
      <w:color w:val="4F81BD" w:themeColor="accent1"/>
    </w:rPr>
  </w:style>
  <w:style w:type="paragraph" w:customStyle="1" w:styleId="DefinitionHead">
    <w:name w:val="Definition Head"/>
    <w:basedOn w:val="Normal"/>
    <w:next w:val="BodyText"/>
    <w:autoRedefine/>
    <w:qFormat/>
    <w:rsid w:val="00F54A15"/>
    <w:pPr>
      <w:numPr>
        <w:numId w:val="9"/>
      </w:numPr>
      <w:pBdr>
        <w:top w:val="single" w:sz="2" w:space="1" w:color="D9D9D9" w:themeColor="background1" w:themeShade="D9"/>
        <w:left w:val="single" w:sz="2" w:space="4" w:color="D9D9D9" w:themeColor="background1" w:themeShade="D9"/>
        <w:bottom w:val="single" w:sz="2" w:space="1" w:color="D9D9D9" w:themeColor="background1" w:themeShade="D9"/>
        <w:right w:val="single" w:sz="2" w:space="4" w:color="D9D9D9" w:themeColor="background1" w:themeShade="D9"/>
      </w:pBdr>
      <w:shd w:val="clear" w:color="auto" w:fill="E0DCDF"/>
      <w:spacing w:before="240" w:after="240"/>
    </w:pPr>
    <w:rPr>
      <w:b/>
      <w:color w:val="5F497A" w:themeColor="accent4" w:themeShade="BF"/>
      <w:sz w:val="32"/>
      <w:szCs w:val="32"/>
    </w:rPr>
  </w:style>
  <w:style w:type="character" w:styleId="Hyperlink">
    <w:name w:val="Hyperlink"/>
    <w:basedOn w:val="DefaultParagraphFont"/>
    <w:uiPriority w:val="99"/>
    <w:unhideWhenUsed/>
    <w:rsid w:val="00327A14"/>
    <w:rPr>
      <w:color w:val="0000FF" w:themeColor="hyperlink"/>
      <w:u w:val="single"/>
    </w:rPr>
  </w:style>
  <w:style w:type="paragraph" w:styleId="NormalWeb">
    <w:name w:val="Normal (Web)"/>
    <w:basedOn w:val="Normal"/>
    <w:uiPriority w:val="99"/>
    <w:semiHidden/>
    <w:unhideWhenUsed/>
    <w:rsid w:val="00B91AD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B91ADF"/>
    <w:rPr>
      <w:i/>
      <w:iCs/>
    </w:rPr>
  </w:style>
  <w:style w:type="character" w:styleId="HTMLTypewriter">
    <w:name w:val="HTML Typewriter"/>
    <w:basedOn w:val="DefaultParagraphFont"/>
    <w:uiPriority w:val="99"/>
    <w:semiHidden/>
    <w:unhideWhenUsed/>
    <w:rsid w:val="00B91ADF"/>
    <w:rPr>
      <w:rFonts w:ascii="Courier" w:eastAsiaTheme="minorEastAsia" w:hAnsi="Courier" w:cs="Courier"/>
      <w:sz w:val="20"/>
      <w:szCs w:val="20"/>
    </w:rPr>
  </w:style>
  <w:style w:type="character" w:customStyle="1" w:styleId="pre">
    <w:name w:val="pre"/>
    <w:basedOn w:val="DefaultParagraphFont"/>
    <w:rsid w:val="00B9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07281">
      <w:bodyDiv w:val="1"/>
      <w:marLeft w:val="0"/>
      <w:marRight w:val="0"/>
      <w:marTop w:val="0"/>
      <w:marBottom w:val="0"/>
      <w:divBdr>
        <w:top w:val="none" w:sz="0" w:space="0" w:color="auto"/>
        <w:left w:val="none" w:sz="0" w:space="0" w:color="auto"/>
        <w:bottom w:val="none" w:sz="0" w:space="0" w:color="auto"/>
        <w:right w:val="none" w:sz="0" w:space="0" w:color="auto"/>
      </w:divBdr>
      <w:divsChild>
        <w:div w:id="8208510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rojects.iq.harvard.edu/fits" TargetMode="External"/><Relationship Id="rId21" Type="http://schemas.openxmlformats.org/officeDocument/2006/relationships/hyperlink" Target="http://projects.iq.harvard.edu/files/fits/files/fits-0.8.5.zip" TargetMode="External"/><Relationship Id="rId22" Type="http://schemas.openxmlformats.org/officeDocument/2006/relationships/hyperlink" Target="https://bintray.com/artifact/download/peshkira/c3po/cli/c3po-cmd-0.4.0.jar" TargetMode="External"/><Relationship Id="rId23" Type="http://schemas.openxmlformats.org/officeDocument/2006/relationships/hyperlink" Target="http://downloads.typesafe.com/releases/play-2.0.4.zip" TargetMode="External"/><Relationship Id="rId24" Type="http://schemas.openxmlformats.org/officeDocument/2006/relationships/hyperlink" Target="https://github.com/peshkira/c3po" TargetMode="External"/><Relationship Id="rId25" Type="http://schemas.openxmlformats.org/officeDocument/2006/relationships/hyperlink" Target="http://localhost:19000/" TargetMode="External"/><Relationship Id="rId26" Type="http://schemas.openxmlformats.org/officeDocument/2006/relationships/hyperlink" Target="http://en.wikipedia.org/wiki/Photography" TargetMode="External"/><Relationship Id="rId27" Type="http://schemas.openxmlformats.org/officeDocument/2006/relationships/hyperlink" Target="http://en.wikipedia.org/wiki/Luminance" TargetMode="External"/><Relationship Id="rId28" Type="http://schemas.openxmlformats.org/officeDocument/2006/relationships/hyperlink" Target="http://en.wikipedia.org/wiki/Color" TargetMode="External"/><Relationship Id="rId29" Type="http://schemas.openxmlformats.org/officeDocument/2006/relationships/hyperlink" Target="http://en.wikipedia.org/wiki/Reflect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n.wikipedia.org/wiki/Display_device" TargetMode="External"/><Relationship Id="rId31" Type="http://schemas.openxmlformats.org/officeDocument/2006/relationships/hyperlink" Target="http://en.wikipedia.org/wiki/Luminance" TargetMode="External"/><Relationship Id="rId32" Type="http://schemas.openxmlformats.org/officeDocument/2006/relationships/hyperlink" Target="http://en.wikipedia.org/wiki/Tone_reproduction" TargetMode="External"/><Relationship Id="rId9" Type="http://schemas.openxmlformats.org/officeDocument/2006/relationships/hyperlink" Target="http://docs.mongodb.org/manual/reference/glossary/"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en.wikipedia.org/wiki/Brightness" TargetMode="External"/><Relationship Id="rId34" Type="http://schemas.openxmlformats.org/officeDocument/2006/relationships/hyperlink" Target="http://en.wikipedia.org/wiki/Tone_reproduction" TargetMode="Externa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docs.mongodb.org/manual/reference/limits/" TargetMode="External"/><Relationship Id="rId11" Type="http://schemas.openxmlformats.org/officeDocument/2006/relationships/hyperlink" Target="http://docs.mongodb.org/manual/reference/glossary/" TargetMode="External"/><Relationship Id="rId12" Type="http://schemas.openxmlformats.org/officeDocument/2006/relationships/hyperlink" Target="http://docs.mongodb.org/manual/reference/glossary/" TargetMode="External"/><Relationship Id="rId13" Type="http://schemas.openxmlformats.org/officeDocument/2006/relationships/image" Target="media/image1.emf"/><Relationship Id="rId14" Type="http://schemas.openxmlformats.org/officeDocument/2006/relationships/hyperlink" Target="http://projects.iq.harvard.edu/fits/fits-xml" TargetMode="External"/><Relationship Id="rId15" Type="http://schemas.openxmlformats.org/officeDocument/2006/relationships/hyperlink" Target="http://en.wikipedia.org/wiki/Extensible_Metadata_Platform" TargetMode="External"/><Relationship Id="rId16" Type="http://schemas.openxmlformats.org/officeDocument/2006/relationships/hyperlink" Target="https://github.com/drewnoakes/metadata-extractor" TargetMode="External"/><Relationship Id="rId17" Type="http://schemas.openxmlformats.org/officeDocument/2006/relationships/hyperlink" Target="http://develop.dans.knaw.nl/easy/2015/04/15/easy-dtap-gebruik-alleen-deasy.html" TargetMode="External"/><Relationship Id="rId18" Type="http://schemas.openxmlformats.org/officeDocument/2006/relationships/hyperlink" Target="https://github.com/peshkira/c3po/wiki/Usage-Guide" TargetMode="External"/><Relationship Id="rId19" Type="http://schemas.openxmlformats.org/officeDocument/2006/relationships/hyperlink" Target="http://docs.mongodb.org/manual/tutorial/install-mongodb-on-red-hat/" TargetMode="External"/><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cco:Library:Application%20Support:Microsoft:Office:User%20Templates:My%20Templates:small-note-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A9D63-8B6F-E947-80BC-27A5D3DA1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small-note-1.0.dotx</Template>
  <TotalTime>686</TotalTime>
  <Pages>15</Pages>
  <Words>5672</Words>
  <Characters>32332</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DANS-KNAW</Company>
  <LinksUpToDate>false</LinksUpToDate>
  <CharactersWithSpaces>37929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van den berg</dc:creator>
  <cp:keywords/>
  <dc:description/>
  <cp:lastModifiedBy>henk van den berg</cp:lastModifiedBy>
  <cp:revision>20</cp:revision>
  <cp:lastPrinted>2015-05-21T14:41:00Z</cp:lastPrinted>
  <dcterms:created xsi:type="dcterms:W3CDTF">2015-05-23T09:59:00Z</dcterms:created>
  <dcterms:modified xsi:type="dcterms:W3CDTF">2015-05-29T07:40:00Z</dcterms:modified>
</cp:coreProperties>
</file>